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166E4D">
        <w:trPr>
          <w:trHeight w:val="7755"/>
        </w:trPr>
        <w:tc>
          <w:tcPr>
            <w:tcW w:w="9810" w:type="dxa"/>
            <w:tcMar>
              <w:top w:w="0" w:type="dxa"/>
              <w:left w:w="3" w:type="dxa"/>
              <w:bottom w:w="0" w:type="dxa"/>
              <w:right w:w="60" w:type="dxa"/>
            </w:tcMar>
          </w:tcPr>
          <w:p w:rsidR="00166E4D" w:rsidRDefault="007F705F">
            <w:pPr>
              <w:pStyle w:val="CoverHeading1"/>
            </w:pPr>
            <w:r>
              <w:t>CCPA Business Requirements</w:t>
            </w:r>
          </w:p>
          <w:p w:rsidR="00166E4D" w:rsidRDefault="00166E4D">
            <w:pPr>
              <w:pStyle w:val="CoverHeading2"/>
            </w:pPr>
          </w:p>
          <w:p w:rsidR="00166E4D" w:rsidRDefault="007F705F">
            <w:pPr>
              <w:pStyle w:val="CoverHeading2"/>
            </w:pPr>
            <w:r>
              <w:t>Reference Data (BRS-RD)</w:t>
            </w:r>
          </w:p>
          <w:p w:rsidR="00166E4D" w:rsidRDefault="00166E4D">
            <w:pPr>
              <w:pStyle w:val="CoverText1"/>
            </w:pPr>
          </w:p>
          <w:p w:rsidR="00166E4D" w:rsidRDefault="007F705F">
            <w:pPr>
              <w:pStyle w:val="CoverText1"/>
            </w:pPr>
            <w:r>
              <w:t xml:space="preserve">Version  1.3  </w:t>
            </w:r>
            <w:r>
              <w:rPr>
                <w:color w:val="800000"/>
              </w:rPr>
              <w:t>●</w:t>
            </w:r>
            <w:r>
              <w:t xml:space="preserve">  Final</w:t>
            </w:r>
          </w:p>
        </w:tc>
      </w:tr>
      <w:tr w:rsidR="00166E4D">
        <w:trPr>
          <w:trHeight w:val="5786"/>
        </w:trPr>
        <w:tc>
          <w:tcPr>
            <w:tcW w:w="9810" w:type="dxa"/>
            <w:tcMar>
              <w:top w:w="0" w:type="dxa"/>
              <w:left w:w="3" w:type="dxa"/>
              <w:bottom w:w="0" w:type="dxa"/>
              <w:right w:w="60" w:type="dxa"/>
            </w:tcMar>
            <w:vAlign w:val="bottom"/>
          </w:tcPr>
          <w:p w:rsidR="00166E4D" w:rsidRDefault="00166E4D">
            <w:pPr>
              <w:rPr>
                <w:rFonts w:ascii="Calibri" w:eastAsia="Calibri" w:hAnsi="Calibri" w:cs="Calibri"/>
                <w:sz w:val="20"/>
                <w:szCs w:val="20"/>
              </w:rPr>
            </w:pPr>
          </w:p>
          <w:tbl>
            <w:tblPr>
              <w:tblW w:w="8026" w:type="dxa"/>
              <w:tblInd w:w="1710" w:type="dxa"/>
              <w:tblLayout w:type="fixed"/>
              <w:tblCellMar>
                <w:left w:w="60" w:type="dxa"/>
                <w:right w:w="60" w:type="dxa"/>
              </w:tblCellMar>
              <w:tblLook w:val="04A0" w:firstRow="1" w:lastRow="0" w:firstColumn="1" w:lastColumn="0" w:noHBand="0" w:noVBand="1"/>
            </w:tblPr>
            <w:tblGrid>
              <w:gridCol w:w="1260"/>
              <w:gridCol w:w="2716"/>
              <w:gridCol w:w="4050"/>
            </w:tblGrid>
            <w:tr w:rsidR="00166E4D">
              <w:trPr>
                <w:gridAfter w:val="2"/>
                <w:wAfter w:w="6766" w:type="dxa"/>
                <w:trHeight w:val="244"/>
              </w:trPr>
              <w:tc>
                <w:tcPr>
                  <w:tcW w:w="1260" w:type="dxa"/>
                  <w:vMerge w:val="restart"/>
                  <w:tcMar>
                    <w:top w:w="0" w:type="dxa"/>
                    <w:left w:w="3" w:type="dxa"/>
                    <w:bottom w:w="0" w:type="dxa"/>
                    <w:right w:w="60" w:type="dxa"/>
                  </w:tcMar>
                </w:tcPr>
                <w:p w:rsidR="00166E4D" w:rsidRDefault="00166E4D">
                  <w:pPr>
                    <w:rPr>
                      <w:rFonts w:ascii="Calibri" w:eastAsia="Calibri" w:hAnsi="Calibri" w:cs="Calibri"/>
                      <w:sz w:val="20"/>
                      <w:szCs w:val="20"/>
                    </w:rPr>
                  </w:pPr>
                </w:p>
              </w:tc>
            </w:tr>
            <w:tr w:rsidR="00166E4D">
              <w:trPr>
                <w:trHeight w:val="466"/>
              </w:trPr>
              <w:tc>
                <w:tcPr>
                  <w:tcW w:w="1334" w:type="dxa"/>
                  <w:vMerge/>
                  <w:tcMar>
                    <w:top w:w="0" w:type="dxa"/>
                    <w:left w:w="3" w:type="dxa"/>
                    <w:bottom w:w="0" w:type="dxa"/>
                    <w:right w:w="60" w:type="dxa"/>
                  </w:tcMar>
                </w:tcPr>
                <w:p w:rsidR="00166E4D" w:rsidRDefault="00166E4D">
                  <w:pPr>
                    <w:rPr>
                      <w:rFonts w:ascii="Calibri" w:eastAsia="Calibri" w:hAnsi="Calibri" w:cs="Calibri"/>
                      <w:sz w:val="20"/>
                      <w:szCs w:val="20"/>
                    </w:rPr>
                  </w:pPr>
                </w:p>
              </w:tc>
              <w:tc>
                <w:tcPr>
                  <w:tcW w:w="2716" w:type="dxa"/>
                  <w:tcMar>
                    <w:top w:w="0" w:type="dxa"/>
                    <w:left w:w="3" w:type="dxa"/>
                    <w:bottom w:w="0" w:type="dxa"/>
                    <w:right w:w="60" w:type="dxa"/>
                  </w:tcMar>
                  <w:vAlign w:val="center"/>
                </w:tcPr>
                <w:p w:rsidR="00166E4D" w:rsidRDefault="007F705F">
                  <w:pPr>
                    <w:pStyle w:val="CoverText1"/>
                    <w:ind w:left="90"/>
                    <w:jc w:val="left"/>
                  </w:pPr>
                  <w:r>
                    <w:t>Date/Time Generated:</w:t>
                  </w:r>
                </w:p>
              </w:tc>
              <w:tc>
                <w:tcPr>
                  <w:tcW w:w="3976" w:type="dxa"/>
                  <w:tcMar>
                    <w:top w:w="0" w:type="dxa"/>
                    <w:left w:w="3" w:type="dxa"/>
                    <w:bottom w:w="0" w:type="dxa"/>
                    <w:right w:w="60" w:type="dxa"/>
                  </w:tcMar>
                  <w:vAlign w:val="center"/>
                </w:tcPr>
                <w:p w:rsidR="00166E4D" w:rsidRDefault="007F705F">
                  <w:pPr>
                    <w:pStyle w:val="CoverText1"/>
                  </w:pPr>
                  <w:r>
                    <w:t>12/11/2019 17:21:27</w:t>
                  </w:r>
                </w:p>
              </w:tc>
            </w:tr>
            <w:tr w:rsidR="00166E4D">
              <w:trPr>
                <w:trHeight w:val="405"/>
              </w:trPr>
              <w:tc>
                <w:tcPr>
                  <w:tcW w:w="1334" w:type="dxa"/>
                  <w:vMerge/>
                  <w:tcMar>
                    <w:top w:w="0" w:type="dxa"/>
                    <w:left w:w="3" w:type="dxa"/>
                    <w:bottom w:w="0" w:type="dxa"/>
                    <w:right w:w="60" w:type="dxa"/>
                  </w:tcMar>
                </w:tcPr>
                <w:p w:rsidR="00166E4D" w:rsidRDefault="00166E4D">
                  <w:pPr>
                    <w:rPr>
                      <w:rFonts w:ascii="Calibri" w:eastAsia="Calibri" w:hAnsi="Calibri" w:cs="Calibri"/>
                      <w:sz w:val="20"/>
                      <w:szCs w:val="20"/>
                    </w:rPr>
                  </w:pPr>
                </w:p>
              </w:tc>
              <w:tc>
                <w:tcPr>
                  <w:tcW w:w="2716" w:type="dxa"/>
                  <w:tcMar>
                    <w:top w:w="0" w:type="dxa"/>
                    <w:left w:w="3" w:type="dxa"/>
                    <w:bottom w:w="0" w:type="dxa"/>
                    <w:right w:w="60" w:type="dxa"/>
                  </w:tcMar>
                  <w:vAlign w:val="center"/>
                </w:tcPr>
                <w:p w:rsidR="00166E4D" w:rsidRDefault="007F705F">
                  <w:pPr>
                    <w:pStyle w:val="CoverText1"/>
                    <w:ind w:left="90"/>
                    <w:jc w:val="left"/>
                  </w:pPr>
                  <w:r>
                    <w:t>Author:</w:t>
                  </w:r>
                </w:p>
              </w:tc>
              <w:tc>
                <w:tcPr>
                  <w:tcW w:w="3976" w:type="dxa"/>
                  <w:tcMar>
                    <w:top w:w="0" w:type="dxa"/>
                    <w:left w:w="3" w:type="dxa"/>
                    <w:bottom w:w="0" w:type="dxa"/>
                    <w:right w:w="60" w:type="dxa"/>
                  </w:tcMar>
                  <w:vAlign w:val="center"/>
                </w:tcPr>
                <w:p w:rsidR="00166E4D" w:rsidRDefault="007F705F">
                  <w:pPr>
                    <w:pStyle w:val="CoverText1"/>
                  </w:pPr>
                  <w:r>
                    <w:t>CC&amp;G</w:t>
                  </w:r>
                </w:p>
              </w:tc>
            </w:tr>
          </w:tbl>
          <w:p w:rsidR="00166E4D" w:rsidRDefault="00166E4D">
            <w:pPr>
              <w:rPr>
                <w:rFonts w:ascii="Calibri" w:eastAsia="Calibri" w:hAnsi="Calibri" w:cs="Calibri"/>
                <w:sz w:val="20"/>
                <w:szCs w:val="20"/>
              </w:rPr>
            </w:pPr>
          </w:p>
          <w:p w:rsidR="00166E4D" w:rsidRDefault="00166E4D">
            <w:pPr>
              <w:pStyle w:val="CoverText2"/>
            </w:pPr>
          </w:p>
        </w:tc>
      </w:tr>
      <w:tr w:rsidR="00166E4D">
        <w:trPr>
          <w:trHeight w:val="539"/>
        </w:trPr>
        <w:tc>
          <w:tcPr>
            <w:tcW w:w="9810" w:type="dxa"/>
            <w:tcMar>
              <w:top w:w="0" w:type="dxa"/>
              <w:left w:w="3" w:type="dxa"/>
              <w:bottom w:w="0" w:type="dxa"/>
              <w:right w:w="60" w:type="dxa"/>
            </w:tcMar>
          </w:tcPr>
          <w:tbl>
            <w:tblPr>
              <w:tblW w:w="3538" w:type="dxa"/>
              <w:tblInd w:w="6209" w:type="dxa"/>
              <w:tblLayout w:type="fixed"/>
              <w:tblCellMar>
                <w:left w:w="60" w:type="dxa"/>
                <w:right w:w="60" w:type="dxa"/>
              </w:tblCellMar>
              <w:tblLook w:val="04A0" w:firstRow="1" w:lastRow="0" w:firstColumn="1" w:lastColumn="0" w:noHBand="0" w:noVBand="1"/>
            </w:tblPr>
            <w:tblGrid>
              <w:gridCol w:w="270"/>
              <w:gridCol w:w="3268"/>
            </w:tblGrid>
            <w:tr w:rsidR="00166E4D">
              <w:tc>
                <w:tcPr>
                  <w:tcW w:w="270" w:type="dxa"/>
                  <w:tcMar>
                    <w:top w:w="0" w:type="dxa"/>
                    <w:left w:w="3" w:type="dxa"/>
                    <w:bottom w:w="0" w:type="dxa"/>
                    <w:right w:w="60" w:type="dxa"/>
                  </w:tcMar>
                  <w:vAlign w:val="center"/>
                </w:tcPr>
                <w:p w:rsidR="00166E4D" w:rsidRDefault="00166E4D">
                  <w:pPr>
                    <w:pStyle w:val="CoverText3"/>
                  </w:pPr>
                </w:p>
              </w:tc>
              <w:tc>
                <w:tcPr>
                  <w:tcW w:w="3268" w:type="dxa"/>
                  <w:tcMar>
                    <w:top w:w="0" w:type="dxa"/>
                    <w:left w:w="3" w:type="dxa"/>
                    <w:bottom w:w="0" w:type="dxa"/>
                    <w:right w:w="60" w:type="dxa"/>
                  </w:tcMar>
                  <w:vAlign w:val="center"/>
                </w:tcPr>
                <w:p w:rsidR="00166E4D" w:rsidRDefault="007F705F">
                  <w:pPr>
                    <w:jc w:val="right"/>
                    <w:rPr>
                      <w:rFonts w:ascii="Calibri" w:eastAsia="Calibri" w:hAnsi="Calibri" w:cs="Calibri"/>
                      <w:sz w:val="20"/>
                      <w:szCs w:val="20"/>
                    </w:rPr>
                  </w:pPr>
                  <w:r>
                    <w:rPr>
                      <w:noProof/>
                      <w:lang w:val="it-IT" w:eastAsia="it-IT"/>
                    </w:rPr>
                    <w:drawing>
                      <wp:inline distT="0" distB="0" distL="0" distR="0">
                        <wp:extent cx="1905000" cy="514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pic:nvPicPr>
                              <pic:blipFill>
                                <a:blip r:embed="rId8"/>
                                <a:stretch>
                                  <a:fillRect/>
                                </a:stretch>
                              </pic:blipFill>
                              <pic:spPr bwMode="auto">
                                <a:xfrm>
                                  <a:off x="0" y="0"/>
                                  <a:ext cx="1905000" cy="514350"/>
                                </a:xfrm>
                                <a:prstGeom prst="rect">
                                  <a:avLst/>
                                </a:prstGeom>
                                <a:noFill/>
                                <a:ln w="9525">
                                  <a:noFill/>
                                  <a:miter lim="800000"/>
                                  <a:headEnd/>
                                  <a:tailEnd/>
                                </a:ln>
                              </pic:spPr>
                            </pic:pic>
                          </a:graphicData>
                        </a:graphic>
                      </wp:inline>
                    </w:drawing>
                  </w:r>
                </w:p>
              </w:tc>
            </w:tr>
          </w:tbl>
          <w:p w:rsidR="00166E4D" w:rsidRDefault="00166E4D">
            <w:pPr>
              <w:rPr>
                <w:rFonts w:ascii="Calibri" w:eastAsia="Calibri" w:hAnsi="Calibri" w:cs="Calibri"/>
                <w:sz w:val="20"/>
                <w:szCs w:val="20"/>
              </w:rPr>
            </w:pPr>
          </w:p>
        </w:tc>
      </w:tr>
    </w:tbl>
    <w:p w:rsidR="00166E4D" w:rsidRDefault="00166E4D">
      <w:pPr>
        <w:rPr>
          <w:rFonts w:ascii="Calibri" w:eastAsia="Calibri" w:hAnsi="Calibri" w:cs="Calibri"/>
          <w:sz w:val="20"/>
          <w:szCs w:val="20"/>
        </w:rPr>
      </w:pPr>
    </w:p>
    <w:p w:rsidR="00166E4D" w:rsidRDefault="00166E4D">
      <w:pPr>
        <w:rPr>
          <w:rFonts w:ascii="Calibri" w:eastAsia="Calibri" w:hAnsi="Calibri" w:cs="Calibri"/>
          <w:sz w:val="20"/>
          <w:szCs w:val="20"/>
        </w:rPr>
      </w:pPr>
    </w:p>
    <w:p w:rsidR="00166E4D" w:rsidRDefault="00166E4D">
      <w:pPr>
        <w:rPr>
          <w:rFonts w:ascii="Calibri" w:eastAsia="Calibri" w:hAnsi="Calibri" w:cs="Calibri"/>
          <w:sz w:val="20"/>
          <w:szCs w:val="20"/>
        </w:rPr>
        <w:sectPr w:rsidR="00166E4D">
          <w:pgSz w:w="11902" w:h="16835"/>
          <w:pgMar w:top="1080" w:right="1080" w:bottom="1080" w:left="1080" w:header="720" w:footer="720" w:gutter="0"/>
          <w:cols w:space="720"/>
        </w:sectPr>
      </w:pPr>
    </w:p>
    <w:p w:rsidR="00166E4D" w:rsidRDefault="007F705F">
      <w:pPr>
        <w:pStyle w:val="TOCHeading"/>
      </w:pPr>
      <w:r>
        <w:lastRenderedPageBreak/>
        <w:t>Table of Contents</w:t>
      </w:r>
    </w:p>
    <w:p w:rsidR="00166E4D" w:rsidRDefault="00166E4D">
      <w:pPr>
        <w:rPr>
          <w:rFonts w:ascii="Calibri" w:eastAsia="Calibri" w:hAnsi="Calibri" w:cs="Calibri"/>
          <w:sz w:val="20"/>
          <w:szCs w:val="20"/>
        </w:rPr>
      </w:pPr>
    </w:p>
    <w:p w:rsidR="00166E4D" w:rsidRDefault="00166E4D">
      <w:pPr>
        <w:rPr>
          <w:rFonts w:ascii="Calibri" w:eastAsia="Calibri" w:hAnsi="Calibri" w:cs="Calibri"/>
          <w:sz w:val="20"/>
          <w:szCs w:val="20"/>
        </w:rPr>
      </w:pPr>
    </w:p>
    <w:p w:rsidR="00166E4D" w:rsidRDefault="007F705F">
      <w:pPr>
        <w:pStyle w:val="TOC1"/>
        <w:tabs>
          <w:tab w:val="right" w:leader="dot" w:pos="9645"/>
        </w:tabs>
      </w:pPr>
      <w:r>
        <w:fldChar w:fldCharType="begin"/>
      </w:r>
      <w:r>
        <w:instrText>TOC \o "1-9"</w:instrText>
      </w:r>
      <w:r>
        <w:fldChar w:fldCharType="separate"/>
      </w:r>
      <w:r>
        <w:t>1    Document history</w:t>
      </w:r>
      <w:r>
        <w:tab/>
        <w:t>4</w:t>
      </w:r>
    </w:p>
    <w:p w:rsidR="00166E4D" w:rsidRDefault="007F705F">
      <w:pPr>
        <w:pStyle w:val="TOC1"/>
        <w:tabs>
          <w:tab w:val="right" w:leader="dot" w:pos="9645"/>
        </w:tabs>
      </w:pPr>
      <w:r>
        <w:t>2    Overview</w:t>
      </w:r>
      <w:r>
        <w:tab/>
        <w:t>6</w:t>
      </w:r>
    </w:p>
    <w:p w:rsidR="00166E4D" w:rsidRDefault="007F705F">
      <w:pPr>
        <w:pStyle w:val="TOC2"/>
        <w:tabs>
          <w:tab w:val="right" w:leader="dot" w:pos="9645"/>
        </w:tabs>
      </w:pPr>
      <w:r>
        <w:t>2.1    Participant and Account Structure diagram</w:t>
      </w:r>
      <w:r>
        <w:tab/>
        <w:t>6</w:t>
      </w:r>
    </w:p>
    <w:p w:rsidR="00166E4D" w:rsidRDefault="007F705F">
      <w:pPr>
        <w:pStyle w:val="TOC2"/>
        <w:tabs>
          <w:tab w:val="right" w:leader="dot" w:pos="9645"/>
        </w:tabs>
      </w:pPr>
      <w:r>
        <w:t>2.2    Clearing and Settlement positions diagram</w:t>
      </w:r>
      <w:r>
        <w:tab/>
        <w:t>16</w:t>
      </w:r>
    </w:p>
    <w:p w:rsidR="00166E4D" w:rsidRDefault="007F705F">
      <w:pPr>
        <w:pStyle w:val="TOC2"/>
        <w:tabs>
          <w:tab w:val="right" w:leader="dot" w:pos="9645"/>
        </w:tabs>
      </w:pPr>
      <w:r>
        <w:t>2.3    Collateral management diagram</w:t>
      </w:r>
      <w:r>
        <w:tab/>
        <w:t>31</w:t>
      </w:r>
    </w:p>
    <w:p w:rsidR="00166E4D" w:rsidRDefault="007F705F">
      <w:pPr>
        <w:pStyle w:val="TOC2"/>
        <w:tabs>
          <w:tab w:val="right" w:leader="dot" w:pos="9645"/>
        </w:tabs>
      </w:pPr>
      <w:r>
        <w:t>2.4    Default Fund management diagram</w:t>
      </w:r>
      <w:r>
        <w:tab/>
        <w:t>39</w:t>
      </w:r>
    </w:p>
    <w:p w:rsidR="00166E4D" w:rsidRDefault="007F705F">
      <w:pPr>
        <w:pStyle w:val="TOC2"/>
        <w:tabs>
          <w:tab w:val="right" w:leader="dot" w:pos="9645"/>
        </w:tabs>
      </w:pPr>
      <w:r>
        <w:t>2.5    Trade capture diagram</w:t>
      </w:r>
      <w:r>
        <w:tab/>
        <w:t>43</w:t>
      </w:r>
      <w:r>
        <w:fldChar w:fldCharType="end"/>
      </w:r>
    </w:p>
    <w:p w:rsidR="00166E4D" w:rsidRDefault="00166E4D">
      <w:pPr>
        <w:rPr>
          <w:rFonts w:ascii="Calibri" w:eastAsia="Calibri" w:hAnsi="Calibri" w:cs="Calibri"/>
          <w:sz w:val="20"/>
          <w:szCs w:val="20"/>
        </w:rPr>
      </w:pPr>
    </w:p>
    <w:p w:rsidR="00166E4D" w:rsidRDefault="00166E4D">
      <w:pPr>
        <w:rPr>
          <w:rFonts w:ascii="Calibri" w:eastAsia="Calibri" w:hAnsi="Calibri" w:cs="Calibri"/>
          <w:sz w:val="20"/>
          <w:szCs w:val="20"/>
        </w:rPr>
        <w:sectPr w:rsidR="00166E4D">
          <w:pgSz w:w="11902" w:h="16835"/>
          <w:pgMar w:top="1080" w:right="1080" w:bottom="1080" w:left="1080" w:header="720" w:footer="720" w:gutter="0"/>
          <w:cols w:space="720"/>
        </w:sectPr>
      </w:pPr>
    </w:p>
    <w:p w:rsidR="00166E4D" w:rsidRDefault="007F705F">
      <w:pPr>
        <w:pStyle w:val="Heading1"/>
      </w:pPr>
      <w:r>
        <w:lastRenderedPageBreak/>
        <w:t>Document history</w:t>
      </w:r>
    </w:p>
    <w:p w:rsidR="00166E4D" w:rsidRDefault="00166E4D">
      <w:pPr>
        <w:rPr>
          <w:color w:val="000000"/>
          <w:sz w:val="20"/>
          <w:szCs w:val="20"/>
        </w:rPr>
      </w:pPr>
    </w:p>
    <w:p w:rsidR="00166E4D" w:rsidRDefault="007F705F">
      <w:pPr>
        <w:rPr>
          <w:color w:val="000000"/>
          <w:sz w:val="20"/>
          <w:szCs w:val="20"/>
        </w:rPr>
      </w:pPr>
      <w:r>
        <w:rPr>
          <w:color w:val="000000"/>
          <w:sz w:val="20"/>
          <w:szCs w:val="20"/>
        </w:rPr>
        <w:t>The following table contains the document revisions, including references to specific comments.</w:t>
      </w:r>
    </w:p>
    <w:p w:rsidR="00166E4D" w:rsidRDefault="00166E4D">
      <w:pPr>
        <w:rPr>
          <w:color w:val="000000"/>
          <w:sz w:val="20"/>
          <w:szCs w:val="20"/>
        </w:rPr>
      </w:pPr>
    </w:p>
    <w:tbl>
      <w:tblPr>
        <w:tblW w:w="9630" w:type="dxa"/>
        <w:tblInd w:w="60" w:type="dxa"/>
        <w:tblLayout w:type="fixed"/>
        <w:tblCellMar>
          <w:left w:w="60" w:type="dxa"/>
          <w:right w:w="60" w:type="dxa"/>
        </w:tblCellMar>
        <w:tblLook w:val="04A0" w:firstRow="1" w:lastRow="0" w:firstColumn="1" w:lastColumn="0" w:noHBand="0" w:noVBand="1"/>
      </w:tblPr>
      <w:tblGrid>
        <w:gridCol w:w="1800"/>
        <w:gridCol w:w="7830"/>
      </w:tblGrid>
      <w:tr w:rsidR="00166E4D" w:rsidTr="00FD2A2E">
        <w:trPr>
          <w:trHeight w:val="329"/>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166E4D" w:rsidRDefault="007F705F">
            <w:pPr>
              <w:pStyle w:val="TableHeading"/>
            </w:pPr>
            <w:r>
              <w:t>Version</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166E4D" w:rsidRDefault="007F705F">
            <w:pPr>
              <w:pStyle w:val="TableHeading"/>
            </w:pPr>
            <w:r>
              <w:t>Notes</w:t>
            </w:r>
          </w:p>
        </w:tc>
      </w:tr>
      <w:tr w:rsidR="00166E4D" w:rsidTr="00FD2A2E">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166E4D" w:rsidRDefault="007F705F">
            <w:pPr>
              <w:pStyle w:val="TableTextLight"/>
            </w:pPr>
            <w:bookmarkStart w:id="0" w:name="REFERENCE_DATA"/>
            <w:r>
              <w:t>V 0.1</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166E4D" w:rsidRDefault="007F705F">
            <w:pPr>
              <w:pStyle w:val="TableTextLight"/>
              <w:rPr>
                <w:color w:val="000000"/>
              </w:rPr>
            </w:pPr>
            <w:r>
              <w:rPr>
                <w:color w:val="000000"/>
              </w:rPr>
              <w:t>First draft</w:t>
            </w:r>
          </w:p>
          <w:p w:rsidR="00166E4D" w:rsidRDefault="00166E4D">
            <w:pPr>
              <w:pStyle w:val="TableTextLight"/>
            </w:pPr>
          </w:p>
        </w:tc>
      </w:tr>
      <w:tr w:rsidR="00166E4D" w:rsidTr="00FD2A2E">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166E4D" w:rsidRDefault="007F705F">
            <w:pPr>
              <w:pStyle w:val="TableTextLight"/>
            </w:pPr>
            <w:r>
              <w:t>V 0.4</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166E4D" w:rsidRDefault="007F705F">
            <w:pPr>
              <w:pStyle w:val="TableTextLight"/>
              <w:rPr>
                <w:color w:val="000000"/>
              </w:rPr>
            </w:pPr>
            <w:r>
              <w:rPr>
                <w:color w:val="000000"/>
              </w:rPr>
              <w:t>Workshop version</w:t>
            </w:r>
          </w:p>
          <w:p w:rsidR="00166E4D" w:rsidRDefault="00166E4D">
            <w:pPr>
              <w:pStyle w:val="TableTextLight"/>
            </w:pPr>
          </w:p>
        </w:tc>
      </w:tr>
      <w:tr w:rsidR="00166E4D" w:rsidTr="00FD2A2E">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166E4D" w:rsidRDefault="007F705F">
            <w:pPr>
              <w:pStyle w:val="TableTextLight"/>
            </w:pPr>
            <w:r>
              <w:t>V 0.5</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166E4D" w:rsidRDefault="00166E4D">
            <w:pPr>
              <w:pStyle w:val="TableTextLight"/>
              <w:rPr>
                <w:color w:val="000000"/>
              </w:rPr>
            </w:pPr>
          </w:p>
          <w:p w:rsidR="00166E4D" w:rsidRDefault="007F705F">
            <w:pPr>
              <w:pStyle w:val="TableTextLight"/>
              <w:numPr>
                <w:ilvl w:val="0"/>
                <w:numId w:val="2"/>
              </w:numPr>
              <w:ind w:left="630" w:hanging="360"/>
            </w:pPr>
            <w:r>
              <w:t xml:space="preserve">[Margin requirements Items][MTM </w:t>
            </w:r>
            <w:proofErr w:type="spellStart"/>
            <w:r>
              <w:t>Datetime</w:t>
            </w:r>
            <w:proofErr w:type="spellEnd"/>
            <w:r>
              <w:t>]: corrected data type</w:t>
            </w:r>
          </w:p>
          <w:p w:rsidR="00166E4D" w:rsidRDefault="007F705F" w:rsidP="00FD2A2E">
            <w:pPr>
              <w:pStyle w:val="TableTextLight"/>
              <w:numPr>
                <w:ilvl w:val="0"/>
                <w:numId w:val="2"/>
              </w:numPr>
              <w:ind w:left="630" w:hanging="360"/>
            </w:pPr>
            <w:r>
              <w:t>[Settlement Account Items][Corporate Action ref]: corrected MT548 message reference (field 20C)</w:t>
            </w:r>
          </w:p>
          <w:p w:rsidR="00166E4D" w:rsidRDefault="007F705F">
            <w:pPr>
              <w:pStyle w:val="TableTextLight"/>
              <w:numPr>
                <w:ilvl w:val="0"/>
                <w:numId w:val="3"/>
              </w:numPr>
              <w:ind w:left="630" w:hanging="360"/>
            </w:pPr>
            <w:r>
              <w:t xml:space="preserve">Added Position status values to cover ISO messages </w:t>
            </w:r>
            <w:proofErr w:type="spellStart"/>
            <w:r>
              <w:t>requirements:"PXFR</w:t>
            </w:r>
            <w:proofErr w:type="spellEnd"/>
            <w:r>
              <w:t xml:space="preserve">": Cancelled as consequence of position </w:t>
            </w:r>
            <w:proofErr w:type="spellStart"/>
            <w:r>
              <w:t>transfer,"MANU</w:t>
            </w:r>
            <w:proofErr w:type="spellEnd"/>
            <w:r>
              <w:t>": Position reduced for operational reasons. Changed manual cancellation code to "LIQU"</w:t>
            </w:r>
          </w:p>
          <w:p w:rsidR="00166E4D" w:rsidRDefault="007F705F">
            <w:pPr>
              <w:pStyle w:val="TableTextLight"/>
              <w:numPr>
                <w:ilvl w:val="0"/>
                <w:numId w:val="3"/>
              </w:numPr>
              <w:ind w:left="630" w:hanging="360"/>
            </w:pPr>
            <w:r>
              <w:t>[Position Account items][Settlement Lock]: changed flag to L/F</w:t>
            </w:r>
          </w:p>
          <w:p w:rsidR="00166E4D" w:rsidRDefault="007F705F">
            <w:pPr>
              <w:pStyle w:val="TableTextLight"/>
              <w:numPr>
                <w:ilvl w:val="0"/>
                <w:numId w:val="3"/>
              </w:numPr>
              <w:ind w:left="630" w:hanging="360"/>
            </w:pPr>
            <w:r>
              <w:t>[Position Account items][Buy-in]: changed flag to Y/N</w:t>
            </w:r>
          </w:p>
          <w:p w:rsidR="00166E4D" w:rsidRDefault="007F705F">
            <w:pPr>
              <w:pStyle w:val="TableTextLight"/>
              <w:numPr>
                <w:ilvl w:val="0"/>
                <w:numId w:val="3"/>
              </w:numPr>
              <w:ind w:left="630" w:hanging="360"/>
            </w:pPr>
            <w:r>
              <w:t>[Position Account items][Status]: changed flag to "live"</w:t>
            </w:r>
          </w:p>
          <w:p w:rsidR="00166E4D" w:rsidRDefault="007F705F">
            <w:pPr>
              <w:pStyle w:val="TableTextLight"/>
              <w:numPr>
                <w:ilvl w:val="0"/>
                <w:numId w:val="3"/>
              </w:numPr>
              <w:ind w:left="630" w:hanging="360"/>
            </w:pPr>
            <w:r>
              <w:t>Added table [Margin account items net]</w:t>
            </w:r>
          </w:p>
          <w:p w:rsidR="00166E4D" w:rsidRDefault="007F705F">
            <w:pPr>
              <w:pStyle w:val="TableTextLight"/>
              <w:numPr>
                <w:ilvl w:val="0"/>
                <w:numId w:val="3"/>
              </w:numPr>
              <w:ind w:left="630" w:hanging="360"/>
            </w:pPr>
            <w:r>
              <w:t>Changed all the Quantity fields to Decimal type</w:t>
            </w:r>
          </w:p>
          <w:p w:rsidR="00166E4D" w:rsidRDefault="007F705F">
            <w:pPr>
              <w:pStyle w:val="TableTextLight"/>
              <w:numPr>
                <w:ilvl w:val="0"/>
                <w:numId w:val="3"/>
              </w:numPr>
              <w:ind w:left="630" w:hanging="360"/>
            </w:pPr>
            <w:r>
              <w:t>[Instrument][Margin Interval] renamed to [Risk Factor] and added default to 25%.</w:t>
            </w:r>
          </w:p>
          <w:p w:rsidR="00166E4D" w:rsidRDefault="007F705F">
            <w:pPr>
              <w:pStyle w:val="TableTextLight"/>
              <w:numPr>
                <w:ilvl w:val="0"/>
                <w:numId w:val="3"/>
              </w:numPr>
              <w:ind w:left="630" w:hanging="360"/>
            </w:pPr>
            <w:r>
              <w:t>[Eligible Assets][Collateral Class]: changed description</w:t>
            </w:r>
          </w:p>
          <w:p w:rsidR="00166E4D" w:rsidRDefault="007F705F">
            <w:pPr>
              <w:pStyle w:val="TableTextLight"/>
              <w:numPr>
                <w:ilvl w:val="0"/>
                <w:numId w:val="3"/>
              </w:numPr>
              <w:ind w:left="630" w:hanging="360"/>
            </w:pPr>
            <w:r>
              <w:t>[Collateral balance items][Initial Margins]: renamed to [Margin requirements]</w:t>
            </w:r>
          </w:p>
          <w:p w:rsidR="00166E4D" w:rsidRDefault="007F705F">
            <w:pPr>
              <w:pStyle w:val="TableTextLight"/>
              <w:numPr>
                <w:ilvl w:val="0"/>
                <w:numId w:val="3"/>
              </w:numPr>
              <w:ind w:left="630" w:hanging="360"/>
            </w:pPr>
            <w:r>
              <w:t>[Collateral Balance Items][ISIN]: corrected field length</w:t>
            </w:r>
          </w:p>
          <w:p w:rsidR="00166E4D" w:rsidRDefault="007F705F">
            <w:pPr>
              <w:pStyle w:val="TableTextLight"/>
              <w:numPr>
                <w:ilvl w:val="0"/>
                <w:numId w:val="3"/>
              </w:numPr>
              <w:ind w:left="630" w:hanging="360"/>
            </w:pPr>
            <w:r>
              <w:t>[External collateral Account transactions][QTY]: added negative sign for outgoing cash flows</w:t>
            </w:r>
          </w:p>
          <w:p w:rsidR="00166E4D" w:rsidRDefault="007F705F">
            <w:pPr>
              <w:pStyle w:val="TableTextLight"/>
              <w:numPr>
                <w:ilvl w:val="0"/>
                <w:numId w:val="3"/>
              </w:numPr>
              <w:ind w:left="630" w:hanging="360"/>
            </w:pPr>
            <w:r>
              <w:t>[Settlement Account Items][Unsettled QTY]: added description for messages MT544 and MT546.</w:t>
            </w:r>
          </w:p>
          <w:p w:rsidR="00166E4D" w:rsidRDefault="007F705F">
            <w:pPr>
              <w:pStyle w:val="TableTextLight"/>
              <w:numPr>
                <w:ilvl w:val="0"/>
                <w:numId w:val="3"/>
              </w:numPr>
              <w:ind w:left="630" w:hanging="360"/>
            </w:pPr>
            <w:r>
              <w:t>Added [Segment] table to be used for instrument reference data enrichment</w:t>
            </w:r>
          </w:p>
          <w:p w:rsidR="00166E4D" w:rsidRDefault="007F705F">
            <w:pPr>
              <w:pStyle w:val="TableTextLight"/>
              <w:numPr>
                <w:ilvl w:val="0"/>
                <w:numId w:val="3"/>
              </w:numPr>
              <w:ind w:left="630" w:hanging="360"/>
            </w:pPr>
            <w:r>
              <w:t>[Instrument][Segment] added field</w:t>
            </w:r>
          </w:p>
          <w:p w:rsidR="00166E4D" w:rsidRDefault="007F705F">
            <w:pPr>
              <w:pStyle w:val="TableTextLight"/>
              <w:numPr>
                <w:ilvl w:val="0"/>
                <w:numId w:val="3"/>
              </w:numPr>
              <w:ind w:left="630" w:hanging="360"/>
            </w:pPr>
            <w:r>
              <w:t>[Eligible Assets][Liquidity Class]: changed description</w:t>
            </w:r>
          </w:p>
          <w:p w:rsidR="00166E4D" w:rsidRDefault="00166E4D">
            <w:pPr>
              <w:pStyle w:val="TableTextLight"/>
            </w:pPr>
          </w:p>
        </w:tc>
      </w:tr>
      <w:tr w:rsidR="00166E4D" w:rsidTr="00FD2A2E">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166E4D" w:rsidRDefault="007F705F">
            <w:pPr>
              <w:pStyle w:val="TableTextLight"/>
            </w:pPr>
            <w:r>
              <w:t>V 0.6</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166E4D" w:rsidRDefault="00166E4D">
            <w:pPr>
              <w:pStyle w:val="TableTextLight"/>
              <w:rPr>
                <w:color w:val="000000"/>
              </w:rPr>
            </w:pPr>
          </w:p>
          <w:p w:rsidR="00166E4D" w:rsidRDefault="007F705F">
            <w:pPr>
              <w:pStyle w:val="TableTextLight"/>
              <w:numPr>
                <w:ilvl w:val="0"/>
                <w:numId w:val="4"/>
              </w:numPr>
              <w:ind w:left="630" w:hanging="360"/>
            </w:pPr>
            <w:r>
              <w:t>Modified [Margin Requirements][Add-on Margin] to [Margin Requirements][Margin add-in] and added description</w:t>
            </w:r>
          </w:p>
          <w:p w:rsidR="00166E4D" w:rsidRDefault="007F705F">
            <w:pPr>
              <w:pStyle w:val="TableTextLight"/>
              <w:numPr>
                <w:ilvl w:val="0"/>
                <w:numId w:val="4"/>
              </w:numPr>
              <w:ind w:left="630" w:hanging="360"/>
            </w:pPr>
            <w:r>
              <w:t>[Margin Account][Account Category]: changed description for RC</w:t>
            </w:r>
          </w:p>
          <w:p w:rsidR="00166E4D" w:rsidRDefault="007F705F">
            <w:pPr>
              <w:pStyle w:val="TableTextLight"/>
              <w:numPr>
                <w:ilvl w:val="0"/>
                <w:numId w:val="4"/>
              </w:numPr>
              <w:ind w:left="630" w:hanging="360"/>
            </w:pPr>
            <w:r>
              <w:t>[Position Account]: field [GCM] modified to [CM ownership]</w:t>
            </w:r>
          </w:p>
          <w:p w:rsidR="00166E4D" w:rsidRDefault="007F705F">
            <w:pPr>
              <w:pStyle w:val="TableTextLight"/>
              <w:numPr>
                <w:ilvl w:val="0"/>
                <w:numId w:val="4"/>
              </w:numPr>
              <w:ind w:left="630" w:hanging="360"/>
            </w:pPr>
            <w:r>
              <w:t>Added [Position Account item][End Validity Date] and [Position Account item][CM ownership]</w:t>
            </w:r>
          </w:p>
          <w:p w:rsidR="00166E4D" w:rsidRDefault="007F705F">
            <w:pPr>
              <w:pStyle w:val="TableTextLight"/>
              <w:numPr>
                <w:ilvl w:val="0"/>
                <w:numId w:val="4"/>
              </w:numPr>
              <w:ind w:left="630" w:hanging="360"/>
            </w:pPr>
            <w:r>
              <w:t>[Settlement Account item][Original QTY] and [Settlement Account Item][Original CTV]: modified messages references</w:t>
            </w:r>
          </w:p>
          <w:p w:rsidR="00166E4D" w:rsidRDefault="007F705F">
            <w:pPr>
              <w:pStyle w:val="TableTextLight"/>
              <w:numPr>
                <w:ilvl w:val="0"/>
                <w:numId w:val="4"/>
              </w:numPr>
              <w:ind w:left="630" w:hanging="360"/>
            </w:pPr>
            <w:r>
              <w:t>[Position Account item][Settlement ref]: data type modified to VARCHAR(20)</w:t>
            </w:r>
          </w:p>
          <w:p w:rsidR="00166E4D" w:rsidRDefault="007F705F">
            <w:pPr>
              <w:pStyle w:val="TableTextLight"/>
              <w:numPr>
                <w:ilvl w:val="0"/>
                <w:numId w:val="4"/>
              </w:numPr>
              <w:ind w:left="630" w:hanging="360"/>
            </w:pPr>
            <w:r>
              <w:t>[Swift Reporting] table: added field [Reporting BIC H] and set as primary key, [MT202-Cred] and [MT202-Deb] moved to [DF Account] table</w:t>
            </w:r>
          </w:p>
          <w:p w:rsidR="00166E4D" w:rsidRDefault="007F705F">
            <w:pPr>
              <w:pStyle w:val="TableTextLight"/>
              <w:numPr>
                <w:ilvl w:val="0"/>
                <w:numId w:val="4"/>
              </w:numPr>
              <w:ind w:left="630" w:hanging="360"/>
            </w:pPr>
            <w:r>
              <w:t>[Participant] table: [Reporting BIC H] moved to [Swift Reporting] table, [Payment BIC H] and [Payment BIC B] moved to [DF Account] table, [Settlement BIC H] and [Settlement BIC B] moved to [Settlement Account] table</w:t>
            </w:r>
          </w:p>
          <w:p w:rsidR="00166E4D" w:rsidRDefault="007F705F">
            <w:pPr>
              <w:pStyle w:val="TableTextLight"/>
              <w:numPr>
                <w:ilvl w:val="0"/>
                <w:numId w:val="4"/>
              </w:numPr>
              <w:ind w:left="630" w:hanging="360"/>
            </w:pPr>
            <w:r>
              <w:t>[Trade] table: added field [Amended]</w:t>
            </w:r>
          </w:p>
          <w:p w:rsidR="00166E4D" w:rsidRDefault="007F705F">
            <w:pPr>
              <w:pStyle w:val="TableTextLight"/>
              <w:numPr>
                <w:ilvl w:val="0"/>
                <w:numId w:val="4"/>
              </w:numPr>
              <w:ind w:left="630" w:hanging="360"/>
            </w:pPr>
            <w:r>
              <w:t>Added table [Novated Trade]</w:t>
            </w:r>
          </w:p>
          <w:p w:rsidR="00166E4D" w:rsidRDefault="00166E4D">
            <w:pPr>
              <w:pStyle w:val="TableTextLight"/>
            </w:pPr>
          </w:p>
        </w:tc>
      </w:tr>
      <w:tr w:rsidR="00166E4D" w:rsidTr="00FD2A2E">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166E4D" w:rsidRDefault="007F705F">
            <w:pPr>
              <w:pStyle w:val="TableTextLight"/>
            </w:pPr>
            <w:r>
              <w:lastRenderedPageBreak/>
              <w:t>V 1.0</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166E4D" w:rsidRDefault="007F705F">
            <w:pPr>
              <w:pStyle w:val="TableTextLight"/>
              <w:rPr>
                <w:color w:val="000000"/>
              </w:rPr>
            </w:pPr>
            <w:r>
              <w:t>Final version. Amendments:</w:t>
            </w:r>
          </w:p>
          <w:p w:rsidR="00166E4D" w:rsidRDefault="00166E4D">
            <w:pPr>
              <w:pStyle w:val="TableTextLight"/>
              <w:rPr>
                <w:color w:val="000000"/>
              </w:rPr>
            </w:pPr>
          </w:p>
          <w:p w:rsidR="00166E4D" w:rsidRDefault="007F705F">
            <w:pPr>
              <w:pStyle w:val="TableTextLight"/>
              <w:numPr>
                <w:ilvl w:val="0"/>
                <w:numId w:val="5"/>
              </w:numPr>
              <w:ind w:left="630" w:hanging="360"/>
            </w:pPr>
            <w:r>
              <w:t>Added table 'Positions logic view'</w:t>
            </w:r>
          </w:p>
          <w:p w:rsidR="00166E4D" w:rsidRDefault="007F705F">
            <w:pPr>
              <w:pStyle w:val="TableTextLight"/>
              <w:numPr>
                <w:ilvl w:val="0"/>
                <w:numId w:val="5"/>
              </w:numPr>
              <w:ind w:left="630" w:hanging="360"/>
            </w:pPr>
            <w:r>
              <w:t>Added table 'Novated trade'</w:t>
            </w:r>
          </w:p>
          <w:p w:rsidR="00166E4D" w:rsidRDefault="007F705F">
            <w:pPr>
              <w:pStyle w:val="TableTextLight"/>
              <w:numPr>
                <w:ilvl w:val="0"/>
                <w:numId w:val="5"/>
              </w:numPr>
              <w:ind w:left="630" w:hanging="360"/>
            </w:pPr>
            <w:r>
              <w:t>Position Account items table: added 'Cash Settlement Status' which indicates eligible positions for cash settlement</w:t>
            </w:r>
          </w:p>
          <w:p w:rsidR="00166E4D" w:rsidRDefault="007F705F">
            <w:pPr>
              <w:pStyle w:val="TableTextLight"/>
              <w:numPr>
                <w:ilvl w:val="0"/>
                <w:numId w:val="5"/>
              </w:numPr>
              <w:ind w:left="630" w:hanging="360"/>
            </w:pPr>
            <w:r>
              <w:t>[Settlement Account items][Settlement Status]: added possible value 'PREA' for positions put on hold</w:t>
            </w:r>
          </w:p>
          <w:p w:rsidR="00166E4D" w:rsidRDefault="007F705F">
            <w:pPr>
              <w:pStyle w:val="TableTextLight"/>
              <w:numPr>
                <w:ilvl w:val="0"/>
                <w:numId w:val="5"/>
              </w:numPr>
              <w:ind w:left="630" w:hanging="360"/>
            </w:pPr>
            <w:r>
              <w:t>Removed field 'CSD' in the table 'Participant'</w:t>
            </w:r>
          </w:p>
          <w:p w:rsidR="00166E4D" w:rsidRDefault="007F705F">
            <w:pPr>
              <w:pStyle w:val="TableTextLight"/>
              <w:numPr>
                <w:ilvl w:val="0"/>
                <w:numId w:val="5"/>
              </w:numPr>
              <w:ind w:left="630" w:hanging="360"/>
            </w:pPr>
            <w:r>
              <w:t>Added missing fields in the [Trade] entity (coverage of the entire trade feed)</w:t>
            </w:r>
          </w:p>
          <w:p w:rsidR="00166E4D" w:rsidRDefault="00166E4D">
            <w:pPr>
              <w:pStyle w:val="TableTextLight"/>
            </w:pPr>
          </w:p>
        </w:tc>
      </w:tr>
      <w:tr w:rsidR="00166E4D" w:rsidTr="00FD2A2E">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166E4D" w:rsidRDefault="007F705F">
            <w:pPr>
              <w:pStyle w:val="TableTextLight"/>
            </w:pPr>
            <w:r>
              <w:t>V 1.1</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166E4D" w:rsidRDefault="00166E4D">
            <w:pPr>
              <w:pStyle w:val="TableTextLight"/>
              <w:rPr>
                <w:color w:val="000000"/>
              </w:rPr>
            </w:pPr>
          </w:p>
          <w:p w:rsidR="00166E4D" w:rsidRDefault="007F705F">
            <w:pPr>
              <w:pStyle w:val="TableTextLight"/>
              <w:numPr>
                <w:ilvl w:val="0"/>
                <w:numId w:val="6"/>
              </w:numPr>
              <w:ind w:left="630" w:hanging="360"/>
            </w:pPr>
            <w:r>
              <w:t>Added [Participant][Payment Account]</w:t>
            </w:r>
          </w:p>
          <w:p w:rsidR="00166E4D" w:rsidRDefault="007F705F">
            <w:pPr>
              <w:pStyle w:val="TableTextLight"/>
              <w:numPr>
                <w:ilvl w:val="0"/>
                <w:numId w:val="6"/>
              </w:numPr>
              <w:ind w:left="630" w:hanging="360"/>
            </w:pPr>
            <w:r>
              <w:t>Add [Participant options][Activate payment]:</w:t>
            </w:r>
          </w:p>
          <w:p w:rsidR="00166E4D" w:rsidRDefault="007F705F">
            <w:pPr>
              <w:pStyle w:val="TableTextLight"/>
              <w:numPr>
                <w:ilvl w:val="0"/>
                <w:numId w:val="6"/>
              </w:numPr>
              <w:ind w:left="630" w:hanging="360"/>
            </w:pPr>
            <w:r>
              <w:t>Remove: [DF Account][MT202-Deb], [DF Account][MT202-Cred]</w:t>
            </w:r>
          </w:p>
          <w:p w:rsidR="00166E4D" w:rsidRDefault="007F705F">
            <w:pPr>
              <w:pStyle w:val="TableTextLight"/>
              <w:numPr>
                <w:ilvl w:val="0"/>
                <w:numId w:val="6"/>
              </w:numPr>
              <w:ind w:left="630" w:hanging="360"/>
            </w:pPr>
            <w:r>
              <w:t>Add: [Participant options][Market Group]</w:t>
            </w:r>
          </w:p>
          <w:p w:rsidR="00166E4D" w:rsidRDefault="007F705F">
            <w:pPr>
              <w:pStyle w:val="TableTextLight"/>
              <w:numPr>
                <w:ilvl w:val="0"/>
                <w:numId w:val="6"/>
              </w:numPr>
              <w:ind w:left="630" w:hanging="360"/>
            </w:pPr>
            <w:r>
              <w:t>Add: [Collateral Account[Account description]</w:t>
            </w:r>
          </w:p>
          <w:p w:rsidR="00166E4D" w:rsidRDefault="007F705F">
            <w:pPr>
              <w:pStyle w:val="TableTextLight"/>
              <w:numPr>
                <w:ilvl w:val="0"/>
                <w:numId w:val="6"/>
              </w:numPr>
              <w:ind w:left="630" w:hanging="360"/>
            </w:pPr>
            <w:r>
              <w:t>Add: [External Collateral Account[Account description]</w:t>
            </w:r>
          </w:p>
          <w:p w:rsidR="00166E4D" w:rsidRDefault="007F705F">
            <w:pPr>
              <w:pStyle w:val="TableTextLight"/>
              <w:numPr>
                <w:ilvl w:val="0"/>
                <w:numId w:val="6"/>
              </w:numPr>
              <w:ind w:left="630" w:hanging="360"/>
            </w:pPr>
            <w:r>
              <w:t>Merge [External Collateral Account][External Cash Account] and [External Collateral Account][External Security Account] in [External Collateral Account][External Code]</w:t>
            </w:r>
          </w:p>
          <w:p w:rsidR="00166E4D" w:rsidRDefault="007F705F">
            <w:pPr>
              <w:pStyle w:val="TableTextLight"/>
              <w:numPr>
                <w:ilvl w:val="0"/>
                <w:numId w:val="6"/>
              </w:numPr>
              <w:ind w:left="630" w:hanging="360"/>
            </w:pPr>
            <w:r>
              <w:t>Add: [Settlement Account][Account description]</w:t>
            </w:r>
          </w:p>
          <w:p w:rsidR="00166E4D" w:rsidRDefault="007F705F">
            <w:pPr>
              <w:pStyle w:val="TableTextLight"/>
              <w:numPr>
                <w:ilvl w:val="0"/>
                <w:numId w:val="6"/>
              </w:numPr>
              <w:ind w:left="630" w:hanging="360"/>
            </w:pPr>
            <w:r>
              <w:t>Add: [Settlement Account][Settlement owner account]</w:t>
            </w:r>
          </w:p>
          <w:p w:rsidR="00166E4D" w:rsidRDefault="007F705F">
            <w:pPr>
              <w:pStyle w:val="TableTextLight"/>
              <w:numPr>
                <w:ilvl w:val="0"/>
                <w:numId w:val="6"/>
              </w:numPr>
              <w:ind w:left="630" w:hanging="360"/>
            </w:pPr>
            <w:r>
              <w:t>Removed [Participant type]='Settlement Agent'</w:t>
            </w:r>
          </w:p>
          <w:p w:rsidR="00166E4D" w:rsidRDefault="007F705F">
            <w:pPr>
              <w:pStyle w:val="TableTextLight"/>
              <w:numPr>
                <w:ilvl w:val="0"/>
                <w:numId w:val="6"/>
              </w:numPr>
              <w:ind w:left="630" w:hanging="360"/>
            </w:pPr>
            <w:r>
              <w:t>Add: [Position Account][Account description]</w:t>
            </w:r>
          </w:p>
          <w:p w:rsidR="00166E4D" w:rsidRDefault="007F705F">
            <w:pPr>
              <w:pStyle w:val="TableTextLight"/>
              <w:numPr>
                <w:ilvl w:val="0"/>
                <w:numId w:val="6"/>
              </w:numPr>
              <w:ind w:left="630" w:hanging="360"/>
            </w:pPr>
            <w:r>
              <w:t>Add: [Participant options][Payment account]</w:t>
            </w:r>
          </w:p>
          <w:p w:rsidR="00166E4D" w:rsidRDefault="007F705F">
            <w:pPr>
              <w:pStyle w:val="TableTextLight"/>
              <w:numPr>
                <w:ilvl w:val="0"/>
                <w:numId w:val="6"/>
              </w:numPr>
              <w:ind w:left="630" w:hanging="360"/>
            </w:pPr>
            <w:r>
              <w:t>Add: [DF Participant Account][Account description]</w:t>
            </w:r>
          </w:p>
          <w:p w:rsidR="00166E4D" w:rsidRDefault="007F705F">
            <w:pPr>
              <w:pStyle w:val="TableTextLight"/>
              <w:numPr>
                <w:ilvl w:val="0"/>
                <w:numId w:val="6"/>
              </w:numPr>
              <w:ind w:left="630" w:hanging="360"/>
            </w:pPr>
            <w:r>
              <w:t>Add: [DF External Account][Account description]</w:t>
            </w:r>
          </w:p>
          <w:p w:rsidR="00166E4D" w:rsidRDefault="007F705F">
            <w:pPr>
              <w:pStyle w:val="TableTextLight"/>
              <w:numPr>
                <w:ilvl w:val="0"/>
                <w:numId w:val="6"/>
              </w:numPr>
              <w:ind w:left="630" w:hanging="360"/>
            </w:pPr>
            <w:r>
              <w:t>Add: [DF External Account][Currency code]</w:t>
            </w:r>
          </w:p>
          <w:p w:rsidR="00166E4D" w:rsidRDefault="007F705F">
            <w:pPr>
              <w:pStyle w:val="TableTextLight"/>
              <w:numPr>
                <w:ilvl w:val="0"/>
                <w:numId w:val="6"/>
              </w:numPr>
              <w:ind w:left="630" w:hanging="360"/>
            </w:pPr>
            <w:r>
              <w:t>Rename [DF External Account][External cash account] to [DF External Account][External code]</w:t>
            </w:r>
          </w:p>
          <w:p w:rsidR="00166E4D" w:rsidRDefault="007F705F">
            <w:pPr>
              <w:pStyle w:val="TableTextLight"/>
              <w:numPr>
                <w:ilvl w:val="0"/>
                <w:numId w:val="6"/>
              </w:numPr>
              <w:ind w:left="630" w:hanging="360"/>
            </w:pPr>
            <w:r>
              <w:t>Add: [Positions][Clearing Currency]/[Haircut]/[Exchange rate]/[MTM Amount]/[Risk Factor]/[MTM Date time]</w:t>
            </w:r>
          </w:p>
          <w:p w:rsidR="00166E4D" w:rsidRDefault="007F705F">
            <w:pPr>
              <w:pStyle w:val="TableTextLight"/>
              <w:numPr>
                <w:ilvl w:val="0"/>
                <w:numId w:val="6"/>
              </w:numPr>
              <w:ind w:left="630" w:hanging="360"/>
            </w:pPr>
            <w:r>
              <w:t>Add: [Collateral account items][External collateral account id]/[Clearing Currency]</w:t>
            </w:r>
          </w:p>
          <w:p w:rsidR="00166E4D" w:rsidRDefault="007F705F">
            <w:pPr>
              <w:pStyle w:val="TableTextLight"/>
              <w:numPr>
                <w:ilvl w:val="0"/>
                <w:numId w:val="6"/>
              </w:numPr>
              <w:ind w:left="630" w:hanging="360"/>
            </w:pPr>
            <w:r>
              <w:t>Add: [External Collateral Account transactions][Internal collateral Account]/[Exchange rate]</w:t>
            </w:r>
          </w:p>
          <w:p w:rsidR="00166E4D" w:rsidRDefault="007F705F">
            <w:pPr>
              <w:pStyle w:val="TableTextLight"/>
              <w:numPr>
                <w:ilvl w:val="0"/>
                <w:numId w:val="6"/>
              </w:numPr>
              <w:ind w:left="630" w:hanging="360"/>
            </w:pPr>
            <w:r>
              <w:t>Add: [Eligible Assets][Initial price]/[Price date]</w:t>
            </w:r>
          </w:p>
          <w:p w:rsidR="00166E4D" w:rsidRDefault="007F705F">
            <w:pPr>
              <w:pStyle w:val="TableTextLight"/>
              <w:numPr>
                <w:ilvl w:val="0"/>
                <w:numId w:val="6"/>
              </w:numPr>
              <w:ind w:left="630" w:hanging="360"/>
            </w:pPr>
            <w:r>
              <w:t>Add: [DF Account][Rounding precision], [look back period], [LB Period end date], [Month END]</w:t>
            </w:r>
          </w:p>
          <w:p w:rsidR="00166E4D" w:rsidRDefault="00166E4D">
            <w:pPr>
              <w:pStyle w:val="TableTextLight"/>
            </w:pPr>
          </w:p>
        </w:tc>
      </w:tr>
      <w:tr w:rsidR="00166E4D" w:rsidTr="00FD2A2E">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166E4D" w:rsidRDefault="007F705F">
            <w:pPr>
              <w:pStyle w:val="TableTextLight"/>
            </w:pPr>
            <w:r>
              <w:lastRenderedPageBreak/>
              <w:t>V 1.2</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166E4D" w:rsidRDefault="00166E4D">
            <w:pPr>
              <w:pStyle w:val="TableTextLight"/>
              <w:rPr>
                <w:color w:val="000000"/>
              </w:rPr>
            </w:pPr>
          </w:p>
          <w:p w:rsidR="00166E4D" w:rsidRDefault="007F705F">
            <w:pPr>
              <w:pStyle w:val="TableTextLight"/>
              <w:numPr>
                <w:ilvl w:val="0"/>
                <w:numId w:val="7"/>
              </w:numPr>
              <w:ind w:left="630" w:hanging="360"/>
            </w:pPr>
            <w:r>
              <w:t>Add [Swift Reporting][Activation Date]</w:t>
            </w:r>
          </w:p>
          <w:p w:rsidR="00166E4D" w:rsidRDefault="007F705F">
            <w:pPr>
              <w:pStyle w:val="TableTextLight"/>
              <w:numPr>
                <w:ilvl w:val="0"/>
                <w:numId w:val="7"/>
              </w:numPr>
              <w:ind w:left="630" w:hanging="360"/>
            </w:pPr>
            <w:r>
              <w:t>Add [Swift Reporting][Deactivation Date]</w:t>
            </w:r>
          </w:p>
          <w:p w:rsidR="00166E4D" w:rsidRDefault="007F705F">
            <w:pPr>
              <w:pStyle w:val="TableTextLight"/>
              <w:numPr>
                <w:ilvl w:val="0"/>
                <w:numId w:val="7"/>
              </w:numPr>
              <w:ind w:left="630" w:hanging="360"/>
            </w:pPr>
            <w:r>
              <w:t>Add [Collateral account][Description]</w:t>
            </w:r>
          </w:p>
          <w:p w:rsidR="00166E4D" w:rsidRDefault="007F705F">
            <w:pPr>
              <w:pStyle w:val="TableTextLight"/>
              <w:numPr>
                <w:ilvl w:val="0"/>
                <w:numId w:val="7"/>
              </w:numPr>
              <w:ind w:left="630" w:hanging="360"/>
            </w:pPr>
            <w:r>
              <w:t>Add [Position Account][Margin Account ID]</w:t>
            </w:r>
          </w:p>
          <w:p w:rsidR="00166E4D" w:rsidRDefault="007F705F">
            <w:pPr>
              <w:pStyle w:val="TableTextLight"/>
              <w:numPr>
                <w:ilvl w:val="0"/>
                <w:numId w:val="7"/>
              </w:numPr>
              <w:ind w:left="630" w:hanging="360"/>
            </w:pPr>
            <w:r>
              <w:t>Add [Eligible Currency][Currency Description]</w:t>
            </w:r>
          </w:p>
          <w:p w:rsidR="00166E4D" w:rsidRDefault="007F705F">
            <w:pPr>
              <w:pStyle w:val="TableTextLight"/>
              <w:numPr>
                <w:ilvl w:val="0"/>
                <w:numId w:val="7"/>
              </w:numPr>
              <w:ind w:left="630" w:hanging="360"/>
            </w:pPr>
            <w:r>
              <w:t>Add: [Trade][Trade Internal ID]</w:t>
            </w:r>
          </w:p>
          <w:p w:rsidR="00166E4D" w:rsidRDefault="007F705F">
            <w:pPr>
              <w:pStyle w:val="TableTextLight"/>
              <w:numPr>
                <w:ilvl w:val="0"/>
                <w:numId w:val="7"/>
              </w:numPr>
              <w:ind w:left="630" w:hanging="360"/>
            </w:pPr>
            <w:r>
              <w:t>Renamed: [Trade] and [Novated Trade][Member KV BUY/SELL--&gt; Trading Member BUY/SELL]</w:t>
            </w:r>
          </w:p>
          <w:p w:rsidR="00166E4D" w:rsidRDefault="007F705F">
            <w:pPr>
              <w:pStyle w:val="TableTextLight"/>
              <w:numPr>
                <w:ilvl w:val="0"/>
                <w:numId w:val="7"/>
              </w:numPr>
              <w:ind w:left="630" w:hanging="360"/>
            </w:pPr>
            <w:r>
              <w:t>Add: [Novated Trade][Trade Internal ID]</w:t>
            </w:r>
          </w:p>
          <w:p w:rsidR="00166E4D" w:rsidRDefault="007F705F">
            <w:pPr>
              <w:pStyle w:val="TableTextLight"/>
              <w:numPr>
                <w:ilvl w:val="0"/>
                <w:numId w:val="7"/>
              </w:numPr>
              <w:ind w:left="630" w:hanging="360"/>
            </w:pPr>
            <w:r>
              <w:t>Add: [Asset type][Liquidity] to support the enrichment phase</w:t>
            </w:r>
          </w:p>
          <w:p w:rsidR="00166E4D" w:rsidRDefault="007F705F">
            <w:pPr>
              <w:pStyle w:val="TableTextLight"/>
              <w:numPr>
                <w:ilvl w:val="0"/>
                <w:numId w:val="7"/>
              </w:numPr>
              <w:ind w:left="630" w:hanging="360"/>
            </w:pPr>
            <w:r>
              <w:t>Add: [Trade][Cancelled] to cancellation/restore</w:t>
            </w:r>
          </w:p>
          <w:p w:rsidR="00166E4D" w:rsidRDefault="007F705F">
            <w:pPr>
              <w:pStyle w:val="TableTextLight"/>
              <w:numPr>
                <w:ilvl w:val="0"/>
                <w:numId w:val="7"/>
              </w:numPr>
              <w:ind w:left="630" w:hanging="360"/>
            </w:pPr>
            <w:r>
              <w:t xml:space="preserve">Refactor: [Swift Reporting]: different messages are now represented with </w:t>
            </w:r>
            <w:proofErr w:type="spellStart"/>
            <w:r>
              <w:t>with</w:t>
            </w:r>
            <w:proofErr w:type="spellEnd"/>
            <w:r>
              <w:t xml:space="preserve"> multiple record. Added the fields [SWIFT Message] and [Status field]</w:t>
            </w:r>
          </w:p>
          <w:p w:rsidR="00166E4D" w:rsidRDefault="007F705F">
            <w:pPr>
              <w:pStyle w:val="TableTextLight"/>
              <w:numPr>
                <w:ilvl w:val="0"/>
                <w:numId w:val="7"/>
              </w:numPr>
              <w:ind w:left="630" w:hanging="360"/>
            </w:pPr>
            <w:r>
              <w:t>Add: [Default fund][Schedule fixed date]</w:t>
            </w:r>
          </w:p>
          <w:p w:rsidR="00166E4D" w:rsidRDefault="007F705F">
            <w:pPr>
              <w:pStyle w:val="TableTextLight"/>
              <w:numPr>
                <w:ilvl w:val="0"/>
                <w:numId w:val="7"/>
              </w:numPr>
              <w:ind w:left="630" w:hanging="360"/>
            </w:pPr>
            <w:r>
              <w:t>Add: [Default fund][Frequency]</w:t>
            </w:r>
          </w:p>
          <w:p w:rsidR="00166E4D" w:rsidRDefault="007F705F">
            <w:pPr>
              <w:pStyle w:val="TableTextLight"/>
              <w:numPr>
                <w:ilvl w:val="0"/>
                <w:numId w:val="7"/>
              </w:numPr>
              <w:ind w:left="630" w:hanging="360"/>
            </w:pPr>
            <w:r>
              <w:t>Add: [Default fund][Fixed execution date]</w:t>
            </w:r>
          </w:p>
          <w:p w:rsidR="00166E4D" w:rsidRDefault="007F705F">
            <w:pPr>
              <w:pStyle w:val="TableTextLight"/>
              <w:numPr>
                <w:ilvl w:val="0"/>
                <w:numId w:val="7"/>
              </w:numPr>
              <w:ind w:left="630" w:hanging="360"/>
            </w:pPr>
            <w:r>
              <w:t>Add: [External Collateral Account][</w:t>
            </w:r>
            <w:proofErr w:type="spellStart"/>
            <w:r>
              <w:t>DeWi</w:t>
            </w:r>
            <w:proofErr w:type="spellEnd"/>
            <w:r>
              <w:t>] Deposit withdrawal flag</w:t>
            </w:r>
          </w:p>
          <w:p w:rsidR="00166E4D" w:rsidRDefault="007F705F">
            <w:pPr>
              <w:pStyle w:val="TableTextLight"/>
              <w:numPr>
                <w:ilvl w:val="0"/>
                <w:numId w:val="7"/>
              </w:numPr>
              <w:ind w:left="630" w:hanging="360"/>
            </w:pPr>
            <w:r>
              <w:t>Add: [DF Participant Account][CM ownership] owning CM</w:t>
            </w:r>
          </w:p>
          <w:p w:rsidR="00166E4D" w:rsidRDefault="007F705F">
            <w:pPr>
              <w:pStyle w:val="TableTextLight"/>
              <w:numPr>
                <w:ilvl w:val="0"/>
                <w:numId w:val="7"/>
              </w:numPr>
              <w:ind w:left="630" w:hanging="360"/>
            </w:pPr>
            <w:r>
              <w:t>Add: [Participant] [ Reporting BIC H]</w:t>
            </w:r>
          </w:p>
          <w:p w:rsidR="00166E4D" w:rsidRDefault="007F705F">
            <w:pPr>
              <w:pStyle w:val="TableTextLight"/>
              <w:numPr>
                <w:ilvl w:val="0"/>
                <w:numId w:val="7"/>
              </w:numPr>
              <w:ind w:left="630" w:hanging="360"/>
            </w:pPr>
            <w:r>
              <w:t>Add: [Participant] [ Reporting BIC B]</w:t>
            </w:r>
          </w:p>
          <w:p w:rsidR="00166E4D" w:rsidRDefault="007F705F">
            <w:pPr>
              <w:pStyle w:val="TableTextLight"/>
              <w:numPr>
                <w:ilvl w:val="0"/>
                <w:numId w:val="7"/>
              </w:numPr>
              <w:ind w:left="630" w:hanging="360"/>
            </w:pPr>
            <w:r>
              <w:t>Add: [Swift Reporting ][ Recipient BIC Code]</w:t>
            </w:r>
          </w:p>
          <w:p w:rsidR="00166E4D" w:rsidRDefault="007F705F">
            <w:pPr>
              <w:pStyle w:val="TableTextLight"/>
              <w:numPr>
                <w:ilvl w:val="0"/>
                <w:numId w:val="7"/>
              </w:numPr>
              <w:ind w:left="630" w:hanging="360"/>
            </w:pPr>
            <w:r>
              <w:t>Remove: [Swift Reporting ] [ Reporting BIC H]</w:t>
            </w:r>
          </w:p>
          <w:p w:rsidR="00166E4D" w:rsidRDefault="007F705F">
            <w:pPr>
              <w:pStyle w:val="TableTextLight"/>
              <w:numPr>
                <w:ilvl w:val="0"/>
                <w:numId w:val="7"/>
              </w:numPr>
              <w:ind w:left="630" w:hanging="360"/>
            </w:pPr>
            <w:r>
              <w:t>Remove: [Swift Reporting ] [ Reporting BIC B]</w:t>
            </w:r>
          </w:p>
          <w:p w:rsidR="00166E4D" w:rsidRDefault="007F705F">
            <w:pPr>
              <w:pStyle w:val="TableTextLight"/>
              <w:numPr>
                <w:ilvl w:val="0"/>
                <w:numId w:val="7"/>
              </w:numPr>
              <w:ind w:left="630" w:hanging="360"/>
            </w:pPr>
            <w:r>
              <w:t>Add: [Collateral Account][ CM Ownership]</w:t>
            </w:r>
          </w:p>
          <w:p w:rsidR="00166E4D" w:rsidRDefault="007F705F">
            <w:pPr>
              <w:pStyle w:val="TableTextLight"/>
              <w:numPr>
                <w:ilvl w:val="0"/>
                <w:numId w:val="7"/>
              </w:numPr>
              <w:ind w:left="630" w:hanging="360"/>
            </w:pPr>
            <w:r>
              <w:t xml:space="preserve">[Collateral Account] [Act Date, </w:t>
            </w:r>
            <w:proofErr w:type="spellStart"/>
            <w:r>
              <w:t>Deact</w:t>
            </w:r>
            <w:proofErr w:type="spellEnd"/>
            <w:r>
              <w:t xml:space="preserve"> Date]: modified type of the filed from </w:t>
            </w:r>
            <w:proofErr w:type="spellStart"/>
            <w:r>
              <w:t>dateTime</w:t>
            </w:r>
            <w:proofErr w:type="spellEnd"/>
            <w:r>
              <w:t xml:space="preserve"> to date</w:t>
            </w:r>
          </w:p>
          <w:p w:rsidR="00166E4D" w:rsidRDefault="007F705F">
            <w:pPr>
              <w:pStyle w:val="TableTextLight"/>
              <w:numPr>
                <w:ilvl w:val="0"/>
                <w:numId w:val="7"/>
              </w:numPr>
              <w:ind w:left="630" w:hanging="360"/>
            </w:pPr>
            <w:r>
              <w:t xml:space="preserve">[DF Account] [Act Date, </w:t>
            </w:r>
            <w:proofErr w:type="spellStart"/>
            <w:r>
              <w:t>Deact</w:t>
            </w:r>
            <w:proofErr w:type="spellEnd"/>
            <w:r>
              <w:t xml:space="preserve"> Date]: modified type of the filed from </w:t>
            </w:r>
            <w:proofErr w:type="spellStart"/>
            <w:r>
              <w:t>dateTime</w:t>
            </w:r>
            <w:proofErr w:type="spellEnd"/>
            <w:r>
              <w:t xml:space="preserve"> to date</w:t>
            </w:r>
          </w:p>
          <w:p w:rsidR="00166E4D" w:rsidRDefault="007F705F">
            <w:pPr>
              <w:pStyle w:val="TableTextLight"/>
              <w:numPr>
                <w:ilvl w:val="0"/>
                <w:numId w:val="7"/>
              </w:numPr>
              <w:ind w:left="630" w:hanging="360"/>
            </w:pPr>
            <w:r>
              <w:t xml:space="preserve">[DF External Account][Act Date, </w:t>
            </w:r>
            <w:proofErr w:type="spellStart"/>
            <w:r>
              <w:t>Deact</w:t>
            </w:r>
            <w:proofErr w:type="spellEnd"/>
            <w:r>
              <w:t xml:space="preserve"> Date and requirement date]: modified type of the filed from </w:t>
            </w:r>
            <w:proofErr w:type="spellStart"/>
            <w:r>
              <w:t>dateTime</w:t>
            </w:r>
            <w:proofErr w:type="spellEnd"/>
            <w:r>
              <w:t xml:space="preserve"> to date</w:t>
            </w:r>
          </w:p>
          <w:p w:rsidR="00166E4D" w:rsidRDefault="007F705F">
            <w:pPr>
              <w:pStyle w:val="TableTextLight"/>
              <w:numPr>
                <w:ilvl w:val="0"/>
                <w:numId w:val="7"/>
              </w:numPr>
              <w:ind w:left="630" w:hanging="360"/>
            </w:pPr>
            <w:r>
              <w:t>Add: [DF External Account] [</w:t>
            </w:r>
            <w:proofErr w:type="spellStart"/>
            <w:r>
              <w:t>EXRemove</w:t>
            </w:r>
            <w:proofErr w:type="spellEnd"/>
            <w:r>
              <w:t>: [Account ID]</w:t>
            </w:r>
          </w:p>
          <w:p w:rsidR="00166E4D" w:rsidRDefault="007F705F">
            <w:pPr>
              <w:pStyle w:val="TableTextLight"/>
              <w:numPr>
                <w:ilvl w:val="0"/>
                <w:numId w:val="7"/>
              </w:numPr>
              <w:ind w:left="630" w:hanging="360"/>
            </w:pPr>
            <w:r>
              <w:t>Rename [Settlement Account][Part Code Remove] in [CM Ownership]</w:t>
            </w:r>
          </w:p>
          <w:p w:rsidR="00166E4D" w:rsidRDefault="007F705F">
            <w:pPr>
              <w:pStyle w:val="TableTextLight"/>
              <w:numPr>
                <w:ilvl w:val="0"/>
                <w:numId w:val="7"/>
              </w:numPr>
              <w:ind w:left="630" w:hanging="360"/>
            </w:pPr>
            <w:r>
              <w:t xml:space="preserve">[Settlement Account][Act Date, </w:t>
            </w:r>
            <w:proofErr w:type="spellStart"/>
            <w:r>
              <w:t>Deact</w:t>
            </w:r>
            <w:proofErr w:type="spellEnd"/>
            <w:r>
              <w:t xml:space="preserve"> Date]: modified type of the filed from </w:t>
            </w:r>
            <w:proofErr w:type="spellStart"/>
            <w:r>
              <w:t>dateTime</w:t>
            </w:r>
            <w:proofErr w:type="spellEnd"/>
            <w:r>
              <w:t xml:space="preserve"> to date</w:t>
            </w:r>
          </w:p>
          <w:p w:rsidR="00166E4D" w:rsidRDefault="007F705F">
            <w:pPr>
              <w:pStyle w:val="TableTextLight"/>
              <w:numPr>
                <w:ilvl w:val="0"/>
                <w:numId w:val="7"/>
              </w:numPr>
              <w:ind w:left="630" w:hanging="360"/>
            </w:pPr>
            <w:r>
              <w:t xml:space="preserve">[Participant Account][Act Date, </w:t>
            </w:r>
            <w:proofErr w:type="spellStart"/>
            <w:r>
              <w:t>Deact</w:t>
            </w:r>
            <w:proofErr w:type="spellEnd"/>
            <w:r>
              <w:t xml:space="preserve"> Date]: modified type of the filed from </w:t>
            </w:r>
            <w:proofErr w:type="spellStart"/>
            <w:r>
              <w:t>dateTime</w:t>
            </w:r>
            <w:proofErr w:type="spellEnd"/>
            <w:r>
              <w:t xml:space="preserve"> to date</w:t>
            </w:r>
          </w:p>
          <w:p w:rsidR="00166E4D" w:rsidRDefault="007F705F">
            <w:pPr>
              <w:pStyle w:val="TableTextLight"/>
              <w:numPr>
                <w:ilvl w:val="0"/>
                <w:numId w:val="7"/>
              </w:numPr>
              <w:ind w:left="630" w:hanging="360"/>
            </w:pPr>
            <w:r>
              <w:t>Remove: [External Collateral Account Transactions][ Participant Code]</w:t>
            </w:r>
          </w:p>
          <w:p w:rsidR="00166E4D" w:rsidRDefault="007F705F">
            <w:pPr>
              <w:pStyle w:val="TableTextLight"/>
              <w:numPr>
                <w:ilvl w:val="0"/>
                <w:numId w:val="7"/>
              </w:numPr>
              <w:ind w:left="630" w:hanging="360"/>
            </w:pPr>
            <w:r>
              <w:t>Add: [External Collateral Account Transactions][ Transaction Time]</w:t>
            </w:r>
          </w:p>
          <w:p w:rsidR="00166E4D" w:rsidRDefault="007F705F">
            <w:pPr>
              <w:pStyle w:val="TableTextLight"/>
              <w:numPr>
                <w:ilvl w:val="0"/>
                <w:numId w:val="7"/>
              </w:numPr>
              <w:ind w:left="630" w:hanging="360"/>
            </w:pPr>
            <w:r>
              <w:t>[External Collateral Account Transactions] Transaction Date: modified type of the filed from Integer to date</w:t>
            </w:r>
          </w:p>
          <w:p w:rsidR="00166E4D" w:rsidRDefault="007F705F">
            <w:pPr>
              <w:pStyle w:val="TableTextLight"/>
              <w:numPr>
                <w:ilvl w:val="0"/>
                <w:numId w:val="7"/>
              </w:numPr>
              <w:ind w:left="630" w:hanging="360"/>
            </w:pPr>
            <w:r>
              <w:t>Remove: [External Collateral Account Transactions] [Notes]</w:t>
            </w:r>
          </w:p>
          <w:p w:rsidR="00166E4D" w:rsidRDefault="007F705F">
            <w:pPr>
              <w:pStyle w:val="TableTextLight"/>
              <w:numPr>
                <w:ilvl w:val="0"/>
                <w:numId w:val="7"/>
              </w:numPr>
              <w:ind w:left="630" w:hanging="360"/>
            </w:pPr>
            <w:r>
              <w:t>Add: [Collateral Account Balance][CM Ownership]</w:t>
            </w:r>
          </w:p>
          <w:p w:rsidR="00166E4D" w:rsidRDefault="007F705F">
            <w:pPr>
              <w:pStyle w:val="TableTextLight"/>
              <w:numPr>
                <w:ilvl w:val="0"/>
                <w:numId w:val="7"/>
              </w:numPr>
              <w:ind w:left="630" w:hanging="360"/>
            </w:pPr>
            <w:r>
              <w:t>Add: [DF Participant Contribution][CM Ownership]</w:t>
            </w:r>
          </w:p>
          <w:p w:rsidR="00166E4D" w:rsidRDefault="007F705F">
            <w:pPr>
              <w:pStyle w:val="TableTextLight"/>
              <w:numPr>
                <w:ilvl w:val="0"/>
                <w:numId w:val="7"/>
              </w:numPr>
              <w:ind w:left="630" w:hanging="360"/>
            </w:pPr>
            <w:r>
              <w:t>Add: [DF Participant Transactions][CM Ownership]</w:t>
            </w:r>
          </w:p>
          <w:p w:rsidR="00166E4D" w:rsidRDefault="007F705F">
            <w:pPr>
              <w:pStyle w:val="TableTextLight"/>
              <w:numPr>
                <w:ilvl w:val="0"/>
                <w:numId w:val="7"/>
              </w:numPr>
              <w:ind w:left="630" w:hanging="360"/>
            </w:pPr>
            <w:r>
              <w:t>Add: [DF Participant Transactions][DF Account ID]</w:t>
            </w:r>
          </w:p>
          <w:p w:rsidR="00166E4D" w:rsidRDefault="00166E4D">
            <w:pPr>
              <w:pStyle w:val="TableTextLight"/>
            </w:pPr>
          </w:p>
        </w:tc>
      </w:tr>
      <w:tr w:rsidR="00166E4D" w:rsidTr="00FD2A2E">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166E4D" w:rsidRDefault="007F705F">
            <w:pPr>
              <w:pStyle w:val="TableTextLight"/>
            </w:pPr>
            <w:r>
              <w:t>V 1.3</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166E4D" w:rsidRDefault="00166E4D">
            <w:pPr>
              <w:pStyle w:val="TableTextLight"/>
              <w:rPr>
                <w:color w:val="000000"/>
              </w:rPr>
            </w:pPr>
          </w:p>
          <w:p w:rsidR="00166E4D" w:rsidRDefault="007F705F">
            <w:pPr>
              <w:pStyle w:val="TableTextLight"/>
              <w:numPr>
                <w:ilvl w:val="0"/>
                <w:numId w:val="8"/>
              </w:numPr>
              <w:ind w:left="630" w:hanging="360"/>
            </w:pPr>
            <w:r>
              <w:t>[Instrument] Add: [Tradable]</w:t>
            </w:r>
          </w:p>
          <w:p w:rsidR="00166E4D" w:rsidRDefault="007F705F">
            <w:pPr>
              <w:pStyle w:val="TableTextLight"/>
              <w:numPr>
                <w:ilvl w:val="0"/>
                <w:numId w:val="8"/>
              </w:numPr>
              <w:ind w:left="630" w:hanging="360"/>
            </w:pPr>
            <w:r>
              <w:t xml:space="preserve">[Position account items] Add: </w:t>
            </w:r>
            <w:proofErr w:type="spellStart"/>
            <w:r>
              <w:t>Prev</w:t>
            </w:r>
            <w:proofErr w:type="spellEnd"/>
            <w:r>
              <w:t xml:space="preserve"> Settlement ref</w:t>
            </w:r>
          </w:p>
          <w:p w:rsidR="00166E4D" w:rsidRDefault="00166E4D">
            <w:pPr>
              <w:pStyle w:val="TableTextLight"/>
            </w:pPr>
          </w:p>
        </w:tc>
      </w:tr>
    </w:tbl>
    <w:p w:rsidR="00166E4D" w:rsidRDefault="00166E4D">
      <w:pPr>
        <w:rPr>
          <w:sz w:val="20"/>
          <w:szCs w:val="20"/>
        </w:rPr>
      </w:pPr>
    </w:p>
    <w:p w:rsidR="00166E4D" w:rsidRDefault="007F705F">
      <w:pPr>
        <w:pStyle w:val="Heading1"/>
      </w:pPr>
      <w:bookmarkStart w:id="1" w:name="BKM_F79FA9D6_8DF8_4EE7_8071_3F7A2630F031"/>
      <w:r>
        <w:t>Overview</w:t>
      </w:r>
    </w:p>
    <w:p w:rsidR="00166E4D" w:rsidRDefault="007F705F">
      <w:pPr>
        <w:rPr>
          <w:color w:val="000000"/>
          <w:sz w:val="20"/>
          <w:szCs w:val="20"/>
        </w:rPr>
      </w:pPr>
      <w:r>
        <w:rPr>
          <w:color w:val="000000"/>
          <w:sz w:val="20"/>
          <w:szCs w:val="20"/>
        </w:rPr>
        <w:t>This document contains the most relevant business entities used by the Clearing System processes. The following topics have been covered:</w:t>
      </w:r>
    </w:p>
    <w:p w:rsidR="00166E4D" w:rsidRDefault="00166E4D">
      <w:pPr>
        <w:rPr>
          <w:color w:val="000000"/>
          <w:sz w:val="20"/>
          <w:szCs w:val="20"/>
        </w:rPr>
      </w:pPr>
    </w:p>
    <w:p w:rsidR="00166E4D" w:rsidRDefault="00166E4D">
      <w:pPr>
        <w:rPr>
          <w:color w:val="000000"/>
          <w:sz w:val="20"/>
          <w:szCs w:val="20"/>
        </w:rPr>
      </w:pPr>
    </w:p>
    <w:p w:rsidR="00166E4D" w:rsidRDefault="007F705F">
      <w:pPr>
        <w:numPr>
          <w:ilvl w:val="0"/>
          <w:numId w:val="9"/>
        </w:numPr>
        <w:ind w:left="360" w:hanging="360"/>
        <w:rPr>
          <w:color w:val="000000"/>
          <w:sz w:val="20"/>
          <w:szCs w:val="20"/>
        </w:rPr>
      </w:pPr>
      <w:r>
        <w:rPr>
          <w:color w:val="000000"/>
          <w:sz w:val="20"/>
          <w:szCs w:val="20"/>
        </w:rPr>
        <w:t>Participant and Account Structure</w:t>
      </w:r>
    </w:p>
    <w:p w:rsidR="00166E4D" w:rsidRDefault="007F705F">
      <w:pPr>
        <w:numPr>
          <w:ilvl w:val="0"/>
          <w:numId w:val="9"/>
        </w:numPr>
        <w:ind w:left="360" w:hanging="360"/>
        <w:rPr>
          <w:color w:val="000000"/>
          <w:sz w:val="20"/>
          <w:szCs w:val="20"/>
        </w:rPr>
      </w:pPr>
      <w:r>
        <w:rPr>
          <w:color w:val="000000"/>
          <w:sz w:val="20"/>
          <w:szCs w:val="20"/>
        </w:rPr>
        <w:t>Clearing and Settlement positions</w:t>
      </w:r>
    </w:p>
    <w:p w:rsidR="00166E4D" w:rsidRDefault="007F705F">
      <w:pPr>
        <w:numPr>
          <w:ilvl w:val="0"/>
          <w:numId w:val="9"/>
        </w:numPr>
        <w:ind w:left="360" w:hanging="360"/>
        <w:rPr>
          <w:color w:val="000000"/>
          <w:sz w:val="20"/>
          <w:szCs w:val="20"/>
        </w:rPr>
      </w:pPr>
      <w:r>
        <w:rPr>
          <w:color w:val="000000"/>
          <w:sz w:val="20"/>
          <w:szCs w:val="20"/>
        </w:rPr>
        <w:t>Collateral management</w:t>
      </w:r>
    </w:p>
    <w:p w:rsidR="00166E4D" w:rsidRDefault="007F705F">
      <w:pPr>
        <w:numPr>
          <w:ilvl w:val="0"/>
          <w:numId w:val="9"/>
        </w:numPr>
        <w:ind w:left="360" w:hanging="360"/>
        <w:rPr>
          <w:color w:val="000000"/>
          <w:sz w:val="20"/>
          <w:szCs w:val="20"/>
        </w:rPr>
      </w:pPr>
      <w:r>
        <w:rPr>
          <w:color w:val="000000"/>
          <w:sz w:val="20"/>
          <w:szCs w:val="20"/>
        </w:rPr>
        <w:t>Default Fund management</w:t>
      </w:r>
    </w:p>
    <w:p w:rsidR="00166E4D" w:rsidRDefault="007F705F">
      <w:pPr>
        <w:numPr>
          <w:ilvl w:val="0"/>
          <w:numId w:val="9"/>
        </w:numPr>
        <w:ind w:left="360" w:hanging="360"/>
        <w:rPr>
          <w:color w:val="000000"/>
          <w:sz w:val="20"/>
          <w:szCs w:val="20"/>
        </w:rPr>
      </w:pPr>
      <w:r>
        <w:rPr>
          <w:color w:val="000000"/>
          <w:sz w:val="20"/>
          <w:szCs w:val="20"/>
        </w:rPr>
        <w:lastRenderedPageBreak/>
        <w:t xml:space="preserve">Trade capture  </w:t>
      </w:r>
      <w:bookmarkEnd w:id="0"/>
      <w:bookmarkEnd w:id="1"/>
    </w:p>
    <w:p w:rsidR="00166E4D" w:rsidRDefault="00166E4D">
      <w:pPr>
        <w:rPr>
          <w:sz w:val="20"/>
          <w:szCs w:val="20"/>
        </w:rPr>
      </w:pPr>
    </w:p>
    <w:p w:rsidR="00166E4D" w:rsidRDefault="00166E4D">
      <w:pPr>
        <w:rPr>
          <w:sz w:val="20"/>
          <w:szCs w:val="20"/>
        </w:rPr>
      </w:pPr>
    </w:p>
    <w:p w:rsidR="00166E4D" w:rsidRDefault="007F705F">
      <w:pPr>
        <w:pStyle w:val="Heading2"/>
      </w:pPr>
      <w:bookmarkStart w:id="2" w:name="BKM_38F85551_64A9_44B6_8122_AFE79D1C1048"/>
      <w:r>
        <w:t>Participant and Account Structure diagram</w:t>
      </w:r>
    </w:p>
    <w:p w:rsidR="00166E4D" w:rsidRDefault="007F705F">
      <w:pPr>
        <w:pStyle w:val="Notes"/>
        <w:rPr>
          <w:color w:val="000000"/>
        </w:rPr>
      </w:pPr>
      <w:r>
        <w:rPr>
          <w:color w:val="000000"/>
        </w:rPr>
        <w:t>This section provides details about reference data concerning the following topics:</w:t>
      </w:r>
    </w:p>
    <w:p w:rsidR="00166E4D" w:rsidRDefault="00166E4D">
      <w:pPr>
        <w:pStyle w:val="Notes"/>
        <w:rPr>
          <w:color w:val="000000"/>
        </w:rPr>
      </w:pPr>
    </w:p>
    <w:p w:rsidR="00166E4D" w:rsidRDefault="007F705F">
      <w:pPr>
        <w:pStyle w:val="Notes"/>
        <w:numPr>
          <w:ilvl w:val="0"/>
          <w:numId w:val="10"/>
        </w:numPr>
        <w:ind w:left="360" w:hanging="360"/>
        <w:rPr>
          <w:color w:val="000000"/>
        </w:rPr>
      </w:pPr>
      <w:r>
        <w:rPr>
          <w:color w:val="000000"/>
        </w:rPr>
        <w:t>Participant company data</w:t>
      </w:r>
    </w:p>
    <w:p w:rsidR="00166E4D" w:rsidRDefault="007F705F">
      <w:pPr>
        <w:pStyle w:val="Notes"/>
        <w:numPr>
          <w:ilvl w:val="0"/>
          <w:numId w:val="10"/>
        </w:numPr>
        <w:ind w:left="360" w:hanging="360"/>
        <w:rPr>
          <w:color w:val="000000"/>
        </w:rPr>
      </w:pPr>
      <w:r>
        <w:rPr>
          <w:color w:val="000000"/>
        </w:rPr>
        <w:t>Participant SWIFT configuration and codes</w:t>
      </w:r>
    </w:p>
    <w:p w:rsidR="00166E4D" w:rsidRDefault="007F705F">
      <w:pPr>
        <w:pStyle w:val="Notes"/>
        <w:numPr>
          <w:ilvl w:val="0"/>
          <w:numId w:val="10"/>
        </w:numPr>
        <w:ind w:left="360" w:hanging="360"/>
        <w:rPr>
          <w:color w:val="000000"/>
        </w:rPr>
      </w:pPr>
      <w:r>
        <w:rPr>
          <w:color w:val="000000"/>
        </w:rPr>
        <w:t>Account structure definition and mapping</w:t>
      </w:r>
    </w:p>
    <w:p w:rsidR="00166E4D" w:rsidRDefault="007F705F">
      <w:pPr>
        <w:pStyle w:val="Notes"/>
        <w:numPr>
          <w:ilvl w:val="0"/>
          <w:numId w:val="10"/>
        </w:numPr>
        <w:ind w:left="360" w:hanging="360"/>
        <w:rPr>
          <w:color w:val="000000"/>
        </w:rPr>
      </w:pPr>
      <w:r>
        <w:rPr>
          <w:color w:val="000000"/>
        </w:rPr>
        <w:t>Reference to external accounts</w:t>
      </w:r>
    </w:p>
    <w:p w:rsidR="00166E4D" w:rsidRDefault="00166E4D">
      <w:pPr>
        <w:pStyle w:val="Notes"/>
        <w:rPr>
          <w:color w:val="000000"/>
        </w:rPr>
      </w:pPr>
    </w:p>
    <w:p w:rsidR="00166E4D" w:rsidRDefault="00166E4D">
      <w:pPr>
        <w:rPr>
          <w:color w:val="000000"/>
          <w:sz w:val="20"/>
          <w:szCs w:val="20"/>
        </w:rPr>
      </w:pPr>
    </w:p>
    <w:p w:rsidR="00166E4D" w:rsidRDefault="007F705F">
      <w:pPr>
        <w:rPr>
          <w:color w:val="000000"/>
          <w:sz w:val="20"/>
          <w:szCs w:val="20"/>
        </w:rPr>
      </w:pPr>
      <w:r>
        <w:rPr>
          <w:noProof/>
          <w:lang w:val="it-IT" w:eastAsia="it-IT"/>
        </w:rPr>
        <w:drawing>
          <wp:inline distT="0" distB="0" distL="0" distR="0" wp14:anchorId="12831A71" wp14:editId="4A9A0EC2">
            <wp:extent cx="6160770" cy="5159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9"/>
                    <a:stretch>
                      <a:fillRect/>
                    </a:stretch>
                  </pic:blipFill>
                  <pic:spPr bwMode="auto">
                    <a:xfrm>
                      <a:off x="0" y="0"/>
                      <a:ext cx="6160770" cy="5159375"/>
                    </a:xfrm>
                    <a:prstGeom prst="rect">
                      <a:avLst/>
                    </a:prstGeom>
                    <a:noFill/>
                    <a:ln w="9525">
                      <a:noFill/>
                      <a:miter lim="800000"/>
                      <a:headEnd/>
                      <a:tailEnd/>
                    </a:ln>
                  </pic:spPr>
                </pic:pic>
              </a:graphicData>
            </a:graphic>
          </wp:inline>
        </w:drawing>
      </w:r>
    </w:p>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3" w:name="BKM_90788FC0_B2E7_47A6_9C93_57D0D16F064F"/>
            <w:r w:rsidRPr="0093549A">
              <w:rPr>
                <w:highlight w:val="yellow"/>
              </w:rPr>
              <w:t>External Collateral Account</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It is a representation of physical accounts where collateral is safe-kept and pledged to the CCP.</w:t>
            </w:r>
          </w:p>
          <w:p w:rsidR="00166E4D" w:rsidRDefault="007F705F">
            <w:pPr>
              <w:pStyle w:val="TableTextNormal"/>
              <w:rPr>
                <w:color w:val="000000"/>
              </w:rPr>
            </w:pPr>
            <w:r>
              <w:rPr>
                <w:color w:val="000000"/>
              </w:rPr>
              <w:t xml:space="preserve">The relationship between collateral accounts and external collateral accounts is 1 to many. </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rsidTr="009A03FC">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External Collateral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Internal identification code of the external account</w:t>
            </w:r>
          </w:p>
          <w:p w:rsidR="00166E4D" w:rsidRDefault="00166E4D">
            <w:pPr>
              <w:pStyle w:val="TableTextNormal"/>
              <w:rPr>
                <w:rStyle w:val="Code"/>
                <w:color w:val="000000"/>
              </w:rPr>
            </w:pPr>
          </w:p>
        </w:tc>
      </w:tr>
      <w:tr w:rsidR="00166E4D" w:rsidTr="009A03FC">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Account Description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Account description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9A03FC" w:rsidRDefault="007F705F">
            <w:pPr>
              <w:pStyle w:val="TableTextNormal"/>
              <w:rPr>
                <w:rStyle w:val="Code"/>
                <w:color w:val="FF0000"/>
              </w:rPr>
            </w:pPr>
            <w:r w:rsidRPr="009A03FC">
              <w:rPr>
                <w:rStyle w:val="Code"/>
                <w:color w:val="FF0000"/>
              </w:rPr>
              <w:t>External code</w:t>
            </w:r>
          </w:p>
          <w:p w:rsidR="00166E4D" w:rsidRPr="009A03FC"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9A03FC" w:rsidRDefault="007F705F">
            <w:pPr>
              <w:pStyle w:val="TableTextNormal"/>
              <w:rPr>
                <w:rStyle w:val="Code"/>
                <w:color w:val="FF0000"/>
              </w:rPr>
            </w:pPr>
            <w:r w:rsidRPr="009A03FC">
              <w:rPr>
                <w:rStyle w:val="Code"/>
                <w:color w:val="FF0000"/>
              </w:rPr>
              <w:lastRenderedPageBreak/>
              <w:t>VARCHAR(30)</w:t>
            </w:r>
          </w:p>
          <w:p w:rsidR="00166E4D" w:rsidRPr="009A03FC"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9A03FC"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9A03FC" w:rsidRDefault="00166E4D">
            <w:pPr>
              <w:pStyle w:val="TableTextNormal"/>
              <w:rPr>
                <w:rStyle w:val="Code"/>
                <w:color w:val="FF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9A03FC" w:rsidRDefault="007F705F">
            <w:pPr>
              <w:pStyle w:val="TableTextNormal"/>
              <w:rPr>
                <w:rFonts w:ascii="Courier New" w:eastAsia="Courier New" w:hAnsi="Courier New" w:cs="Courier New"/>
                <w:color w:val="FF0000"/>
              </w:rPr>
            </w:pPr>
            <w:r w:rsidRPr="009A03FC">
              <w:rPr>
                <w:rFonts w:ascii="Courier New" w:eastAsia="Courier New" w:hAnsi="Courier New" w:cs="Courier New"/>
                <w:color w:val="FF0000"/>
              </w:rPr>
              <w:t xml:space="preserve">Clearing member's cash/security </w:t>
            </w:r>
            <w:r w:rsidRPr="009A03FC">
              <w:rPr>
                <w:rFonts w:ascii="Courier New" w:eastAsia="Courier New" w:hAnsi="Courier New" w:cs="Courier New"/>
                <w:color w:val="FF0000"/>
              </w:rPr>
              <w:lastRenderedPageBreak/>
              <w:t>account expressed in the Cash/Security Custodian naming convention</w:t>
            </w:r>
          </w:p>
          <w:p w:rsidR="00166E4D" w:rsidRPr="009A03FC" w:rsidRDefault="00166E4D">
            <w:pPr>
              <w:pStyle w:val="TableTextNormal"/>
              <w:rPr>
                <w:rStyle w:val="Code"/>
                <w:color w:val="FF0000"/>
              </w:rPr>
            </w:pPr>
          </w:p>
        </w:tc>
      </w:tr>
      <w:tr w:rsidR="00166E4D" w:rsidTr="0093549A">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Collateral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References the connected internal collateral account.</w:t>
            </w:r>
          </w:p>
          <w:p w:rsidR="00166E4D" w:rsidRDefault="00166E4D">
            <w:pPr>
              <w:pStyle w:val="TableTextNormal"/>
              <w:rPr>
                <w:rStyle w:val="Code"/>
                <w:color w:val="000000"/>
              </w:rPr>
            </w:pPr>
          </w:p>
        </w:tc>
      </w:tr>
      <w:tr w:rsidR="00166E4D" w:rsidTr="00EE462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Currency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Currency in case of cash account</w:t>
            </w:r>
          </w:p>
          <w:p w:rsidR="00166E4D" w:rsidRDefault="00166E4D">
            <w:pPr>
              <w:pStyle w:val="TableTextNormal"/>
              <w:rPr>
                <w:rStyle w:val="Code"/>
                <w:color w:val="000000"/>
              </w:rPr>
            </w:pPr>
          </w:p>
        </w:tc>
      </w:tr>
      <w:tr w:rsidR="00166E4D" w:rsidTr="00EE462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Collateral type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Cash Collateral and Security Collateral.</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11"/>
              </w:numPr>
              <w:ind w:left="630" w:hanging="360"/>
              <w:rPr>
                <w:rFonts w:ascii="Courier New" w:eastAsia="Courier New" w:hAnsi="Courier New" w:cs="Courier New"/>
                <w:color w:val="000000"/>
              </w:rPr>
            </w:pPr>
            <w:r>
              <w:rPr>
                <w:rFonts w:ascii="Courier New" w:eastAsia="Courier New" w:hAnsi="Courier New" w:cs="Courier New"/>
                <w:color w:val="000000"/>
              </w:rPr>
              <w:t>"C": Cash</w:t>
            </w:r>
          </w:p>
          <w:p w:rsidR="00166E4D" w:rsidRDefault="007F705F">
            <w:pPr>
              <w:pStyle w:val="TableTextNormal"/>
              <w:numPr>
                <w:ilvl w:val="0"/>
                <w:numId w:val="11"/>
              </w:numPr>
              <w:ind w:left="630" w:hanging="360"/>
              <w:rPr>
                <w:rFonts w:ascii="Courier New" w:eastAsia="Courier New" w:hAnsi="Courier New" w:cs="Courier New"/>
                <w:color w:val="000000"/>
              </w:rPr>
            </w:pPr>
            <w:r>
              <w:rPr>
                <w:rFonts w:ascii="Courier New" w:eastAsia="Courier New" w:hAnsi="Courier New" w:cs="Courier New"/>
                <w:color w:val="000000"/>
              </w:rPr>
              <w:t>"S": Securities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93549A" w:rsidRDefault="007F705F">
            <w:pPr>
              <w:pStyle w:val="TableTextNormal"/>
              <w:rPr>
                <w:rStyle w:val="Code"/>
                <w:color w:val="FF0000"/>
              </w:rPr>
            </w:pPr>
            <w:r w:rsidRPr="0093549A">
              <w:rPr>
                <w:rStyle w:val="Code"/>
                <w:color w:val="FF0000"/>
              </w:rPr>
              <w:t>Status</w:t>
            </w:r>
          </w:p>
          <w:p w:rsidR="00166E4D" w:rsidRPr="0093549A"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93549A" w:rsidRDefault="007F705F">
            <w:pPr>
              <w:pStyle w:val="TableTextNormal"/>
              <w:rPr>
                <w:rStyle w:val="Code"/>
                <w:color w:val="FF0000"/>
              </w:rPr>
            </w:pPr>
            <w:r w:rsidRPr="0093549A">
              <w:rPr>
                <w:rStyle w:val="Code"/>
                <w:color w:val="FF0000"/>
              </w:rPr>
              <w:t>CHAR(1)</w:t>
            </w:r>
          </w:p>
          <w:p w:rsidR="00166E4D" w:rsidRPr="0093549A"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93549A"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93549A" w:rsidRDefault="00166E4D">
            <w:pPr>
              <w:pStyle w:val="TableTextNormal"/>
              <w:rPr>
                <w:rStyle w:val="Code"/>
                <w:color w:val="FF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93549A" w:rsidRDefault="007F705F">
            <w:pPr>
              <w:pStyle w:val="TableTextNormal"/>
              <w:rPr>
                <w:rFonts w:ascii="Courier New" w:eastAsia="Courier New" w:hAnsi="Courier New" w:cs="Courier New"/>
                <w:color w:val="FF0000"/>
              </w:rPr>
            </w:pPr>
            <w:r w:rsidRPr="0093549A">
              <w:rPr>
                <w:rFonts w:ascii="Courier New" w:eastAsia="Courier New" w:hAnsi="Courier New" w:cs="Courier New"/>
                <w:color w:val="FF0000"/>
              </w:rPr>
              <w:t>Whether the account is disabled or active.</w:t>
            </w:r>
          </w:p>
          <w:p w:rsidR="00166E4D" w:rsidRPr="0093549A" w:rsidRDefault="007F705F">
            <w:pPr>
              <w:pStyle w:val="TableTextNormal"/>
              <w:rPr>
                <w:rFonts w:ascii="Courier New" w:eastAsia="Courier New" w:hAnsi="Courier New" w:cs="Courier New"/>
                <w:color w:val="FF0000"/>
              </w:rPr>
            </w:pPr>
            <w:r w:rsidRPr="0093549A">
              <w:rPr>
                <w:rFonts w:ascii="Courier New" w:eastAsia="Courier New" w:hAnsi="Courier New" w:cs="Courier New"/>
                <w:color w:val="FF0000"/>
              </w:rPr>
              <w:t>Possible values are:</w:t>
            </w:r>
          </w:p>
          <w:p w:rsidR="00166E4D" w:rsidRPr="0093549A" w:rsidRDefault="00166E4D">
            <w:pPr>
              <w:pStyle w:val="TableTextNormal"/>
              <w:rPr>
                <w:rFonts w:ascii="Courier New" w:eastAsia="Courier New" w:hAnsi="Courier New" w:cs="Courier New"/>
                <w:color w:val="FF0000"/>
              </w:rPr>
            </w:pPr>
          </w:p>
          <w:p w:rsidR="00166E4D" w:rsidRPr="0093549A" w:rsidRDefault="007F705F">
            <w:pPr>
              <w:pStyle w:val="TableTextNormal"/>
              <w:numPr>
                <w:ilvl w:val="0"/>
                <w:numId w:val="12"/>
              </w:numPr>
              <w:ind w:left="630" w:hanging="360"/>
              <w:rPr>
                <w:rFonts w:ascii="Courier New" w:eastAsia="Courier New" w:hAnsi="Courier New" w:cs="Courier New"/>
                <w:color w:val="FF0000"/>
              </w:rPr>
            </w:pPr>
            <w:r w:rsidRPr="0093549A">
              <w:rPr>
                <w:rFonts w:ascii="Courier New" w:eastAsia="Courier New" w:hAnsi="Courier New" w:cs="Courier New"/>
                <w:color w:val="FF0000"/>
              </w:rPr>
              <w:t>"A": Activated</w:t>
            </w:r>
          </w:p>
          <w:p w:rsidR="00166E4D" w:rsidRPr="0093549A" w:rsidRDefault="00166E4D">
            <w:pPr>
              <w:pStyle w:val="TableTextNormal"/>
              <w:rPr>
                <w:rFonts w:ascii="Courier New" w:eastAsia="Courier New" w:hAnsi="Courier New" w:cs="Courier New"/>
                <w:color w:val="FF0000"/>
              </w:rPr>
            </w:pPr>
          </w:p>
          <w:p w:rsidR="00166E4D" w:rsidRPr="0093549A" w:rsidRDefault="00166E4D">
            <w:pPr>
              <w:pStyle w:val="TableTextNormal"/>
              <w:rPr>
                <w:rFonts w:ascii="Courier New" w:eastAsia="Courier New" w:hAnsi="Courier New" w:cs="Courier New"/>
                <w:color w:val="FF0000"/>
              </w:rPr>
            </w:pPr>
          </w:p>
          <w:p w:rsidR="00166E4D" w:rsidRPr="0093549A" w:rsidRDefault="007F705F">
            <w:pPr>
              <w:pStyle w:val="TableTextNormal"/>
              <w:numPr>
                <w:ilvl w:val="0"/>
                <w:numId w:val="13"/>
              </w:numPr>
              <w:ind w:left="630" w:hanging="360"/>
              <w:rPr>
                <w:rFonts w:ascii="Courier New" w:eastAsia="Courier New" w:hAnsi="Courier New" w:cs="Courier New"/>
                <w:color w:val="FF0000"/>
              </w:rPr>
            </w:pPr>
            <w:r w:rsidRPr="0093549A">
              <w:rPr>
                <w:rFonts w:ascii="Courier New" w:eastAsia="Courier New" w:hAnsi="Courier New" w:cs="Courier New"/>
                <w:color w:val="FF0000"/>
              </w:rPr>
              <w:t>"D": Deactivated</w:t>
            </w:r>
          </w:p>
          <w:p w:rsidR="00166E4D" w:rsidRPr="0093549A" w:rsidRDefault="00166E4D">
            <w:pPr>
              <w:pStyle w:val="TableTextNormal"/>
              <w:rPr>
                <w:rStyle w:val="Code"/>
                <w:color w:val="FF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93549A" w:rsidRDefault="007F705F">
            <w:pPr>
              <w:pStyle w:val="TableTextNormal"/>
              <w:rPr>
                <w:rStyle w:val="Code"/>
                <w:color w:val="FF0000"/>
              </w:rPr>
            </w:pPr>
            <w:r w:rsidRPr="0093549A">
              <w:rPr>
                <w:rStyle w:val="Code"/>
                <w:color w:val="FF0000"/>
              </w:rPr>
              <w:t>Activation date</w:t>
            </w:r>
          </w:p>
          <w:p w:rsidR="00166E4D" w:rsidRPr="0093549A"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93549A" w:rsidRDefault="007F705F">
            <w:pPr>
              <w:pStyle w:val="TableTextNormal"/>
              <w:rPr>
                <w:rStyle w:val="Code"/>
                <w:color w:val="FF0000"/>
              </w:rPr>
            </w:pPr>
            <w:r w:rsidRPr="0093549A">
              <w:rPr>
                <w:rStyle w:val="Code"/>
                <w:color w:val="FF0000"/>
              </w:rPr>
              <w:t>DATE</w:t>
            </w:r>
          </w:p>
          <w:p w:rsidR="00166E4D" w:rsidRPr="0093549A"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93549A"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93549A" w:rsidRDefault="00166E4D">
            <w:pPr>
              <w:pStyle w:val="TableTextNormal"/>
              <w:rPr>
                <w:rStyle w:val="Code"/>
                <w:color w:val="FF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93549A" w:rsidRDefault="007F705F">
            <w:pPr>
              <w:pStyle w:val="TableTextNormal"/>
              <w:rPr>
                <w:rFonts w:ascii="Courier New" w:eastAsia="Courier New" w:hAnsi="Courier New" w:cs="Courier New"/>
                <w:color w:val="FF0000"/>
              </w:rPr>
            </w:pPr>
            <w:r w:rsidRPr="0093549A">
              <w:rPr>
                <w:rFonts w:ascii="Courier New" w:eastAsia="Courier New" w:hAnsi="Courier New" w:cs="Courier New"/>
                <w:color w:val="FF0000"/>
              </w:rPr>
              <w:t>Date in which the account was enabled, populated if the status is enabled</w:t>
            </w:r>
          </w:p>
          <w:p w:rsidR="00166E4D" w:rsidRPr="0093549A" w:rsidRDefault="00166E4D">
            <w:pPr>
              <w:pStyle w:val="TableTextNormal"/>
              <w:rPr>
                <w:rStyle w:val="Code"/>
                <w:color w:val="FF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93549A" w:rsidRDefault="007F705F">
            <w:pPr>
              <w:pStyle w:val="TableTextNormal"/>
              <w:rPr>
                <w:rStyle w:val="Code"/>
                <w:color w:val="FF0000"/>
              </w:rPr>
            </w:pPr>
            <w:r w:rsidRPr="0093549A">
              <w:rPr>
                <w:rStyle w:val="Code"/>
                <w:color w:val="FF0000"/>
              </w:rPr>
              <w:t>Deactivation date</w:t>
            </w:r>
          </w:p>
          <w:p w:rsidR="00166E4D" w:rsidRPr="0093549A"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93549A" w:rsidRDefault="007F705F">
            <w:pPr>
              <w:pStyle w:val="TableTextNormal"/>
              <w:rPr>
                <w:rStyle w:val="Code"/>
                <w:color w:val="FF0000"/>
              </w:rPr>
            </w:pPr>
            <w:r w:rsidRPr="0093549A">
              <w:rPr>
                <w:rStyle w:val="Code"/>
                <w:color w:val="FF0000"/>
              </w:rPr>
              <w:t>DATE</w:t>
            </w:r>
          </w:p>
          <w:p w:rsidR="00166E4D" w:rsidRPr="0093549A"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93549A"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93549A" w:rsidRDefault="00166E4D">
            <w:pPr>
              <w:pStyle w:val="TableTextNormal"/>
              <w:rPr>
                <w:rStyle w:val="Code"/>
                <w:color w:val="FF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93549A" w:rsidRDefault="007F705F">
            <w:pPr>
              <w:pStyle w:val="TableTextNormal"/>
              <w:rPr>
                <w:rFonts w:ascii="Courier New" w:eastAsia="Courier New" w:hAnsi="Courier New" w:cs="Courier New"/>
                <w:color w:val="FF0000"/>
              </w:rPr>
            </w:pPr>
            <w:r w:rsidRPr="0093549A">
              <w:rPr>
                <w:rFonts w:ascii="Courier New" w:eastAsia="Courier New" w:hAnsi="Courier New" w:cs="Courier New"/>
                <w:color w:val="FF0000"/>
              </w:rPr>
              <w:t>Date/Time, when the account was disabled, populated if the status is disabled</w:t>
            </w:r>
          </w:p>
          <w:p w:rsidR="00166E4D" w:rsidRPr="0093549A" w:rsidRDefault="00166E4D">
            <w:pPr>
              <w:pStyle w:val="TableTextNormal"/>
              <w:rPr>
                <w:rStyle w:val="Code"/>
                <w:color w:val="FF0000"/>
              </w:rPr>
            </w:pPr>
          </w:p>
        </w:tc>
      </w:tr>
      <w:bookmarkEnd w:id="3"/>
    </w:tbl>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4" w:name="BKM_69FD32C6_404D_49D2_8A98_30C1B415185B"/>
            <w:r w:rsidRPr="00FA2199">
              <w:rPr>
                <w:highlight w:val="yellow"/>
              </w:rPr>
              <w:t>Collateral account</w:t>
            </w:r>
            <w:r w:rsidR="00644DAD">
              <w:t xml:space="preserve"> </w:t>
            </w:r>
            <w:r w:rsidR="00644DAD" w:rsidRPr="00644DAD">
              <w:rPr>
                <w:color w:val="FF0000"/>
              </w:rPr>
              <w:t>balance</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It is an internal representation of the collateral assets in cash and securities.</w:t>
            </w:r>
          </w:p>
          <w:p w:rsidR="00166E4D" w:rsidRDefault="007F705F">
            <w:pPr>
              <w:pStyle w:val="TableTextNormal"/>
              <w:rPr>
                <w:color w:val="000000"/>
              </w:rPr>
            </w:pPr>
            <w:r>
              <w:rPr>
                <w:color w:val="000000"/>
              </w:rPr>
              <w:t>It is uniquely identified by a unique ID [Collateral Account ID] which is referenced at Participant Account level.</w:t>
            </w:r>
          </w:p>
          <w:p w:rsidR="00166E4D" w:rsidRDefault="007F705F">
            <w:pPr>
              <w:pStyle w:val="TableTextNormal"/>
              <w:rPr>
                <w:color w:val="000000"/>
              </w:rPr>
            </w:pPr>
            <w:r>
              <w:rPr>
                <w:color w:val="000000"/>
              </w:rPr>
              <w:t>A Clearing Agent can be configured at Collateral Account level by populating the field [Clearing Agent Code] with the Clearing Agent [Participant code].</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Collateral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This is the unique ID of the 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Naming convention is: [Participant code] + "-" + [Unique ID].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Account Description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Account description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Clearing Agent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Reference to the unique identification code of the Clearing Agent that manages the 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Expressed in four digits (e.g. "5353"). </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Clearing Currency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Currency in which the collateral call is done in ISO4217</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44DAD" w:rsidRDefault="007F705F">
            <w:pPr>
              <w:pStyle w:val="TableTextNormal"/>
              <w:rPr>
                <w:rStyle w:val="Code"/>
                <w:color w:val="FF0000"/>
              </w:rPr>
            </w:pPr>
            <w:r w:rsidRPr="00644DAD">
              <w:rPr>
                <w:rStyle w:val="Code"/>
                <w:color w:val="FF0000"/>
              </w:rPr>
              <w:t>Status</w:t>
            </w:r>
          </w:p>
          <w:p w:rsidR="00166E4D" w:rsidRPr="00644DAD"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44DAD" w:rsidRDefault="007F705F">
            <w:pPr>
              <w:pStyle w:val="TableTextNormal"/>
              <w:rPr>
                <w:rStyle w:val="Code"/>
                <w:color w:val="FF0000"/>
              </w:rPr>
            </w:pPr>
            <w:r w:rsidRPr="00644DAD">
              <w:rPr>
                <w:rStyle w:val="Code"/>
                <w:color w:val="FF0000"/>
              </w:rPr>
              <w:t>CHAR(1)</w:t>
            </w:r>
          </w:p>
          <w:p w:rsidR="00166E4D" w:rsidRPr="00644DAD"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44DAD"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44DAD" w:rsidRDefault="00166E4D">
            <w:pPr>
              <w:pStyle w:val="TableTextNormal"/>
              <w:rPr>
                <w:rStyle w:val="Code"/>
                <w:color w:val="FF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44DAD" w:rsidRDefault="007F705F">
            <w:pPr>
              <w:pStyle w:val="TableTextNormal"/>
              <w:rPr>
                <w:rFonts w:ascii="Courier New" w:eastAsia="Courier New" w:hAnsi="Courier New" w:cs="Courier New"/>
                <w:color w:val="FF0000"/>
              </w:rPr>
            </w:pPr>
            <w:r w:rsidRPr="00644DAD">
              <w:rPr>
                <w:rFonts w:ascii="Courier New" w:eastAsia="Courier New" w:hAnsi="Courier New" w:cs="Courier New"/>
                <w:color w:val="FF0000"/>
              </w:rPr>
              <w:t>Whether the account is disabled or active.</w:t>
            </w:r>
          </w:p>
          <w:p w:rsidR="00166E4D" w:rsidRPr="00644DAD" w:rsidRDefault="007F705F">
            <w:pPr>
              <w:pStyle w:val="TableTextNormal"/>
              <w:rPr>
                <w:rFonts w:ascii="Courier New" w:eastAsia="Courier New" w:hAnsi="Courier New" w:cs="Courier New"/>
                <w:color w:val="FF0000"/>
              </w:rPr>
            </w:pPr>
            <w:r w:rsidRPr="00644DAD">
              <w:rPr>
                <w:rFonts w:ascii="Courier New" w:eastAsia="Courier New" w:hAnsi="Courier New" w:cs="Courier New"/>
                <w:color w:val="FF0000"/>
              </w:rPr>
              <w:t>Possible values are:</w:t>
            </w:r>
          </w:p>
          <w:p w:rsidR="00166E4D" w:rsidRPr="00644DAD" w:rsidRDefault="00166E4D">
            <w:pPr>
              <w:pStyle w:val="TableTextNormal"/>
              <w:rPr>
                <w:rFonts w:ascii="Courier New" w:eastAsia="Courier New" w:hAnsi="Courier New" w:cs="Courier New"/>
                <w:color w:val="FF0000"/>
              </w:rPr>
            </w:pPr>
          </w:p>
          <w:p w:rsidR="00166E4D" w:rsidRPr="00644DAD" w:rsidRDefault="007F705F">
            <w:pPr>
              <w:pStyle w:val="TableTextNormal"/>
              <w:numPr>
                <w:ilvl w:val="0"/>
                <w:numId w:val="14"/>
              </w:numPr>
              <w:ind w:left="630" w:hanging="360"/>
              <w:rPr>
                <w:rFonts w:ascii="Courier New" w:eastAsia="Courier New" w:hAnsi="Courier New" w:cs="Courier New"/>
                <w:color w:val="FF0000"/>
              </w:rPr>
            </w:pPr>
            <w:r w:rsidRPr="00644DAD">
              <w:rPr>
                <w:rFonts w:ascii="Courier New" w:eastAsia="Courier New" w:hAnsi="Courier New" w:cs="Courier New"/>
                <w:color w:val="FF0000"/>
              </w:rPr>
              <w:t>"A": Activated</w:t>
            </w:r>
          </w:p>
          <w:p w:rsidR="00166E4D" w:rsidRPr="00644DAD" w:rsidRDefault="007F705F">
            <w:pPr>
              <w:pStyle w:val="TableTextNormal"/>
              <w:numPr>
                <w:ilvl w:val="0"/>
                <w:numId w:val="14"/>
              </w:numPr>
              <w:ind w:left="630" w:hanging="360"/>
              <w:rPr>
                <w:rFonts w:ascii="Courier New" w:eastAsia="Courier New" w:hAnsi="Courier New" w:cs="Courier New"/>
                <w:color w:val="FF0000"/>
              </w:rPr>
            </w:pPr>
            <w:r w:rsidRPr="00644DAD">
              <w:rPr>
                <w:rFonts w:ascii="Courier New" w:eastAsia="Courier New" w:hAnsi="Courier New" w:cs="Courier New"/>
                <w:color w:val="FF0000"/>
              </w:rPr>
              <w:t>"D": Deactivated</w:t>
            </w:r>
          </w:p>
          <w:p w:rsidR="00166E4D" w:rsidRPr="00644DAD" w:rsidRDefault="00166E4D">
            <w:pPr>
              <w:pStyle w:val="TableTextNormal"/>
              <w:rPr>
                <w:rStyle w:val="Code"/>
                <w:color w:val="FF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44DAD" w:rsidRDefault="007F705F">
            <w:pPr>
              <w:pStyle w:val="TableTextNormal"/>
              <w:rPr>
                <w:rStyle w:val="Code"/>
                <w:color w:val="FF0000"/>
              </w:rPr>
            </w:pPr>
            <w:r w:rsidRPr="00644DAD">
              <w:rPr>
                <w:rStyle w:val="Code"/>
                <w:color w:val="FF0000"/>
              </w:rPr>
              <w:t>Activation date</w:t>
            </w:r>
          </w:p>
          <w:p w:rsidR="00166E4D" w:rsidRPr="00644DAD"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44DAD" w:rsidRDefault="007F705F">
            <w:pPr>
              <w:pStyle w:val="TableTextNormal"/>
              <w:rPr>
                <w:rStyle w:val="Code"/>
                <w:color w:val="FF0000"/>
              </w:rPr>
            </w:pPr>
            <w:r w:rsidRPr="00644DAD">
              <w:rPr>
                <w:rStyle w:val="Code"/>
                <w:color w:val="FF0000"/>
              </w:rPr>
              <w:lastRenderedPageBreak/>
              <w:t>DATE</w:t>
            </w:r>
          </w:p>
          <w:p w:rsidR="00166E4D" w:rsidRPr="00644DAD"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44DAD"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44DAD" w:rsidRDefault="00166E4D">
            <w:pPr>
              <w:pStyle w:val="TableTextNormal"/>
              <w:rPr>
                <w:rStyle w:val="Code"/>
                <w:color w:val="FF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44DAD" w:rsidRDefault="007F705F">
            <w:pPr>
              <w:pStyle w:val="TableTextNormal"/>
              <w:rPr>
                <w:rFonts w:ascii="Courier New" w:eastAsia="Courier New" w:hAnsi="Courier New" w:cs="Courier New"/>
                <w:color w:val="FF0000"/>
              </w:rPr>
            </w:pPr>
            <w:r w:rsidRPr="00644DAD">
              <w:rPr>
                <w:rFonts w:ascii="Courier New" w:eastAsia="Courier New" w:hAnsi="Courier New" w:cs="Courier New"/>
                <w:color w:val="FF0000"/>
              </w:rPr>
              <w:t xml:space="preserve">Date in which the account was enabled, populated if the status is </w:t>
            </w:r>
            <w:r w:rsidRPr="00644DAD">
              <w:rPr>
                <w:rFonts w:ascii="Courier New" w:eastAsia="Courier New" w:hAnsi="Courier New" w:cs="Courier New"/>
                <w:color w:val="FF0000"/>
              </w:rPr>
              <w:lastRenderedPageBreak/>
              <w:t>enabled</w:t>
            </w:r>
          </w:p>
          <w:p w:rsidR="00166E4D" w:rsidRPr="00644DAD" w:rsidRDefault="00166E4D">
            <w:pPr>
              <w:pStyle w:val="TableTextNormal"/>
              <w:rPr>
                <w:rStyle w:val="Code"/>
                <w:color w:val="FF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44DAD" w:rsidRDefault="007F705F">
            <w:pPr>
              <w:pStyle w:val="TableTextNormal"/>
              <w:rPr>
                <w:rStyle w:val="Code"/>
                <w:color w:val="FF0000"/>
              </w:rPr>
            </w:pPr>
            <w:r w:rsidRPr="00644DAD">
              <w:rPr>
                <w:rStyle w:val="Code"/>
                <w:color w:val="FF0000"/>
              </w:rPr>
              <w:lastRenderedPageBreak/>
              <w:t>Deactivation date</w:t>
            </w:r>
          </w:p>
          <w:p w:rsidR="00166E4D" w:rsidRPr="00644DAD"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44DAD" w:rsidRDefault="007F705F">
            <w:pPr>
              <w:pStyle w:val="TableTextNormal"/>
              <w:rPr>
                <w:rStyle w:val="Code"/>
                <w:color w:val="FF0000"/>
              </w:rPr>
            </w:pPr>
            <w:r w:rsidRPr="00644DAD">
              <w:rPr>
                <w:rStyle w:val="Code"/>
                <w:color w:val="FF0000"/>
              </w:rPr>
              <w:t>DATE</w:t>
            </w:r>
          </w:p>
          <w:p w:rsidR="00166E4D" w:rsidRPr="00644DAD"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44DAD"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44DAD" w:rsidRDefault="00166E4D">
            <w:pPr>
              <w:pStyle w:val="TableTextNormal"/>
              <w:rPr>
                <w:rStyle w:val="Code"/>
                <w:color w:val="FF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44DAD" w:rsidRDefault="007F705F">
            <w:pPr>
              <w:pStyle w:val="TableTextNormal"/>
              <w:rPr>
                <w:rFonts w:ascii="Courier New" w:eastAsia="Courier New" w:hAnsi="Courier New" w:cs="Courier New"/>
                <w:color w:val="FF0000"/>
              </w:rPr>
            </w:pPr>
            <w:r w:rsidRPr="00644DAD">
              <w:rPr>
                <w:rFonts w:ascii="Courier New" w:eastAsia="Courier New" w:hAnsi="Courier New" w:cs="Courier New"/>
                <w:color w:val="FF0000"/>
              </w:rPr>
              <w:t>Date in which the account was disabled, populated if the status is disabled</w:t>
            </w:r>
          </w:p>
          <w:p w:rsidR="00166E4D" w:rsidRPr="00644DAD" w:rsidRDefault="00166E4D">
            <w:pPr>
              <w:pStyle w:val="TableTextNormal"/>
              <w:rPr>
                <w:rStyle w:val="Code"/>
                <w:color w:val="FF0000"/>
              </w:rPr>
            </w:pPr>
          </w:p>
        </w:tc>
      </w:tr>
      <w:tr w:rsidR="00166E4D" w:rsidTr="0093549A">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CM Ownership</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Code of the participant owning the account</w:t>
            </w:r>
          </w:p>
          <w:p w:rsidR="00166E4D" w:rsidRDefault="00166E4D">
            <w:pPr>
              <w:pStyle w:val="TableTextNormal"/>
              <w:rPr>
                <w:rStyle w:val="Code"/>
                <w:color w:val="000000"/>
              </w:rPr>
            </w:pPr>
          </w:p>
        </w:tc>
      </w:tr>
      <w:bookmarkEnd w:id="4"/>
    </w:tbl>
    <w:p w:rsidR="00166E4D" w:rsidRDefault="00166E4D">
      <w:pPr>
        <w:rPr>
          <w:sz w:val="20"/>
          <w:szCs w:val="20"/>
        </w:rPr>
      </w:pPr>
    </w:p>
    <w:p w:rsidR="00ED4A0A" w:rsidRPr="00DD39F0" w:rsidRDefault="00750BC6" w:rsidP="00ED4A0A">
      <w:pPr>
        <w:pStyle w:val="ListParagraph"/>
        <w:numPr>
          <w:ilvl w:val="0"/>
          <w:numId w:val="83"/>
        </w:numPr>
        <w:rPr>
          <w:color w:val="FF0000"/>
          <w:sz w:val="20"/>
          <w:szCs w:val="20"/>
        </w:rPr>
      </w:pPr>
      <w:proofErr w:type="spellStart"/>
      <w:r>
        <w:rPr>
          <w:color w:val="FF0000"/>
          <w:sz w:val="20"/>
          <w:szCs w:val="20"/>
        </w:rPr>
        <w:t>Mancano</w:t>
      </w:r>
      <w:proofErr w:type="spellEnd"/>
      <w:r>
        <w:rPr>
          <w:color w:val="FF0000"/>
          <w:sz w:val="20"/>
          <w:szCs w:val="20"/>
        </w:rPr>
        <w:t xml:space="preserve"> </w:t>
      </w:r>
      <w:proofErr w:type="spellStart"/>
      <w:r>
        <w:rPr>
          <w:color w:val="FF0000"/>
          <w:sz w:val="20"/>
          <w:szCs w:val="20"/>
        </w:rPr>
        <w:t>i</w:t>
      </w:r>
      <w:proofErr w:type="spellEnd"/>
      <w:r>
        <w:rPr>
          <w:color w:val="FF0000"/>
          <w:sz w:val="20"/>
          <w:szCs w:val="20"/>
        </w:rPr>
        <w:t xml:space="preserve"> </w:t>
      </w:r>
      <w:proofErr w:type="spellStart"/>
      <w:r>
        <w:rPr>
          <w:color w:val="FF0000"/>
          <w:sz w:val="20"/>
          <w:szCs w:val="20"/>
        </w:rPr>
        <w:t>campi</w:t>
      </w:r>
      <w:proofErr w:type="spellEnd"/>
      <w:r>
        <w:rPr>
          <w:color w:val="FF0000"/>
          <w:sz w:val="20"/>
          <w:szCs w:val="20"/>
        </w:rPr>
        <w:t>:</w:t>
      </w:r>
    </w:p>
    <w:p w:rsidR="00ED4A0A" w:rsidRPr="00DD39F0" w:rsidRDefault="00ED4A0A" w:rsidP="00ED4A0A">
      <w:pPr>
        <w:pStyle w:val="ListParagraph"/>
        <w:rPr>
          <w:color w:val="FF0000"/>
          <w:sz w:val="20"/>
          <w:szCs w:val="20"/>
        </w:rPr>
      </w:pPr>
      <w:r w:rsidRPr="00DD39F0">
        <w:rPr>
          <w:color w:val="FF0000"/>
          <w:sz w:val="20"/>
          <w:szCs w:val="20"/>
        </w:rPr>
        <w:t>Margin requirements, Sec. Collateral PLEDGED, Cash Held, Cash Required, Collateral Call, Call.</w:t>
      </w:r>
    </w:p>
    <w:p w:rsidR="00ED4A0A" w:rsidRPr="00DD39F0" w:rsidRDefault="00ED4A0A" w:rsidP="00ED4A0A">
      <w:pPr>
        <w:pStyle w:val="ListParagraph"/>
        <w:rPr>
          <w:color w:val="FF0000"/>
          <w:sz w:val="20"/>
          <w:szCs w:val="20"/>
        </w:rPr>
      </w:pPr>
    </w:p>
    <w:p w:rsidR="00ED4A0A" w:rsidRPr="00DD39F0" w:rsidRDefault="00ED4A0A" w:rsidP="00ED4A0A">
      <w:pPr>
        <w:pStyle w:val="ListParagraph"/>
        <w:numPr>
          <w:ilvl w:val="0"/>
          <w:numId w:val="83"/>
        </w:numPr>
        <w:rPr>
          <w:color w:val="FF0000"/>
          <w:sz w:val="20"/>
          <w:szCs w:val="20"/>
        </w:rPr>
      </w:pPr>
      <w:proofErr w:type="spellStart"/>
      <w:r w:rsidRPr="00DD39F0">
        <w:rPr>
          <w:color w:val="FF0000"/>
          <w:sz w:val="20"/>
          <w:szCs w:val="20"/>
        </w:rPr>
        <w:t>Dettaglio</w:t>
      </w:r>
      <w:proofErr w:type="spellEnd"/>
      <w:r w:rsidRPr="00DD39F0">
        <w:rPr>
          <w:color w:val="FF0000"/>
          <w:sz w:val="20"/>
          <w:szCs w:val="20"/>
        </w:rPr>
        <w:t>: Account Description.</w:t>
      </w:r>
    </w:p>
    <w:p w:rsidR="00ED4A0A" w:rsidRPr="00ED4A0A" w:rsidRDefault="00ED4A0A" w:rsidP="00ED4A0A">
      <w:pPr>
        <w:pStyle w:val="ListParagraph"/>
        <w:rPr>
          <w:sz w:val="20"/>
          <w:szCs w:val="20"/>
        </w:rPr>
      </w:pPr>
    </w:p>
    <w:p w:rsidR="00ED4A0A" w:rsidRDefault="00ED4A0A">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5" w:name="BKM_56D8CCAC_801C_44E2_8544_42A19DE4E3B7"/>
            <w:r w:rsidRPr="00644DAD">
              <w:rPr>
                <w:highlight w:val="yellow"/>
              </w:rPr>
              <w:t>DF Participant account</w:t>
            </w:r>
            <w:r w:rsidR="006D5838">
              <w:t xml:space="preserve"> </w:t>
            </w:r>
            <w:r w:rsidR="006D5838" w:rsidRPr="006D5838">
              <w:rPr>
                <w:color w:val="FF0000"/>
              </w:rPr>
              <w:t>Export to CSV -&gt; KO</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It is the internal representation of the default fund contributions per participant.</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rPr>
            </w:pPr>
            <w:r w:rsidRPr="00840E5E">
              <w:rPr>
                <w:rStyle w:val="Code"/>
              </w:rPr>
              <w:t>DF Participant Account ID</w:t>
            </w:r>
          </w:p>
          <w:p w:rsidR="00166E4D" w:rsidRPr="00840E5E"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rPr>
            </w:pPr>
            <w:r w:rsidRPr="00840E5E">
              <w:rPr>
                <w:rStyle w:val="Code"/>
              </w:rPr>
              <w:t>VARCHAR(9)</w:t>
            </w:r>
          </w:p>
          <w:p w:rsidR="00166E4D" w:rsidRPr="00840E5E" w:rsidRDefault="00166E4D">
            <w:pPr>
              <w:pStyle w:val="TableTextNormal"/>
              <w:rPr>
                <w:rStyle w:val="Code"/>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Fonts w:ascii="Courier New" w:eastAsia="Courier New" w:hAnsi="Courier New" w:cs="Courier New"/>
              </w:rPr>
            </w:pPr>
            <w:r w:rsidRPr="00840E5E">
              <w:rPr>
                <w:rFonts w:ascii="Courier New" w:eastAsia="Courier New" w:hAnsi="Courier New" w:cs="Courier New"/>
              </w:rPr>
              <w:t>This is the unique ID of the DF account per participant.</w:t>
            </w:r>
          </w:p>
          <w:p w:rsidR="00166E4D" w:rsidRPr="00840E5E" w:rsidRDefault="007F705F">
            <w:pPr>
              <w:pStyle w:val="TableTextNormal"/>
              <w:rPr>
                <w:rFonts w:ascii="Courier New" w:eastAsia="Courier New" w:hAnsi="Courier New" w:cs="Courier New"/>
              </w:rPr>
            </w:pPr>
            <w:r w:rsidRPr="00840E5E">
              <w:rPr>
                <w:rFonts w:ascii="Courier New" w:eastAsia="Courier New" w:hAnsi="Courier New" w:cs="Courier New"/>
              </w:rPr>
              <w:t>Naming convention is: CO-[Participant code] + "-"+Unique code.</w:t>
            </w:r>
          </w:p>
          <w:p w:rsidR="00166E4D" w:rsidRPr="00840E5E" w:rsidRDefault="00166E4D">
            <w:pPr>
              <w:pStyle w:val="TableTextNormal"/>
              <w:rPr>
                <w:rStyle w:val="Code"/>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rPr>
            </w:pPr>
            <w:r w:rsidRPr="00840E5E">
              <w:rPr>
                <w:rStyle w:val="Code"/>
              </w:rPr>
              <w:t>Account Description</w:t>
            </w:r>
          </w:p>
          <w:p w:rsidR="00166E4D" w:rsidRPr="00840E5E"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rPr>
            </w:pPr>
            <w:r w:rsidRPr="00840E5E">
              <w:rPr>
                <w:rStyle w:val="Code"/>
              </w:rPr>
              <w:t>VARCHAR(30)</w:t>
            </w:r>
          </w:p>
          <w:p w:rsidR="00166E4D" w:rsidRPr="00840E5E" w:rsidRDefault="00166E4D">
            <w:pPr>
              <w:pStyle w:val="TableTextNormal"/>
              <w:rPr>
                <w:rStyle w:val="Code"/>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Fonts w:ascii="Courier New" w:eastAsia="Courier New" w:hAnsi="Courier New" w:cs="Courier New"/>
              </w:rPr>
            </w:pPr>
            <w:r w:rsidRPr="00840E5E">
              <w:rPr>
                <w:rFonts w:ascii="Courier New" w:eastAsia="Courier New" w:hAnsi="Courier New" w:cs="Courier New"/>
              </w:rPr>
              <w:t>Account description</w:t>
            </w:r>
          </w:p>
          <w:p w:rsidR="00166E4D" w:rsidRPr="00840E5E" w:rsidRDefault="00166E4D">
            <w:pPr>
              <w:pStyle w:val="TableTextNormal"/>
              <w:rPr>
                <w:rStyle w:val="Code"/>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rPr>
            </w:pPr>
            <w:r w:rsidRPr="00840E5E">
              <w:rPr>
                <w:rStyle w:val="Code"/>
              </w:rPr>
              <w:t>DF Account ID</w:t>
            </w:r>
          </w:p>
          <w:p w:rsidR="00166E4D" w:rsidRPr="00840E5E"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rPr>
            </w:pPr>
            <w:r w:rsidRPr="00840E5E">
              <w:rPr>
                <w:rStyle w:val="Code"/>
              </w:rPr>
              <w:t>VARCHAR(9)</w:t>
            </w:r>
          </w:p>
          <w:p w:rsidR="00166E4D" w:rsidRPr="00840E5E" w:rsidRDefault="00166E4D">
            <w:pPr>
              <w:pStyle w:val="TableTextNormal"/>
              <w:rPr>
                <w:rStyle w:val="Code"/>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Fonts w:ascii="Courier New" w:eastAsia="Courier New" w:hAnsi="Courier New" w:cs="Courier New"/>
              </w:rPr>
            </w:pPr>
            <w:r w:rsidRPr="00840E5E">
              <w:rPr>
                <w:rFonts w:ascii="Courier New" w:eastAsia="Courier New" w:hAnsi="Courier New" w:cs="Courier New"/>
              </w:rPr>
              <w:t>Unique identification code of the DF account</w:t>
            </w:r>
          </w:p>
          <w:p w:rsidR="00166E4D" w:rsidRPr="00840E5E" w:rsidRDefault="00166E4D">
            <w:pPr>
              <w:pStyle w:val="TableTextNormal"/>
              <w:rPr>
                <w:rStyle w:val="Code"/>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color w:val="FF0000"/>
              </w:rPr>
            </w:pPr>
            <w:r w:rsidRPr="00840E5E">
              <w:rPr>
                <w:rStyle w:val="Code"/>
                <w:color w:val="FF0000"/>
              </w:rPr>
              <w:t>Minimum Contribution</w:t>
            </w:r>
          </w:p>
          <w:p w:rsidR="00166E4D" w:rsidRPr="00840E5E"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color w:val="FF0000"/>
              </w:rPr>
            </w:pPr>
            <w:r w:rsidRPr="00840E5E">
              <w:rPr>
                <w:rStyle w:val="Code"/>
                <w:color w:val="FF0000"/>
              </w:rPr>
              <w:t>DECIMAL(20,5)</w:t>
            </w:r>
          </w:p>
          <w:p w:rsidR="00166E4D" w:rsidRPr="00840E5E"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color w:val="FF0000"/>
              </w:rPr>
            </w:pPr>
            <w:r w:rsidRPr="00840E5E">
              <w:rPr>
                <w:rStyle w:val="Code"/>
                <w:color w:val="FF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color w:val="FF0000"/>
              </w:rPr>
            </w:pPr>
            <w:r w:rsidRPr="00840E5E">
              <w:rPr>
                <w:rStyle w:val="Code"/>
                <w:color w:val="FF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Fonts w:ascii="Courier New" w:eastAsia="Courier New" w:hAnsi="Courier New" w:cs="Courier New"/>
                <w:color w:val="FF0000"/>
              </w:rPr>
            </w:pPr>
            <w:r w:rsidRPr="00840E5E">
              <w:rPr>
                <w:rFonts w:ascii="Courier New" w:eastAsia="Courier New" w:hAnsi="Courier New" w:cs="Courier New"/>
                <w:color w:val="FF0000"/>
              </w:rPr>
              <w:t>Applicable minimum required contribution per Participant Default Fund</w:t>
            </w:r>
          </w:p>
          <w:p w:rsidR="00166E4D" w:rsidRPr="00840E5E" w:rsidRDefault="00166E4D">
            <w:pPr>
              <w:pStyle w:val="TableTextNormal"/>
              <w:rPr>
                <w:rStyle w:val="Code"/>
                <w:color w:val="FF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color w:val="FF0000"/>
              </w:rPr>
            </w:pPr>
            <w:r w:rsidRPr="00840E5E">
              <w:rPr>
                <w:rStyle w:val="Code"/>
                <w:color w:val="FF0000"/>
              </w:rPr>
              <w:t>Clearing Agent code</w:t>
            </w:r>
          </w:p>
          <w:p w:rsidR="00166E4D" w:rsidRPr="00840E5E"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color w:val="FF0000"/>
              </w:rPr>
            </w:pPr>
            <w:r w:rsidRPr="00840E5E">
              <w:rPr>
                <w:rStyle w:val="Code"/>
                <w:color w:val="FF0000"/>
              </w:rPr>
              <w:t>INTEGER</w:t>
            </w:r>
          </w:p>
          <w:p w:rsidR="00166E4D" w:rsidRPr="00840E5E"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color w:val="FF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Fonts w:ascii="Courier New" w:eastAsia="Courier New" w:hAnsi="Courier New" w:cs="Courier New"/>
                <w:color w:val="FF0000"/>
              </w:rPr>
            </w:pPr>
            <w:r w:rsidRPr="00840E5E">
              <w:rPr>
                <w:rFonts w:ascii="Courier New" w:eastAsia="Courier New" w:hAnsi="Courier New" w:cs="Courier New"/>
                <w:color w:val="FF0000"/>
              </w:rPr>
              <w:t>Reference to the unique identification code of the Clearing Agent that manages the account. References the [Participant code] in the [Participant] entity.</w:t>
            </w:r>
          </w:p>
          <w:p w:rsidR="00166E4D" w:rsidRPr="00840E5E" w:rsidRDefault="00166E4D">
            <w:pPr>
              <w:pStyle w:val="TableTextNormal"/>
              <w:rPr>
                <w:rFonts w:ascii="Courier New" w:eastAsia="Courier New" w:hAnsi="Courier New" w:cs="Courier New"/>
                <w:color w:val="FF0000"/>
              </w:rPr>
            </w:pPr>
          </w:p>
          <w:p w:rsidR="00166E4D" w:rsidRPr="00840E5E" w:rsidRDefault="00166E4D">
            <w:pPr>
              <w:pStyle w:val="TableTextNormal"/>
              <w:rPr>
                <w:rStyle w:val="Code"/>
                <w:color w:val="FF0000"/>
              </w:rPr>
            </w:pPr>
          </w:p>
        </w:tc>
      </w:tr>
      <w:tr w:rsidR="00166E4D" w:rsidTr="006D583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Status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15"/>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166E4D" w:rsidRDefault="007F705F">
            <w:pPr>
              <w:pStyle w:val="TableTextNormal"/>
              <w:numPr>
                <w:ilvl w:val="0"/>
                <w:numId w:val="15"/>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D5838" w:rsidRDefault="007F705F">
            <w:pPr>
              <w:pStyle w:val="TableTextNormal"/>
              <w:rPr>
                <w:rStyle w:val="Code"/>
                <w:color w:val="FF0000"/>
              </w:rPr>
            </w:pPr>
            <w:r w:rsidRPr="006D5838">
              <w:rPr>
                <w:rStyle w:val="Code"/>
                <w:color w:val="FF0000"/>
              </w:rPr>
              <w:t>CM ownership</w:t>
            </w:r>
          </w:p>
          <w:p w:rsidR="00166E4D" w:rsidRPr="006D5838"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D5838" w:rsidRDefault="007F705F">
            <w:pPr>
              <w:pStyle w:val="TableTextNormal"/>
              <w:rPr>
                <w:rStyle w:val="Code"/>
                <w:color w:val="FF0000"/>
              </w:rPr>
            </w:pPr>
            <w:r w:rsidRPr="006D5838">
              <w:rPr>
                <w:rStyle w:val="Code"/>
                <w:color w:val="FF0000"/>
              </w:rPr>
              <w:t>INTEGER</w:t>
            </w:r>
          </w:p>
          <w:p w:rsidR="00166E4D" w:rsidRPr="006D5838"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D5838"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D5838" w:rsidRDefault="00166E4D">
            <w:pPr>
              <w:pStyle w:val="TableTextNormal"/>
              <w:rPr>
                <w:rStyle w:val="Code"/>
                <w:color w:val="FF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D5838" w:rsidRDefault="007F705F">
            <w:pPr>
              <w:pStyle w:val="TableTextNormal"/>
              <w:rPr>
                <w:rFonts w:ascii="Courier New" w:eastAsia="Courier New" w:hAnsi="Courier New" w:cs="Courier New"/>
                <w:color w:val="FF0000"/>
              </w:rPr>
            </w:pPr>
            <w:r w:rsidRPr="006D5838">
              <w:rPr>
                <w:rFonts w:ascii="Courier New" w:eastAsia="Courier New" w:hAnsi="Courier New" w:cs="Courier New"/>
                <w:color w:val="FF0000"/>
              </w:rPr>
              <w:t>Participant code of the CM owning the account</w:t>
            </w:r>
          </w:p>
          <w:p w:rsidR="00166E4D" w:rsidRPr="006D5838" w:rsidRDefault="00166E4D">
            <w:pPr>
              <w:pStyle w:val="TableTextNormal"/>
              <w:rPr>
                <w:rStyle w:val="Code"/>
                <w:color w:val="FF0000"/>
              </w:rPr>
            </w:pPr>
          </w:p>
        </w:tc>
      </w:tr>
      <w:tr w:rsidR="00166E4D" w:rsidTr="006D583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Activation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enabled, populated if the status is enabled</w:t>
            </w:r>
          </w:p>
          <w:p w:rsidR="00166E4D" w:rsidRDefault="00166E4D">
            <w:pPr>
              <w:pStyle w:val="TableTextNormal"/>
              <w:rPr>
                <w:rStyle w:val="Code"/>
                <w:color w:val="000000"/>
              </w:rPr>
            </w:pPr>
          </w:p>
        </w:tc>
      </w:tr>
      <w:tr w:rsidR="00166E4D" w:rsidTr="006D583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Deactivation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disabled, populated if the status is disabled</w:t>
            </w:r>
          </w:p>
          <w:p w:rsidR="00166E4D" w:rsidRDefault="00166E4D">
            <w:pPr>
              <w:pStyle w:val="TableTextNormal"/>
              <w:rPr>
                <w:rStyle w:val="Code"/>
                <w:color w:val="000000"/>
              </w:rPr>
            </w:pPr>
          </w:p>
        </w:tc>
      </w:tr>
      <w:bookmarkEnd w:id="5"/>
    </w:tbl>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rsidTr="006D5838">
        <w:trPr>
          <w:trHeight w:val="133"/>
        </w:trPr>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6" w:name="BKM_BE49BB48_F439_4407_954D_731A61584F5D"/>
            <w:r w:rsidRPr="006D5838">
              <w:rPr>
                <w:color w:val="FF0000"/>
                <w:highlight w:val="yellow"/>
              </w:rPr>
              <w:t>DF External account</w:t>
            </w:r>
            <w:r w:rsidR="00840E5E">
              <w:rPr>
                <w:color w:val="FF0000"/>
              </w:rPr>
              <w:t xml:space="preserve"> &gt; </w:t>
            </w:r>
            <w:r w:rsidR="00840E5E" w:rsidRPr="00840E5E">
              <w:rPr>
                <w:color w:val="FF0000"/>
              </w:rPr>
              <w:t>External Collateral Account Transactions</w:t>
            </w:r>
            <w:r w:rsidR="00840E5E">
              <w:rPr>
                <w:color w:val="FF0000"/>
              </w:rPr>
              <w:t xml:space="preserve"> ?</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It is the internal representation of the default fund participant T2 external account.</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color w:val="FF0000"/>
              </w:rPr>
            </w:pPr>
            <w:r w:rsidRPr="00840E5E">
              <w:rPr>
                <w:rStyle w:val="Code"/>
                <w:color w:val="FF0000"/>
              </w:rPr>
              <w:lastRenderedPageBreak/>
              <w:t>DF Participant Account ID</w:t>
            </w:r>
          </w:p>
          <w:p w:rsidR="00166E4D" w:rsidRPr="00840E5E"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color w:val="FF0000"/>
              </w:rPr>
            </w:pPr>
            <w:r w:rsidRPr="00840E5E">
              <w:rPr>
                <w:rStyle w:val="Code"/>
                <w:color w:val="FF0000"/>
              </w:rPr>
              <w:t>VARCHAR(9)</w:t>
            </w:r>
          </w:p>
          <w:p w:rsidR="00166E4D" w:rsidRPr="00840E5E"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color w:val="FF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Fonts w:ascii="Courier New" w:eastAsia="Courier New" w:hAnsi="Courier New" w:cs="Courier New"/>
                <w:color w:val="FF0000"/>
              </w:rPr>
            </w:pPr>
            <w:r w:rsidRPr="00840E5E">
              <w:rPr>
                <w:rFonts w:ascii="Courier New" w:eastAsia="Courier New" w:hAnsi="Courier New" w:cs="Courier New"/>
                <w:color w:val="FF0000"/>
              </w:rPr>
              <w:t>This field references the unique ID of the DF account per participant.</w:t>
            </w:r>
          </w:p>
          <w:p w:rsidR="00166E4D" w:rsidRPr="00840E5E" w:rsidRDefault="00166E4D">
            <w:pPr>
              <w:pStyle w:val="TableTextNormal"/>
              <w:rPr>
                <w:rStyle w:val="Code"/>
                <w:color w:val="FF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color w:val="FF0000"/>
              </w:rPr>
            </w:pPr>
            <w:r w:rsidRPr="00840E5E">
              <w:rPr>
                <w:rStyle w:val="Code"/>
                <w:color w:val="FF0000"/>
              </w:rPr>
              <w:t>Account Description</w:t>
            </w:r>
          </w:p>
          <w:p w:rsidR="00166E4D" w:rsidRPr="00840E5E"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color w:val="FF0000"/>
              </w:rPr>
            </w:pPr>
            <w:r w:rsidRPr="00840E5E">
              <w:rPr>
                <w:rStyle w:val="Code"/>
                <w:color w:val="FF0000"/>
              </w:rPr>
              <w:t>VARCHAR(30)</w:t>
            </w:r>
          </w:p>
          <w:p w:rsidR="00166E4D" w:rsidRPr="00840E5E"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color w:val="FF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Fonts w:ascii="Courier New" w:eastAsia="Courier New" w:hAnsi="Courier New" w:cs="Courier New"/>
                <w:color w:val="FF0000"/>
              </w:rPr>
            </w:pPr>
            <w:r w:rsidRPr="00840E5E">
              <w:rPr>
                <w:rFonts w:ascii="Courier New" w:eastAsia="Courier New" w:hAnsi="Courier New" w:cs="Courier New"/>
                <w:color w:val="FF0000"/>
              </w:rPr>
              <w:t>Account description</w:t>
            </w:r>
          </w:p>
          <w:p w:rsidR="00166E4D" w:rsidRPr="00840E5E" w:rsidRDefault="00166E4D">
            <w:pPr>
              <w:pStyle w:val="TableTextNormal"/>
              <w:rPr>
                <w:rStyle w:val="Code"/>
                <w:color w:val="FF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color w:val="FF0000"/>
              </w:rPr>
            </w:pPr>
            <w:r w:rsidRPr="00840E5E">
              <w:rPr>
                <w:rStyle w:val="Code"/>
                <w:color w:val="FF0000"/>
              </w:rPr>
              <w:t>External code</w:t>
            </w:r>
          </w:p>
          <w:p w:rsidR="00166E4D" w:rsidRPr="00840E5E"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color w:val="FF0000"/>
              </w:rPr>
            </w:pPr>
            <w:r w:rsidRPr="00840E5E">
              <w:rPr>
                <w:rStyle w:val="Code"/>
                <w:color w:val="FF0000"/>
              </w:rPr>
              <w:t>VARCHAR(50)</w:t>
            </w:r>
          </w:p>
          <w:p w:rsidR="00166E4D" w:rsidRPr="00840E5E"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color w:val="FF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Fonts w:ascii="Courier New" w:eastAsia="Courier New" w:hAnsi="Courier New" w:cs="Courier New"/>
                <w:color w:val="FF0000"/>
              </w:rPr>
            </w:pPr>
            <w:r w:rsidRPr="00840E5E">
              <w:rPr>
                <w:rFonts w:ascii="Courier New" w:eastAsia="Courier New" w:hAnsi="Courier New" w:cs="Courier New"/>
                <w:color w:val="FF0000"/>
              </w:rPr>
              <w:t>Reference the participant PM account.</w:t>
            </w:r>
          </w:p>
          <w:p w:rsidR="00166E4D" w:rsidRPr="00840E5E" w:rsidRDefault="00166E4D">
            <w:pPr>
              <w:pStyle w:val="TableTextNormal"/>
              <w:rPr>
                <w:rStyle w:val="Code"/>
                <w:color w:val="FF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color w:val="FF0000"/>
              </w:rPr>
            </w:pPr>
            <w:r w:rsidRPr="00840E5E">
              <w:rPr>
                <w:rStyle w:val="Code"/>
                <w:color w:val="FF0000"/>
              </w:rPr>
              <w:t>Status</w:t>
            </w:r>
          </w:p>
          <w:p w:rsidR="00166E4D" w:rsidRPr="00840E5E"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color w:val="FF0000"/>
              </w:rPr>
            </w:pPr>
            <w:r w:rsidRPr="00840E5E">
              <w:rPr>
                <w:rStyle w:val="Code"/>
                <w:color w:val="FF0000"/>
              </w:rPr>
              <w:t>CHAR(1)</w:t>
            </w:r>
          </w:p>
          <w:p w:rsidR="00166E4D" w:rsidRPr="00840E5E"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color w:val="FF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Fonts w:ascii="Courier New" w:eastAsia="Courier New" w:hAnsi="Courier New" w:cs="Courier New"/>
                <w:color w:val="FF0000"/>
              </w:rPr>
            </w:pPr>
            <w:r w:rsidRPr="00840E5E">
              <w:rPr>
                <w:rFonts w:ascii="Courier New" w:eastAsia="Courier New" w:hAnsi="Courier New" w:cs="Courier New"/>
                <w:color w:val="FF0000"/>
              </w:rPr>
              <w:t>Whether the account is disabled or active.</w:t>
            </w:r>
          </w:p>
          <w:p w:rsidR="00166E4D" w:rsidRPr="00840E5E" w:rsidRDefault="007F705F">
            <w:pPr>
              <w:pStyle w:val="TableTextNormal"/>
              <w:rPr>
                <w:rFonts w:ascii="Courier New" w:eastAsia="Courier New" w:hAnsi="Courier New" w:cs="Courier New"/>
                <w:color w:val="FF0000"/>
              </w:rPr>
            </w:pPr>
            <w:r w:rsidRPr="00840E5E">
              <w:rPr>
                <w:rFonts w:ascii="Courier New" w:eastAsia="Courier New" w:hAnsi="Courier New" w:cs="Courier New"/>
                <w:color w:val="FF0000"/>
              </w:rPr>
              <w:t>Possible values are:</w:t>
            </w:r>
          </w:p>
          <w:p w:rsidR="00166E4D" w:rsidRPr="00840E5E" w:rsidRDefault="00166E4D">
            <w:pPr>
              <w:pStyle w:val="TableTextNormal"/>
              <w:rPr>
                <w:rFonts w:ascii="Courier New" w:eastAsia="Courier New" w:hAnsi="Courier New" w:cs="Courier New"/>
                <w:color w:val="FF0000"/>
              </w:rPr>
            </w:pPr>
          </w:p>
          <w:p w:rsidR="00166E4D" w:rsidRPr="00840E5E" w:rsidRDefault="007F705F">
            <w:pPr>
              <w:pStyle w:val="TableTextNormal"/>
              <w:numPr>
                <w:ilvl w:val="0"/>
                <w:numId w:val="16"/>
              </w:numPr>
              <w:ind w:left="630" w:hanging="360"/>
              <w:rPr>
                <w:rFonts w:ascii="Courier New" w:eastAsia="Courier New" w:hAnsi="Courier New" w:cs="Courier New"/>
                <w:color w:val="FF0000"/>
              </w:rPr>
            </w:pPr>
            <w:r w:rsidRPr="00840E5E">
              <w:rPr>
                <w:rFonts w:ascii="Courier New" w:eastAsia="Courier New" w:hAnsi="Courier New" w:cs="Courier New"/>
                <w:color w:val="FF0000"/>
              </w:rPr>
              <w:t>"A": Activated</w:t>
            </w:r>
          </w:p>
          <w:p w:rsidR="00166E4D" w:rsidRPr="00840E5E" w:rsidRDefault="007F705F">
            <w:pPr>
              <w:pStyle w:val="TableTextNormal"/>
              <w:numPr>
                <w:ilvl w:val="0"/>
                <w:numId w:val="16"/>
              </w:numPr>
              <w:ind w:left="630" w:hanging="360"/>
              <w:rPr>
                <w:rFonts w:ascii="Courier New" w:eastAsia="Courier New" w:hAnsi="Courier New" w:cs="Courier New"/>
                <w:color w:val="FF0000"/>
              </w:rPr>
            </w:pPr>
            <w:r w:rsidRPr="00840E5E">
              <w:rPr>
                <w:rFonts w:ascii="Courier New" w:eastAsia="Courier New" w:hAnsi="Courier New" w:cs="Courier New"/>
                <w:color w:val="FF0000"/>
              </w:rPr>
              <w:t>"D": Deactivated</w:t>
            </w:r>
          </w:p>
          <w:p w:rsidR="00166E4D" w:rsidRPr="00840E5E" w:rsidRDefault="00166E4D">
            <w:pPr>
              <w:pStyle w:val="TableTextNormal"/>
              <w:rPr>
                <w:rStyle w:val="Code"/>
                <w:color w:val="FF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color w:val="FF0000"/>
              </w:rPr>
            </w:pPr>
            <w:r w:rsidRPr="00840E5E">
              <w:rPr>
                <w:rStyle w:val="Code"/>
                <w:color w:val="FF0000"/>
              </w:rPr>
              <w:t>Activation date</w:t>
            </w:r>
          </w:p>
          <w:p w:rsidR="00166E4D" w:rsidRPr="00840E5E"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color w:val="FF0000"/>
              </w:rPr>
            </w:pPr>
            <w:r w:rsidRPr="00840E5E">
              <w:rPr>
                <w:rStyle w:val="Code"/>
                <w:color w:val="FF0000"/>
              </w:rPr>
              <w:t>TIMESTAMP</w:t>
            </w:r>
          </w:p>
          <w:p w:rsidR="00166E4D" w:rsidRPr="00840E5E"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color w:val="FF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Fonts w:ascii="Courier New" w:eastAsia="Courier New" w:hAnsi="Courier New" w:cs="Courier New"/>
                <w:color w:val="FF0000"/>
              </w:rPr>
            </w:pPr>
            <w:r w:rsidRPr="00840E5E">
              <w:rPr>
                <w:rFonts w:ascii="Courier New" w:eastAsia="Courier New" w:hAnsi="Courier New" w:cs="Courier New"/>
                <w:color w:val="FF0000"/>
              </w:rPr>
              <w:t>Date in which the account was enabled, populated if the status is enabled</w:t>
            </w:r>
          </w:p>
          <w:p w:rsidR="00166E4D" w:rsidRPr="00840E5E" w:rsidRDefault="00166E4D">
            <w:pPr>
              <w:pStyle w:val="TableTextNormal"/>
              <w:rPr>
                <w:rStyle w:val="Code"/>
                <w:color w:val="FF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color w:val="FF0000"/>
              </w:rPr>
            </w:pPr>
            <w:r w:rsidRPr="00840E5E">
              <w:rPr>
                <w:rStyle w:val="Code"/>
                <w:color w:val="FF0000"/>
              </w:rPr>
              <w:t>Deactivation date</w:t>
            </w:r>
          </w:p>
          <w:p w:rsidR="00166E4D" w:rsidRPr="00840E5E"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color w:val="FF0000"/>
              </w:rPr>
            </w:pPr>
            <w:r w:rsidRPr="00840E5E">
              <w:rPr>
                <w:rStyle w:val="Code"/>
                <w:color w:val="FF0000"/>
              </w:rPr>
              <w:t>TIMESTAMP</w:t>
            </w:r>
          </w:p>
          <w:p w:rsidR="00166E4D" w:rsidRPr="00840E5E"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color w:val="FF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Fonts w:ascii="Courier New" w:eastAsia="Courier New" w:hAnsi="Courier New" w:cs="Courier New"/>
                <w:color w:val="FF0000"/>
              </w:rPr>
            </w:pPr>
            <w:r w:rsidRPr="00840E5E">
              <w:rPr>
                <w:rFonts w:ascii="Courier New" w:eastAsia="Courier New" w:hAnsi="Courier New" w:cs="Courier New"/>
                <w:color w:val="FF0000"/>
              </w:rPr>
              <w:t>Date in which the account was disabled, populated if the status is disabled</w:t>
            </w:r>
          </w:p>
          <w:p w:rsidR="00166E4D" w:rsidRPr="00840E5E" w:rsidRDefault="00166E4D">
            <w:pPr>
              <w:pStyle w:val="TableTextNormal"/>
              <w:rPr>
                <w:rStyle w:val="Code"/>
                <w:color w:val="FF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color w:val="FF0000"/>
              </w:rPr>
            </w:pPr>
            <w:r w:rsidRPr="00840E5E">
              <w:rPr>
                <w:rStyle w:val="Code"/>
                <w:color w:val="FF0000"/>
              </w:rPr>
              <w:t>EX-Account ID</w:t>
            </w:r>
          </w:p>
          <w:p w:rsidR="00166E4D" w:rsidRPr="00840E5E"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Style w:val="Code"/>
                <w:color w:val="FF0000"/>
              </w:rPr>
            </w:pPr>
            <w:r w:rsidRPr="00840E5E">
              <w:rPr>
                <w:rStyle w:val="Code"/>
                <w:color w:val="FF0000"/>
              </w:rPr>
              <w:t>VARCHAR(9)</w:t>
            </w:r>
          </w:p>
          <w:p w:rsidR="00166E4D" w:rsidRPr="00840E5E"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166E4D">
            <w:pPr>
              <w:pStyle w:val="TableTextNormal"/>
              <w:rPr>
                <w:rStyle w:val="Code"/>
                <w:color w:val="FF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0E5E" w:rsidRDefault="007F705F">
            <w:pPr>
              <w:pStyle w:val="TableTextNormal"/>
              <w:rPr>
                <w:rFonts w:ascii="Courier New" w:eastAsia="Courier New" w:hAnsi="Courier New" w:cs="Courier New"/>
                <w:color w:val="FF0000"/>
              </w:rPr>
            </w:pPr>
            <w:r w:rsidRPr="00840E5E">
              <w:rPr>
                <w:rFonts w:ascii="Courier New" w:eastAsia="Courier New" w:hAnsi="Courier New" w:cs="Courier New"/>
                <w:color w:val="FF0000"/>
              </w:rPr>
              <w:t>Unique identification code of the external DF account</w:t>
            </w:r>
          </w:p>
          <w:p w:rsidR="00166E4D" w:rsidRPr="00840E5E" w:rsidRDefault="00166E4D">
            <w:pPr>
              <w:pStyle w:val="TableTextNormal"/>
              <w:rPr>
                <w:rStyle w:val="Code"/>
                <w:color w:val="FF0000"/>
              </w:rPr>
            </w:pPr>
          </w:p>
        </w:tc>
      </w:tr>
      <w:bookmarkEnd w:id="6"/>
    </w:tbl>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7" w:name="BKM_905D3403_4E6E_461D_8476_F5322F5CA96A"/>
            <w:r w:rsidRPr="006D5838">
              <w:rPr>
                <w:highlight w:val="yellow"/>
              </w:rPr>
              <w:t>DF Account</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This entity represents the default fund account at CCP level.</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rsidTr="00691EC0">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DF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Default Fund Account (Target2 PM).</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Naming convention is: 9 alphanumeric chars </w:t>
            </w:r>
            <w:proofErr w:type="spellStart"/>
            <w:r>
              <w:rPr>
                <w:rFonts w:ascii="Courier New" w:eastAsia="Courier New" w:hAnsi="Courier New" w:cs="Courier New"/>
                <w:color w:val="000000"/>
              </w:rPr>
              <w:t>uniqueID</w:t>
            </w:r>
            <w:proofErr w:type="spellEnd"/>
            <w:r>
              <w:rPr>
                <w:rFonts w:ascii="Courier New" w:eastAsia="Courier New" w:hAnsi="Courier New" w:cs="Courier New"/>
                <w:color w:val="000000"/>
              </w:rPr>
              <w:t>.</w:t>
            </w:r>
          </w:p>
          <w:p w:rsidR="00166E4D" w:rsidRDefault="00166E4D">
            <w:pPr>
              <w:pStyle w:val="TableTextNormal"/>
              <w:rPr>
                <w:rStyle w:val="Code"/>
                <w:color w:val="000000"/>
              </w:rPr>
            </w:pPr>
          </w:p>
        </w:tc>
      </w:tr>
      <w:tr w:rsidR="00166E4D" w:rsidTr="00691EC0">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DF Account Description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Account Description</w:t>
            </w:r>
          </w:p>
          <w:p w:rsidR="00166E4D" w:rsidRDefault="00166E4D">
            <w:pPr>
              <w:pStyle w:val="TableTextNormal"/>
              <w:rPr>
                <w:rStyle w:val="Code"/>
                <w:color w:val="000000"/>
              </w:rPr>
            </w:pPr>
          </w:p>
        </w:tc>
      </w:tr>
      <w:tr w:rsidR="00166E4D" w:rsidTr="00691EC0">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Required amount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Actual required default amount (calculated by the risk management system).</w:t>
            </w:r>
          </w:p>
          <w:p w:rsidR="00166E4D" w:rsidRDefault="00166E4D">
            <w:pPr>
              <w:pStyle w:val="TableTextNormal"/>
              <w:rPr>
                <w:rStyle w:val="Code"/>
                <w:color w:val="000000"/>
              </w:rPr>
            </w:pPr>
          </w:p>
        </w:tc>
      </w:tr>
      <w:tr w:rsidR="00166E4D" w:rsidTr="00691EC0">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Pr="00691EC0" w:rsidRDefault="007F705F">
            <w:pPr>
              <w:pStyle w:val="TableTextNormal"/>
              <w:rPr>
                <w:rStyle w:val="Code"/>
                <w:color w:val="FF0000"/>
              </w:rPr>
            </w:pPr>
            <w:r w:rsidRPr="00691EC0">
              <w:rPr>
                <w:rStyle w:val="Code"/>
                <w:color w:val="FF0000"/>
              </w:rPr>
              <w:t>DF Currency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Currency of the default fund in ISO4217</w:t>
            </w:r>
          </w:p>
          <w:p w:rsidR="00166E4D" w:rsidRDefault="00166E4D">
            <w:pPr>
              <w:pStyle w:val="TableTextNormal"/>
              <w:rPr>
                <w:rStyle w:val="Code"/>
                <w:color w:val="000000"/>
              </w:rPr>
            </w:pPr>
          </w:p>
        </w:tc>
      </w:tr>
      <w:tr w:rsidR="00166E4D" w:rsidTr="00691EC0">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Requirement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of last update of default fund requirement.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E07DE3" w:rsidRDefault="007F705F">
            <w:pPr>
              <w:pStyle w:val="TableTextNormal"/>
              <w:rPr>
                <w:rStyle w:val="Code"/>
                <w:color w:val="FF0000"/>
              </w:rPr>
            </w:pPr>
            <w:r w:rsidRPr="00E07DE3">
              <w:rPr>
                <w:rStyle w:val="Code"/>
                <w:color w:val="FF0000"/>
              </w:rPr>
              <w:t>Rounding precision</w:t>
            </w:r>
          </w:p>
          <w:p w:rsidR="00166E4D" w:rsidRPr="00E07DE3"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E07DE3" w:rsidRDefault="007F705F">
            <w:pPr>
              <w:pStyle w:val="TableTextNormal"/>
              <w:rPr>
                <w:rStyle w:val="Code"/>
                <w:color w:val="FF0000"/>
              </w:rPr>
            </w:pPr>
            <w:r w:rsidRPr="00E07DE3">
              <w:rPr>
                <w:rStyle w:val="Code"/>
                <w:color w:val="FF0000"/>
              </w:rPr>
              <w:t>CHAR(1)</w:t>
            </w:r>
          </w:p>
          <w:p w:rsidR="00166E4D" w:rsidRPr="00E07DE3"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E07DE3"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E07DE3" w:rsidRDefault="00166E4D">
            <w:pPr>
              <w:pStyle w:val="TableTextNormal"/>
              <w:rPr>
                <w:rStyle w:val="Code"/>
                <w:color w:val="FF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E07DE3" w:rsidRDefault="007F705F">
            <w:pPr>
              <w:pStyle w:val="TableTextNormal"/>
              <w:rPr>
                <w:rFonts w:ascii="Courier New" w:eastAsia="Courier New" w:hAnsi="Courier New" w:cs="Courier New"/>
                <w:color w:val="FF0000"/>
              </w:rPr>
            </w:pPr>
            <w:r w:rsidRPr="00E07DE3">
              <w:rPr>
                <w:rFonts w:ascii="Courier New" w:eastAsia="Courier New" w:hAnsi="Courier New" w:cs="Courier New"/>
                <w:color w:val="FF0000"/>
              </w:rPr>
              <w:t>Number of decimal positions for the quota calculation. Rounding method is "Nearest".</w:t>
            </w:r>
          </w:p>
          <w:p w:rsidR="00166E4D" w:rsidRPr="00E07DE3" w:rsidRDefault="00166E4D">
            <w:pPr>
              <w:pStyle w:val="TableTextNormal"/>
              <w:rPr>
                <w:rStyle w:val="Code"/>
                <w:color w:val="FF0000"/>
              </w:rPr>
            </w:pPr>
          </w:p>
        </w:tc>
      </w:tr>
      <w:tr w:rsidR="00166E4D" w:rsidTr="00691EC0">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LB Period </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Look back period for the margin average calculation expressed in months.</w:t>
            </w:r>
          </w:p>
          <w:p w:rsidR="00166E4D" w:rsidRDefault="00166E4D">
            <w:pPr>
              <w:pStyle w:val="TableTextNormal"/>
              <w:rPr>
                <w:rStyle w:val="Code"/>
                <w:color w:val="000000"/>
              </w:rPr>
            </w:pPr>
          </w:p>
        </w:tc>
      </w:tr>
      <w:tr w:rsidR="00166E4D" w:rsidTr="00691EC0">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LB Period end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Last date of the look back period. E.g. Look period end </w:t>
            </w:r>
            <w:r w:rsidRPr="00691EC0">
              <w:rPr>
                <w:rFonts w:ascii="Courier New" w:eastAsia="Courier New" w:hAnsi="Courier New" w:cs="Courier New"/>
                <w:color w:val="FF0000"/>
              </w:rPr>
              <w:t xml:space="preserve">30/04/2019 </w:t>
            </w:r>
            <w:r>
              <w:rPr>
                <w:rFonts w:ascii="Courier New" w:eastAsia="Courier New" w:hAnsi="Courier New" w:cs="Courier New"/>
                <w:color w:val="000000"/>
              </w:rPr>
              <w:t>and LB Period=4 months implies that the average is calculated on the first 4 months of 2019.</w:t>
            </w:r>
          </w:p>
          <w:p w:rsidR="00166E4D" w:rsidRDefault="00166E4D">
            <w:pPr>
              <w:pStyle w:val="TableTextNormal"/>
              <w:rPr>
                <w:rStyle w:val="Code"/>
                <w:color w:val="000000"/>
              </w:rPr>
            </w:pPr>
          </w:p>
        </w:tc>
      </w:tr>
      <w:tr w:rsidR="00166E4D" w:rsidTr="00691EC0">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Month end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Can be "Activated" or "Deactivated"</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Indicates that the look-back period last date is rolling and is always </w:t>
            </w:r>
            <w:r>
              <w:rPr>
                <w:rFonts w:ascii="Courier New" w:eastAsia="Courier New" w:hAnsi="Courier New" w:cs="Courier New"/>
                <w:color w:val="000000"/>
              </w:rPr>
              <w:lastRenderedPageBreak/>
              <w:t>the last date of the month. When Activated this flag disables the LB Period end flag.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E.g. "Look period End Month" is "Activated", the calculation is executed on 05/05/2019 and LB Period=4 months: the average is calculated on the first 4 months of 2019.</w:t>
            </w:r>
          </w:p>
          <w:p w:rsidR="00166E4D" w:rsidRDefault="00166E4D">
            <w:pPr>
              <w:pStyle w:val="TableTextNormal"/>
              <w:rPr>
                <w:rStyle w:val="Code"/>
                <w:color w:val="000000"/>
              </w:rPr>
            </w:pPr>
          </w:p>
        </w:tc>
      </w:tr>
      <w:tr w:rsidR="00166E4D" w:rsidTr="006D583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Status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17"/>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18"/>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166E4D" w:rsidRDefault="00166E4D">
            <w:pPr>
              <w:pStyle w:val="TableTextNormal"/>
              <w:rPr>
                <w:rStyle w:val="Code"/>
                <w:color w:val="000000"/>
              </w:rPr>
            </w:pPr>
          </w:p>
        </w:tc>
      </w:tr>
      <w:tr w:rsidR="00166E4D" w:rsidTr="006D583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Activation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enabled, populated if the status is enabled</w:t>
            </w:r>
          </w:p>
          <w:p w:rsidR="00166E4D" w:rsidRDefault="00166E4D">
            <w:pPr>
              <w:pStyle w:val="TableTextNormal"/>
              <w:rPr>
                <w:rStyle w:val="Code"/>
                <w:color w:val="000000"/>
              </w:rPr>
            </w:pPr>
          </w:p>
        </w:tc>
      </w:tr>
      <w:tr w:rsidR="00166E4D" w:rsidTr="006D583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Deactivation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disabled, populated if the status is disabled</w:t>
            </w:r>
          </w:p>
          <w:p w:rsidR="00166E4D" w:rsidRDefault="00166E4D">
            <w:pPr>
              <w:pStyle w:val="TableTextNormal"/>
              <w:rPr>
                <w:rStyle w:val="Code"/>
                <w:color w:val="000000"/>
              </w:rPr>
            </w:pPr>
          </w:p>
        </w:tc>
      </w:tr>
      <w:tr w:rsidR="00166E4D" w:rsidTr="00691EC0">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Pr="00691EC0" w:rsidRDefault="007F705F">
            <w:pPr>
              <w:pStyle w:val="TableTextNormal"/>
              <w:rPr>
                <w:rStyle w:val="Code"/>
              </w:rPr>
            </w:pPr>
            <w:r w:rsidRPr="00691EC0">
              <w:rPr>
                <w:rStyle w:val="Code"/>
              </w:rPr>
              <w:t>Schedule Fixed Day</w:t>
            </w:r>
          </w:p>
          <w:p w:rsidR="00166E4D" w:rsidRPr="00691EC0"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Pr="00691EC0" w:rsidRDefault="007F705F">
            <w:pPr>
              <w:pStyle w:val="TableTextNormal"/>
              <w:rPr>
                <w:rStyle w:val="Code"/>
              </w:rPr>
            </w:pPr>
            <w:r w:rsidRPr="00691EC0">
              <w:rPr>
                <w:rStyle w:val="Code"/>
              </w:rPr>
              <w:t>INTEGER</w:t>
            </w:r>
          </w:p>
          <w:p w:rsidR="00166E4D" w:rsidRPr="00691EC0" w:rsidRDefault="00166E4D">
            <w:pPr>
              <w:pStyle w:val="TableTextNormal"/>
              <w:rPr>
                <w:rStyle w:val="Code"/>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Pr="00691EC0" w:rsidRDefault="00166E4D">
            <w:pPr>
              <w:pStyle w:val="TableTextNormal"/>
              <w:rPr>
                <w:rStyle w:val="Code"/>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Pr="00691EC0" w:rsidRDefault="00166E4D">
            <w:pPr>
              <w:pStyle w:val="TableTextNormal"/>
              <w:rPr>
                <w:rStyle w:val="Code"/>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Pr="00691EC0" w:rsidRDefault="007F705F">
            <w:pPr>
              <w:pStyle w:val="TableTextNormal"/>
              <w:rPr>
                <w:rFonts w:ascii="Courier New" w:eastAsia="Courier New" w:hAnsi="Courier New" w:cs="Courier New"/>
              </w:rPr>
            </w:pPr>
            <w:r w:rsidRPr="00691EC0">
              <w:rPr>
                <w:rFonts w:ascii="Courier New" w:eastAsia="Courier New" w:hAnsi="Courier New" w:cs="Courier New"/>
              </w:rPr>
              <w:t>Parameter used to schedule the automatic default fund calculation.</w:t>
            </w:r>
          </w:p>
          <w:p w:rsidR="00166E4D" w:rsidRPr="00691EC0" w:rsidRDefault="007F705F">
            <w:pPr>
              <w:pStyle w:val="TableTextNormal"/>
              <w:rPr>
                <w:rFonts w:ascii="Courier New" w:eastAsia="Courier New" w:hAnsi="Courier New" w:cs="Courier New"/>
              </w:rPr>
            </w:pPr>
            <w:r w:rsidRPr="00691EC0">
              <w:rPr>
                <w:rFonts w:ascii="Courier New" w:eastAsia="Courier New" w:hAnsi="Courier New" w:cs="Courier New"/>
              </w:rPr>
              <w:t>Day of the month in which the Default Fund Calculation is scheduled. Rule described in the field [Schedule Execution Date].</w:t>
            </w:r>
          </w:p>
          <w:p w:rsidR="00166E4D" w:rsidRPr="00691EC0" w:rsidRDefault="00166E4D">
            <w:pPr>
              <w:pStyle w:val="TableTextNormal"/>
              <w:rPr>
                <w:rStyle w:val="Code"/>
              </w:rPr>
            </w:pPr>
          </w:p>
        </w:tc>
      </w:tr>
      <w:tr w:rsidR="00166E4D" w:rsidTr="00691EC0">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Pr="00691EC0" w:rsidRDefault="007F705F">
            <w:pPr>
              <w:pStyle w:val="TableTextNormal"/>
              <w:rPr>
                <w:rStyle w:val="Code"/>
              </w:rPr>
            </w:pPr>
            <w:r w:rsidRPr="00691EC0">
              <w:rPr>
                <w:rStyle w:val="Code"/>
              </w:rPr>
              <w:t>Schedule Frequency</w:t>
            </w:r>
          </w:p>
          <w:p w:rsidR="00166E4D" w:rsidRPr="00691EC0"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Pr="00691EC0" w:rsidRDefault="007F705F">
            <w:pPr>
              <w:pStyle w:val="TableTextNormal"/>
              <w:rPr>
                <w:rStyle w:val="Code"/>
              </w:rPr>
            </w:pPr>
            <w:r w:rsidRPr="00691EC0">
              <w:rPr>
                <w:rStyle w:val="Code"/>
              </w:rPr>
              <w:t>INTEGER</w:t>
            </w:r>
          </w:p>
          <w:p w:rsidR="00166E4D" w:rsidRPr="00691EC0" w:rsidRDefault="00166E4D">
            <w:pPr>
              <w:pStyle w:val="TableTextNormal"/>
              <w:rPr>
                <w:rStyle w:val="Code"/>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Pr="00691EC0" w:rsidRDefault="00166E4D">
            <w:pPr>
              <w:pStyle w:val="TableTextNormal"/>
              <w:rPr>
                <w:rStyle w:val="Code"/>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Pr="00691EC0" w:rsidRDefault="00166E4D">
            <w:pPr>
              <w:pStyle w:val="TableTextNormal"/>
              <w:rPr>
                <w:rStyle w:val="Code"/>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Pr="00691EC0" w:rsidRDefault="007F705F">
            <w:pPr>
              <w:pStyle w:val="TableTextNormal"/>
              <w:rPr>
                <w:rFonts w:ascii="Courier New" w:eastAsia="Courier New" w:hAnsi="Courier New" w:cs="Courier New"/>
              </w:rPr>
            </w:pPr>
            <w:r w:rsidRPr="00691EC0">
              <w:rPr>
                <w:rFonts w:ascii="Courier New" w:eastAsia="Courier New" w:hAnsi="Courier New" w:cs="Courier New"/>
              </w:rPr>
              <w:t>Parameter used to schedule the automatic default fund calculation.</w:t>
            </w:r>
          </w:p>
          <w:p w:rsidR="00166E4D" w:rsidRPr="00691EC0" w:rsidRDefault="007F705F">
            <w:pPr>
              <w:pStyle w:val="TableTextNormal"/>
              <w:rPr>
                <w:rFonts w:ascii="Courier New" w:eastAsia="Courier New" w:hAnsi="Courier New" w:cs="Courier New"/>
              </w:rPr>
            </w:pPr>
            <w:r w:rsidRPr="00691EC0">
              <w:rPr>
                <w:rFonts w:ascii="Courier New" w:eastAsia="Courier New" w:hAnsi="Courier New" w:cs="Courier New"/>
              </w:rPr>
              <w:t>It's the waiting period, in months, between two subsequent executions.</w:t>
            </w:r>
          </w:p>
          <w:p w:rsidR="00166E4D" w:rsidRPr="00691EC0" w:rsidRDefault="00166E4D">
            <w:pPr>
              <w:pStyle w:val="TableTextNormal"/>
              <w:rPr>
                <w:rStyle w:val="Code"/>
              </w:rPr>
            </w:pPr>
          </w:p>
        </w:tc>
      </w:tr>
      <w:tr w:rsidR="00166E4D" w:rsidTr="00691EC0">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Pr="00691EC0" w:rsidRDefault="007F705F">
            <w:pPr>
              <w:pStyle w:val="TableTextNormal"/>
              <w:rPr>
                <w:rStyle w:val="Code"/>
              </w:rPr>
            </w:pPr>
            <w:r w:rsidRPr="00691EC0">
              <w:rPr>
                <w:rStyle w:val="Code"/>
              </w:rPr>
              <w:t>Schedule Execution Date</w:t>
            </w:r>
          </w:p>
          <w:p w:rsidR="00166E4D" w:rsidRPr="00691EC0"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Pr="00691EC0" w:rsidRDefault="007F705F">
            <w:pPr>
              <w:pStyle w:val="TableTextNormal"/>
              <w:rPr>
                <w:rStyle w:val="Code"/>
              </w:rPr>
            </w:pPr>
            <w:r w:rsidRPr="00691EC0">
              <w:rPr>
                <w:rStyle w:val="Code"/>
              </w:rPr>
              <w:t>DATE</w:t>
            </w:r>
          </w:p>
          <w:p w:rsidR="00166E4D" w:rsidRPr="00691EC0" w:rsidRDefault="00166E4D">
            <w:pPr>
              <w:pStyle w:val="TableTextNormal"/>
              <w:rPr>
                <w:rStyle w:val="Code"/>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Pr="00691EC0" w:rsidRDefault="00166E4D">
            <w:pPr>
              <w:pStyle w:val="TableTextNormal"/>
              <w:rPr>
                <w:rStyle w:val="Code"/>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Pr="00691EC0" w:rsidRDefault="00166E4D">
            <w:pPr>
              <w:pStyle w:val="TableTextNormal"/>
              <w:rPr>
                <w:rStyle w:val="Code"/>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Pr="00691EC0" w:rsidRDefault="007F705F">
            <w:pPr>
              <w:pStyle w:val="TableTextNormal"/>
              <w:rPr>
                <w:rFonts w:ascii="Courier New" w:eastAsia="Courier New" w:hAnsi="Courier New" w:cs="Courier New"/>
              </w:rPr>
            </w:pPr>
            <w:r w:rsidRPr="00691EC0">
              <w:rPr>
                <w:rFonts w:ascii="Courier New" w:eastAsia="Courier New" w:hAnsi="Courier New" w:cs="Courier New"/>
              </w:rPr>
              <w:t>Date in which the default fund will be calculated.</w:t>
            </w:r>
          </w:p>
          <w:p w:rsidR="00166E4D" w:rsidRPr="00691EC0" w:rsidRDefault="007F705F">
            <w:pPr>
              <w:pStyle w:val="TableTextNormal"/>
              <w:rPr>
                <w:rFonts w:ascii="Courier New" w:eastAsia="Courier New" w:hAnsi="Courier New" w:cs="Courier New"/>
              </w:rPr>
            </w:pPr>
            <w:r w:rsidRPr="00691EC0">
              <w:rPr>
                <w:rFonts w:ascii="Courier New" w:eastAsia="Courier New" w:hAnsi="Courier New" w:cs="Courier New"/>
              </w:rPr>
              <w:t>This value is automatically updated after the calculation using the following rule:</w:t>
            </w:r>
          </w:p>
          <w:p w:rsidR="00166E4D" w:rsidRPr="00691EC0" w:rsidRDefault="00166E4D">
            <w:pPr>
              <w:pStyle w:val="TableTextNormal"/>
              <w:rPr>
                <w:rFonts w:ascii="Courier New" w:eastAsia="Courier New" w:hAnsi="Courier New" w:cs="Courier New"/>
              </w:rPr>
            </w:pPr>
          </w:p>
          <w:p w:rsidR="00166E4D" w:rsidRPr="00691EC0" w:rsidRDefault="007F705F">
            <w:pPr>
              <w:pStyle w:val="TableTextNormal"/>
              <w:rPr>
                <w:rFonts w:ascii="Courier New" w:eastAsia="Courier New" w:hAnsi="Courier New" w:cs="Courier New"/>
              </w:rPr>
            </w:pPr>
            <w:r w:rsidRPr="00691EC0">
              <w:rPr>
                <w:rFonts w:ascii="Courier New" w:eastAsia="Courier New" w:hAnsi="Courier New" w:cs="Courier New"/>
              </w:rPr>
              <w:t>Year-Month: Year-Month of the Last Scheduled Execution + [Frequency] Months</w:t>
            </w:r>
          </w:p>
          <w:p w:rsidR="00166E4D" w:rsidRPr="00691EC0" w:rsidRDefault="007F705F">
            <w:pPr>
              <w:pStyle w:val="TableTextNormal"/>
              <w:rPr>
                <w:rFonts w:ascii="Courier New" w:eastAsia="Courier New" w:hAnsi="Courier New" w:cs="Courier New"/>
              </w:rPr>
            </w:pPr>
            <w:r w:rsidRPr="00691EC0">
              <w:rPr>
                <w:rFonts w:ascii="Courier New" w:eastAsia="Courier New" w:hAnsi="Courier New" w:cs="Courier New"/>
              </w:rPr>
              <w:t xml:space="preserve">Day: first business day after [Schedule Fixed Day] </w:t>
            </w:r>
          </w:p>
          <w:p w:rsidR="00166E4D" w:rsidRPr="00691EC0" w:rsidRDefault="00166E4D">
            <w:pPr>
              <w:pStyle w:val="TableTextNormal"/>
              <w:rPr>
                <w:rFonts w:ascii="Courier New" w:eastAsia="Courier New" w:hAnsi="Courier New" w:cs="Courier New"/>
              </w:rPr>
            </w:pPr>
          </w:p>
          <w:p w:rsidR="00166E4D" w:rsidRPr="00691EC0" w:rsidRDefault="007F705F">
            <w:pPr>
              <w:pStyle w:val="TableTextNormal"/>
              <w:rPr>
                <w:rFonts w:ascii="Courier New" w:eastAsia="Courier New" w:hAnsi="Courier New" w:cs="Courier New"/>
              </w:rPr>
            </w:pPr>
            <w:r w:rsidRPr="00691EC0">
              <w:rPr>
                <w:rFonts w:ascii="Courier New" w:eastAsia="Courier New" w:hAnsi="Courier New" w:cs="Courier New"/>
              </w:rPr>
              <w:t>E.g.</w:t>
            </w:r>
          </w:p>
          <w:p w:rsidR="00166E4D" w:rsidRPr="00691EC0" w:rsidRDefault="007F705F">
            <w:pPr>
              <w:pStyle w:val="TableTextNormal"/>
              <w:rPr>
                <w:rFonts w:ascii="Courier New" w:eastAsia="Courier New" w:hAnsi="Courier New" w:cs="Courier New"/>
              </w:rPr>
            </w:pPr>
            <w:r w:rsidRPr="00691EC0">
              <w:rPr>
                <w:rFonts w:ascii="Courier New" w:eastAsia="Courier New" w:hAnsi="Courier New" w:cs="Courier New"/>
              </w:rPr>
              <w:t>Last scheduled execution: 04/02/2018</w:t>
            </w:r>
          </w:p>
          <w:p w:rsidR="00166E4D" w:rsidRPr="00691EC0" w:rsidRDefault="007F705F">
            <w:pPr>
              <w:pStyle w:val="TableTextNormal"/>
              <w:rPr>
                <w:rFonts w:ascii="Courier New" w:eastAsia="Courier New" w:hAnsi="Courier New" w:cs="Courier New"/>
              </w:rPr>
            </w:pPr>
            <w:r w:rsidRPr="00691EC0">
              <w:rPr>
                <w:rFonts w:ascii="Courier New" w:eastAsia="Courier New" w:hAnsi="Courier New" w:cs="Courier New"/>
              </w:rPr>
              <w:t>Frequency: 6 months</w:t>
            </w:r>
          </w:p>
          <w:p w:rsidR="00166E4D" w:rsidRPr="00691EC0" w:rsidRDefault="007F705F">
            <w:pPr>
              <w:pStyle w:val="TableTextNormal"/>
              <w:rPr>
                <w:rFonts w:ascii="Courier New" w:eastAsia="Courier New" w:hAnsi="Courier New" w:cs="Courier New"/>
              </w:rPr>
            </w:pPr>
            <w:r w:rsidRPr="00691EC0">
              <w:rPr>
                <w:rFonts w:ascii="Courier New" w:eastAsia="Courier New" w:hAnsi="Courier New" w:cs="Courier New"/>
              </w:rPr>
              <w:t>Fixed Day: 04</w:t>
            </w:r>
          </w:p>
          <w:p w:rsidR="00166E4D" w:rsidRPr="00691EC0" w:rsidRDefault="00166E4D">
            <w:pPr>
              <w:pStyle w:val="TableTextNormal"/>
              <w:rPr>
                <w:rFonts w:ascii="Courier New" w:eastAsia="Courier New" w:hAnsi="Courier New" w:cs="Courier New"/>
              </w:rPr>
            </w:pPr>
          </w:p>
          <w:p w:rsidR="00166E4D" w:rsidRPr="00691EC0" w:rsidRDefault="007F705F">
            <w:pPr>
              <w:pStyle w:val="TableTextNormal"/>
              <w:rPr>
                <w:rFonts w:ascii="Courier New" w:eastAsia="Courier New" w:hAnsi="Courier New" w:cs="Courier New"/>
              </w:rPr>
            </w:pPr>
            <w:r w:rsidRPr="00691EC0">
              <w:rPr>
                <w:rFonts w:ascii="Courier New" w:eastAsia="Courier New" w:hAnsi="Courier New" w:cs="Courier New"/>
              </w:rPr>
              <w:t>[Schedule Execution Date] = 04/08/2018</w:t>
            </w:r>
          </w:p>
          <w:p w:rsidR="00166E4D" w:rsidRPr="00691EC0" w:rsidRDefault="00166E4D">
            <w:pPr>
              <w:pStyle w:val="TableTextNormal"/>
              <w:rPr>
                <w:rFonts w:ascii="Courier New" w:eastAsia="Courier New" w:hAnsi="Courier New" w:cs="Courier New"/>
              </w:rPr>
            </w:pPr>
          </w:p>
          <w:p w:rsidR="00166E4D" w:rsidRPr="00691EC0" w:rsidRDefault="007F705F">
            <w:pPr>
              <w:pStyle w:val="TableTextNormal"/>
              <w:rPr>
                <w:rFonts w:ascii="Courier New" w:eastAsia="Courier New" w:hAnsi="Courier New" w:cs="Courier New"/>
              </w:rPr>
            </w:pPr>
            <w:r w:rsidRPr="00691EC0">
              <w:rPr>
                <w:rFonts w:ascii="Courier New" w:eastAsia="Courier New" w:hAnsi="Courier New" w:cs="Courier New"/>
              </w:rPr>
              <w:t xml:space="preserve">The value can be manually amended. </w:t>
            </w:r>
          </w:p>
          <w:p w:rsidR="00166E4D" w:rsidRPr="00691EC0" w:rsidRDefault="00166E4D">
            <w:pPr>
              <w:pStyle w:val="TableTextNormal"/>
              <w:rPr>
                <w:rStyle w:val="Code"/>
              </w:rPr>
            </w:pPr>
          </w:p>
        </w:tc>
      </w:tr>
      <w:bookmarkEnd w:id="7"/>
    </w:tbl>
    <w:p w:rsidR="00166E4D" w:rsidRDefault="00166E4D">
      <w:pPr>
        <w:rPr>
          <w:sz w:val="20"/>
          <w:szCs w:val="20"/>
        </w:rPr>
      </w:pPr>
    </w:p>
    <w:p w:rsidR="005D28E9" w:rsidRDefault="005D28E9">
      <w:pPr>
        <w:rPr>
          <w:sz w:val="20"/>
          <w:szCs w:val="20"/>
        </w:rPr>
      </w:pPr>
    </w:p>
    <w:p w:rsidR="005D28E9" w:rsidRDefault="005D28E9">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8" w:name="BKM_C1571FDE_EA49_425C_9371_952936A0C818"/>
            <w:r w:rsidRPr="00E07DE3">
              <w:rPr>
                <w:highlight w:val="yellow"/>
              </w:rPr>
              <w:t>Margin Account</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Logic representation of the margin account created as group of position accounts following the rule described in [Position Account][Margin group] field.</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lastRenderedPageBreak/>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rsidTr="003D4A8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Margin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unique ID of the margin account. Generation rules are described in the [Position Account][Margin group] field .</w:t>
            </w:r>
          </w:p>
          <w:p w:rsidR="00166E4D" w:rsidRDefault="00166E4D">
            <w:pPr>
              <w:pStyle w:val="TableTextNormal"/>
              <w:rPr>
                <w:rStyle w:val="Code"/>
                <w:color w:val="000000"/>
              </w:rPr>
            </w:pPr>
          </w:p>
        </w:tc>
      </w:tr>
      <w:tr w:rsidR="00166E4D" w:rsidTr="003D4A8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Participant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shd w:val="clear" w:color="auto" w:fill="92D050"/>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Identifies the participant owning the account. References the [Participant code] in the [Participant] entity.</w:t>
            </w:r>
          </w:p>
          <w:p w:rsidR="00166E4D" w:rsidRDefault="00166E4D">
            <w:pPr>
              <w:pStyle w:val="TableTextNormal"/>
              <w:rPr>
                <w:rStyle w:val="Code"/>
                <w:color w:val="000000"/>
              </w:rPr>
            </w:pPr>
          </w:p>
        </w:tc>
      </w:tr>
      <w:tr w:rsidR="00166E4D" w:rsidTr="003D4A88">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shd w:val="clear" w:color="auto" w:fill="FDE9D9" w:themeFill="accent6" w:themeFillTint="33"/>
            <w:tcMar>
              <w:top w:w="0" w:type="dxa"/>
              <w:left w:w="3" w:type="dxa"/>
              <w:bottom w:w="0" w:type="dxa"/>
              <w:right w:w="10" w:type="dxa"/>
            </w:tcMar>
          </w:tcPr>
          <w:p w:rsidR="00166E4D" w:rsidRDefault="007F705F">
            <w:pPr>
              <w:pStyle w:val="TableTextNormal"/>
              <w:rPr>
                <w:rStyle w:val="Code"/>
                <w:color w:val="000000"/>
              </w:rPr>
            </w:pPr>
            <w:r>
              <w:rPr>
                <w:rStyle w:val="Code"/>
                <w:color w:val="000000"/>
              </w:rPr>
              <w:t>Account Category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shd w:val="clear" w:color="auto" w:fill="FDE9D9" w:themeFill="accent6" w:themeFillTint="33"/>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FDE9D9" w:themeFill="accent6" w:themeFillTint="33"/>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shd w:val="clear" w:color="auto" w:fill="FDE9D9" w:themeFill="accent6" w:themeFillTint="33"/>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shd w:val="clear" w:color="auto" w:fill="FDE9D9" w:themeFill="accent6" w:themeFillTint="33"/>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category of the account. 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19"/>
              </w:numPr>
              <w:ind w:left="630" w:hanging="360"/>
              <w:rPr>
                <w:rFonts w:ascii="Courier New" w:eastAsia="Courier New" w:hAnsi="Courier New" w:cs="Courier New"/>
                <w:color w:val="000000"/>
              </w:rPr>
            </w:pPr>
            <w:r>
              <w:rPr>
                <w:rFonts w:ascii="Courier New" w:eastAsia="Courier New" w:hAnsi="Courier New" w:cs="Courier New"/>
                <w:color w:val="000000"/>
              </w:rPr>
              <w:t>'H' : House</w:t>
            </w:r>
          </w:p>
          <w:p w:rsidR="00166E4D" w:rsidRDefault="007F705F">
            <w:pPr>
              <w:pStyle w:val="TableTextNormal"/>
              <w:numPr>
                <w:ilvl w:val="0"/>
                <w:numId w:val="19"/>
              </w:numPr>
              <w:ind w:left="630" w:hanging="360"/>
              <w:rPr>
                <w:rFonts w:ascii="Courier New" w:eastAsia="Courier New" w:hAnsi="Courier New" w:cs="Courier New"/>
                <w:color w:val="000000"/>
              </w:rPr>
            </w:pPr>
            <w:r>
              <w:rPr>
                <w:rFonts w:ascii="Courier New" w:eastAsia="Courier New" w:hAnsi="Courier New" w:cs="Courier New"/>
                <w:color w:val="000000"/>
              </w:rPr>
              <w:t>'C' : Client</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 case of segregated account (Registered Client) the category is "C"</w:t>
            </w:r>
          </w:p>
          <w:p w:rsidR="00166E4D" w:rsidRDefault="00166E4D">
            <w:pPr>
              <w:pStyle w:val="TableTextNormal"/>
              <w:rPr>
                <w:rStyle w:val="Code"/>
                <w:color w:val="000000"/>
              </w:rPr>
            </w:pPr>
          </w:p>
        </w:tc>
      </w:tr>
      <w:bookmarkEnd w:id="8"/>
    </w:tbl>
    <w:p w:rsidR="00166E4D" w:rsidRDefault="00166E4D">
      <w:pPr>
        <w:rPr>
          <w:sz w:val="20"/>
          <w:szCs w:val="20"/>
        </w:rPr>
      </w:pPr>
    </w:p>
    <w:p w:rsidR="003D4A88" w:rsidRDefault="003D4A88" w:rsidP="003D4A88">
      <w:pPr>
        <w:pStyle w:val="ListParagraph"/>
        <w:numPr>
          <w:ilvl w:val="0"/>
          <w:numId w:val="83"/>
        </w:numPr>
        <w:rPr>
          <w:sz w:val="20"/>
          <w:szCs w:val="20"/>
        </w:rPr>
      </w:pPr>
      <w:r>
        <w:rPr>
          <w:sz w:val="20"/>
          <w:szCs w:val="20"/>
        </w:rPr>
        <w:t>Account Category  – low-case - BAD Filter</w:t>
      </w:r>
    </w:p>
    <w:p w:rsidR="003D4A88" w:rsidRDefault="003D4A88" w:rsidP="003D4A88">
      <w:pPr>
        <w:rPr>
          <w:sz w:val="20"/>
          <w:szCs w:val="20"/>
        </w:rPr>
      </w:pPr>
    </w:p>
    <w:p w:rsidR="003D4A88" w:rsidRPr="003D4A88" w:rsidRDefault="003D4A88" w:rsidP="003D4A88">
      <w:pPr>
        <w:pStyle w:val="ListParagraph"/>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2430"/>
        <w:gridCol w:w="1890"/>
        <w:gridCol w:w="45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9" w:name="BKM_AFDF8803_A162_4523_9051_7917B1C77DD2"/>
            <w:r w:rsidRPr="00E07DE3">
              <w:rPr>
                <w:highlight w:val="yellow"/>
              </w:rPr>
              <w:t>Participant</w:t>
            </w:r>
            <w:r w:rsidR="00453BD8" w:rsidRPr="00453BD8">
              <w:rPr>
                <w:color w:val="FF0000"/>
              </w:rPr>
              <w:t xml:space="preserve"> Account</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It contains reference data related to Participants, CSDs, Clearing Agents and CCPs. Each entity is uniquely identified by a [Participant Code] which is internally generated.</w:t>
            </w:r>
          </w:p>
          <w:p w:rsidR="00166E4D" w:rsidRDefault="007F705F">
            <w:pPr>
              <w:pStyle w:val="TableTextNormal"/>
              <w:rPr>
                <w:color w:val="000000"/>
              </w:rPr>
            </w:pPr>
            <w:r>
              <w:rPr>
                <w:color w:val="000000"/>
              </w:rPr>
              <w:t>The specific entity role is defined by the field [Participant type]. More specific membership options are configurable at position account level (per market) in the field [Membership type].</w:t>
            </w:r>
          </w:p>
          <w:p w:rsidR="00166E4D" w:rsidRDefault="007F705F">
            <w:pPr>
              <w:pStyle w:val="TableTextNormal"/>
              <w:rPr>
                <w:color w:val="000000"/>
              </w:rPr>
            </w:pPr>
            <w:r>
              <w:rPr>
                <w:color w:val="000000"/>
              </w:rPr>
              <w:t>At Participant level multiple different BIC codes are maintained to achieve higher flexibility. For each BIC code usage further differentiation can be done per header and body of the SWIFT message.</w:t>
            </w:r>
          </w:p>
          <w:p w:rsidR="00166E4D" w:rsidRDefault="00166E4D">
            <w:pPr>
              <w:pStyle w:val="TableTextNormal"/>
              <w:rPr>
                <w:color w:val="000000"/>
              </w:rPr>
            </w:pPr>
          </w:p>
          <w:p w:rsidR="00166E4D" w:rsidRDefault="00166E4D">
            <w:pPr>
              <w:pStyle w:val="TableTextNormal"/>
              <w:rPr>
                <w:color w:val="000000"/>
              </w:rPr>
            </w:pPr>
          </w:p>
          <w:p w:rsidR="00166E4D" w:rsidRDefault="00166E4D">
            <w:pPr>
              <w:pStyle w:val="TableTextNormal"/>
              <w:rPr>
                <w:color w:val="000000"/>
              </w:rPr>
            </w:pPr>
          </w:p>
        </w:tc>
      </w:tr>
      <w:tr w:rsidR="00166E4D" w:rsidTr="003D4A88">
        <w:tblPrEx>
          <w:tblCellMar>
            <w:left w:w="10" w:type="dxa"/>
            <w:right w:w="10" w:type="dxa"/>
          </w:tblCellMar>
        </w:tblPrEx>
        <w:trPr>
          <w:trHeight w:val="295"/>
        </w:trPr>
        <w:tc>
          <w:tcPr>
            <w:tcW w:w="243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89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45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rsidTr="003D4A88">
        <w:tblPrEx>
          <w:tblCellMar>
            <w:left w:w="10" w:type="dxa"/>
            <w:right w:w="10" w:type="dxa"/>
          </w:tblCellMar>
        </w:tblPrEx>
        <w:tc>
          <w:tcPr>
            <w:tcW w:w="243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3D4A88" w:rsidRDefault="007F705F">
            <w:pPr>
              <w:pStyle w:val="TableTextNormal"/>
              <w:rPr>
                <w:rStyle w:val="Code"/>
                <w:color w:val="FF0000"/>
              </w:rPr>
            </w:pPr>
            <w:r w:rsidRPr="003D4A88">
              <w:rPr>
                <w:rStyle w:val="Code"/>
                <w:color w:val="FF0000"/>
              </w:rPr>
              <w:t>Participant Code</w:t>
            </w:r>
          </w:p>
          <w:p w:rsidR="00166E4D" w:rsidRDefault="00166E4D">
            <w:pPr>
              <w:pStyle w:val="TableTextNormal"/>
              <w:rPr>
                <w:rStyle w:val="Code"/>
                <w:color w:val="000000"/>
              </w:rPr>
            </w:pPr>
          </w:p>
          <w:p w:rsidR="003D4A88" w:rsidRPr="003D4A88" w:rsidRDefault="003D4A88" w:rsidP="003D4A88">
            <w:pPr>
              <w:pStyle w:val="TableTextNormal"/>
              <w:numPr>
                <w:ilvl w:val="0"/>
                <w:numId w:val="83"/>
              </w:numPr>
              <w:shd w:val="clear" w:color="auto" w:fill="92D050"/>
              <w:rPr>
                <w:rStyle w:val="Code"/>
              </w:rPr>
            </w:pPr>
            <w:r w:rsidRPr="003D4A88">
              <w:rPr>
                <w:rStyle w:val="Code"/>
              </w:rPr>
              <w:t>Part. Code</w:t>
            </w:r>
          </w:p>
          <w:p w:rsidR="003D4A88" w:rsidRPr="003D4A88" w:rsidRDefault="003D4A88" w:rsidP="003D4A88"/>
        </w:tc>
        <w:tc>
          <w:tcPr>
            <w:tcW w:w="189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4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Participant unique internal identification number.</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format is 4 digits (e.g. "5353"). </w:t>
            </w:r>
          </w:p>
          <w:p w:rsidR="00166E4D" w:rsidRDefault="00166E4D">
            <w:pPr>
              <w:pStyle w:val="TableTextNormal"/>
              <w:rPr>
                <w:rStyle w:val="Code"/>
                <w:color w:val="000000"/>
              </w:rPr>
            </w:pPr>
          </w:p>
        </w:tc>
      </w:tr>
      <w:tr w:rsidR="00166E4D" w:rsidTr="003D4A88">
        <w:tblPrEx>
          <w:tblCellMar>
            <w:left w:w="10" w:type="dxa"/>
            <w:right w:w="10" w:type="dxa"/>
          </w:tblCellMar>
        </w:tblPrEx>
        <w:tc>
          <w:tcPr>
            <w:tcW w:w="243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3D4A88" w:rsidRDefault="007F705F">
            <w:pPr>
              <w:pStyle w:val="TableTextNormal"/>
              <w:rPr>
                <w:rStyle w:val="Code"/>
                <w:color w:val="FF0000"/>
              </w:rPr>
            </w:pPr>
            <w:r w:rsidRPr="003D4A88">
              <w:rPr>
                <w:rStyle w:val="Code"/>
                <w:color w:val="FF0000"/>
              </w:rPr>
              <w:t>Participant mnemonic</w:t>
            </w:r>
          </w:p>
          <w:p w:rsidR="003D4A88" w:rsidRDefault="003D4A88" w:rsidP="003D4A88">
            <w:pPr>
              <w:pStyle w:val="TableTextNormal"/>
              <w:rPr>
                <w:rStyle w:val="Code"/>
                <w:color w:val="FF0000"/>
              </w:rPr>
            </w:pPr>
          </w:p>
          <w:p w:rsidR="003D4A88" w:rsidRPr="003D4A88" w:rsidRDefault="003D4A88" w:rsidP="003D4A88">
            <w:pPr>
              <w:pStyle w:val="TableTextNormal"/>
              <w:numPr>
                <w:ilvl w:val="0"/>
                <w:numId w:val="83"/>
              </w:numPr>
              <w:shd w:val="clear" w:color="auto" w:fill="92D050"/>
              <w:rPr>
                <w:rStyle w:val="Code"/>
              </w:rPr>
            </w:pPr>
            <w:r w:rsidRPr="003D4A88">
              <w:rPr>
                <w:rStyle w:val="Code"/>
              </w:rPr>
              <w:t xml:space="preserve">Part. </w:t>
            </w:r>
            <w:r>
              <w:rPr>
                <w:rStyle w:val="Code"/>
              </w:rPr>
              <w:t>MNEMONIC</w:t>
            </w:r>
          </w:p>
          <w:p w:rsidR="003D4A88" w:rsidRPr="003D4A88" w:rsidRDefault="003D4A88" w:rsidP="003D4A88"/>
          <w:p w:rsidR="00166E4D" w:rsidRDefault="00166E4D">
            <w:pPr>
              <w:pStyle w:val="TableTextNormal"/>
              <w:rPr>
                <w:rStyle w:val="Code"/>
                <w:color w:val="000000"/>
              </w:rPr>
            </w:pPr>
          </w:p>
        </w:tc>
        <w:tc>
          <w:tcPr>
            <w:tcW w:w="189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VARCHAR(4)</w:t>
            </w:r>
          </w:p>
          <w:p w:rsidR="00166E4D" w:rsidRDefault="00166E4D">
            <w:pPr>
              <w:pStyle w:val="TableTextNormal"/>
              <w:rPr>
                <w:rStyle w:val="Code"/>
                <w:color w:val="000000"/>
              </w:rPr>
            </w:pPr>
          </w:p>
        </w:tc>
        <w:tc>
          <w:tcPr>
            <w:tcW w:w="4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Participant symbolic code</w:t>
            </w:r>
          </w:p>
          <w:p w:rsidR="00166E4D" w:rsidRDefault="00166E4D">
            <w:pPr>
              <w:pStyle w:val="TableTextNormal"/>
              <w:rPr>
                <w:rStyle w:val="Code"/>
                <w:color w:val="000000"/>
              </w:rPr>
            </w:pPr>
          </w:p>
        </w:tc>
      </w:tr>
      <w:tr w:rsidR="00166E4D" w:rsidTr="003D4A88">
        <w:tblPrEx>
          <w:tblCellMar>
            <w:left w:w="10" w:type="dxa"/>
            <w:right w:w="10" w:type="dxa"/>
          </w:tblCellMar>
        </w:tblPrEx>
        <w:tc>
          <w:tcPr>
            <w:tcW w:w="243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3D4A88" w:rsidRDefault="007F705F">
            <w:pPr>
              <w:pStyle w:val="TableTextNormal"/>
              <w:rPr>
                <w:rStyle w:val="Code"/>
                <w:color w:val="FF0000"/>
              </w:rPr>
            </w:pPr>
            <w:r w:rsidRPr="003D4A88">
              <w:rPr>
                <w:rStyle w:val="Code"/>
                <w:color w:val="FF0000"/>
              </w:rPr>
              <w:t>Participant description</w:t>
            </w:r>
          </w:p>
          <w:p w:rsidR="003D4A88" w:rsidRPr="003D4A88" w:rsidRDefault="003D4A88" w:rsidP="003D4A88"/>
          <w:p w:rsidR="003D4A88" w:rsidRPr="003D4A88" w:rsidRDefault="003D4A88" w:rsidP="003D4A88">
            <w:pPr>
              <w:pStyle w:val="TableTextNormal"/>
              <w:numPr>
                <w:ilvl w:val="0"/>
                <w:numId w:val="83"/>
              </w:numPr>
              <w:shd w:val="clear" w:color="auto" w:fill="92D050"/>
              <w:rPr>
                <w:rStyle w:val="Code"/>
              </w:rPr>
            </w:pPr>
            <w:r w:rsidRPr="003D4A88">
              <w:rPr>
                <w:rStyle w:val="Code"/>
              </w:rPr>
              <w:t xml:space="preserve">Part. </w:t>
            </w:r>
            <w:r>
              <w:rPr>
                <w:rStyle w:val="Code"/>
              </w:rPr>
              <w:t>Description</w:t>
            </w:r>
          </w:p>
          <w:p w:rsidR="00166E4D" w:rsidRDefault="00166E4D">
            <w:pPr>
              <w:pStyle w:val="TableTextNormal"/>
              <w:rPr>
                <w:rStyle w:val="Code"/>
                <w:color w:val="000000"/>
              </w:rPr>
            </w:pPr>
          </w:p>
        </w:tc>
        <w:tc>
          <w:tcPr>
            <w:tcW w:w="189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VARCHAR(100)</w:t>
            </w:r>
          </w:p>
          <w:p w:rsidR="00166E4D" w:rsidRDefault="00166E4D">
            <w:pPr>
              <w:pStyle w:val="TableTextNormal"/>
              <w:rPr>
                <w:rStyle w:val="Code"/>
                <w:color w:val="000000"/>
              </w:rPr>
            </w:pPr>
          </w:p>
        </w:tc>
        <w:tc>
          <w:tcPr>
            <w:tcW w:w="4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Participant company name</w:t>
            </w:r>
          </w:p>
          <w:p w:rsidR="00166E4D" w:rsidRDefault="00166E4D">
            <w:pPr>
              <w:pStyle w:val="TableTextNormal"/>
              <w:rPr>
                <w:rStyle w:val="Code"/>
                <w:color w:val="000000"/>
              </w:rPr>
            </w:pPr>
          </w:p>
        </w:tc>
      </w:tr>
      <w:tr w:rsidR="00166E4D" w:rsidTr="003D4A88">
        <w:tblPrEx>
          <w:tblCellMar>
            <w:left w:w="10" w:type="dxa"/>
            <w:right w:w="10" w:type="dxa"/>
          </w:tblCellMar>
        </w:tblPrEx>
        <w:tc>
          <w:tcPr>
            <w:tcW w:w="243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3D4A88" w:rsidRDefault="007F705F">
            <w:pPr>
              <w:pStyle w:val="TableTextNormal"/>
              <w:rPr>
                <w:rStyle w:val="Code"/>
                <w:color w:val="FF0000"/>
              </w:rPr>
            </w:pPr>
            <w:r w:rsidRPr="003D4A88">
              <w:rPr>
                <w:rStyle w:val="Code"/>
                <w:color w:val="FF0000"/>
              </w:rPr>
              <w:t>Participant type</w:t>
            </w:r>
          </w:p>
          <w:p w:rsidR="003D4A88" w:rsidRPr="003D4A88" w:rsidRDefault="003D4A88" w:rsidP="003D4A88">
            <w:pPr>
              <w:pStyle w:val="TableTextNormal"/>
              <w:numPr>
                <w:ilvl w:val="0"/>
                <w:numId w:val="83"/>
              </w:numPr>
              <w:shd w:val="clear" w:color="auto" w:fill="92D050"/>
              <w:rPr>
                <w:rStyle w:val="Code"/>
              </w:rPr>
            </w:pPr>
            <w:r w:rsidRPr="003D4A88">
              <w:rPr>
                <w:rStyle w:val="Code"/>
              </w:rPr>
              <w:t xml:space="preserve">Part. </w:t>
            </w:r>
            <w:r>
              <w:rPr>
                <w:rStyle w:val="Code"/>
              </w:rPr>
              <w:t>Type</w:t>
            </w:r>
          </w:p>
          <w:p w:rsidR="00166E4D" w:rsidRPr="00230191" w:rsidRDefault="00166E4D">
            <w:pPr>
              <w:pStyle w:val="TableTextNormal"/>
              <w:rPr>
                <w:rStyle w:val="Code"/>
                <w:color w:val="000000"/>
                <w:highlight w:val="yellow"/>
              </w:rPr>
            </w:pPr>
          </w:p>
        </w:tc>
        <w:tc>
          <w:tcPr>
            <w:tcW w:w="189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3D4A88" w:rsidRDefault="007F705F">
            <w:pPr>
              <w:pStyle w:val="TableTextNormal"/>
              <w:rPr>
                <w:rStyle w:val="Code"/>
                <w:color w:val="000000"/>
              </w:rPr>
            </w:pPr>
            <w:r w:rsidRPr="003D4A88">
              <w:rPr>
                <w:rStyle w:val="Code"/>
                <w:color w:val="000000"/>
              </w:rPr>
              <w:t>CHAR(3)</w:t>
            </w:r>
          </w:p>
          <w:p w:rsidR="00166E4D" w:rsidRPr="00230191" w:rsidRDefault="00166E4D">
            <w:pPr>
              <w:pStyle w:val="TableTextNormal"/>
              <w:rPr>
                <w:rStyle w:val="Code"/>
                <w:color w:val="000000"/>
                <w:highlight w:val="yellow"/>
              </w:rPr>
            </w:pPr>
          </w:p>
        </w:tc>
        <w:tc>
          <w:tcPr>
            <w:tcW w:w="4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230191" w:rsidRDefault="00166E4D">
            <w:pPr>
              <w:pStyle w:val="TableTextNormal"/>
              <w:rPr>
                <w:rStyle w:val="Code"/>
                <w:color w:val="000000"/>
                <w:highlight w:val="yellow"/>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230191" w:rsidRDefault="00166E4D">
            <w:pPr>
              <w:pStyle w:val="TableTextNormal"/>
              <w:rPr>
                <w:rStyle w:val="Code"/>
                <w:color w:val="000000"/>
                <w:highlight w:val="yellow"/>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3D4A88" w:rsidRDefault="007F705F">
            <w:pPr>
              <w:pStyle w:val="TableTextNormal"/>
              <w:rPr>
                <w:rFonts w:ascii="Courier New" w:eastAsia="Courier New" w:hAnsi="Courier New" w:cs="Courier New"/>
                <w:color w:val="000000"/>
              </w:rPr>
            </w:pPr>
            <w:r w:rsidRPr="003D4A88">
              <w:rPr>
                <w:rFonts w:ascii="Courier New" w:eastAsia="Courier New" w:hAnsi="Courier New" w:cs="Courier New"/>
                <w:color w:val="000000"/>
              </w:rPr>
              <w:t>Discriminates among special participants and regular Participants.</w:t>
            </w:r>
          </w:p>
          <w:p w:rsidR="00166E4D" w:rsidRPr="003D4A88" w:rsidRDefault="00166E4D">
            <w:pPr>
              <w:pStyle w:val="TableTextNormal"/>
              <w:rPr>
                <w:rFonts w:ascii="Courier New" w:eastAsia="Courier New" w:hAnsi="Courier New" w:cs="Courier New"/>
                <w:color w:val="000000"/>
              </w:rPr>
            </w:pPr>
          </w:p>
          <w:p w:rsidR="00166E4D" w:rsidRPr="003D4A88" w:rsidRDefault="007F705F">
            <w:pPr>
              <w:pStyle w:val="TableTextNormal"/>
              <w:rPr>
                <w:rFonts w:ascii="Courier New" w:eastAsia="Courier New" w:hAnsi="Courier New" w:cs="Courier New"/>
                <w:color w:val="000000"/>
              </w:rPr>
            </w:pPr>
            <w:r w:rsidRPr="003D4A88">
              <w:rPr>
                <w:rFonts w:ascii="Courier New" w:eastAsia="Courier New" w:hAnsi="Courier New" w:cs="Courier New"/>
                <w:color w:val="000000"/>
              </w:rPr>
              <w:t>"CCP" - CCP</w:t>
            </w:r>
          </w:p>
          <w:p w:rsidR="00166E4D" w:rsidRPr="003D4A88" w:rsidRDefault="007F705F">
            <w:pPr>
              <w:pStyle w:val="TableTextNormal"/>
              <w:rPr>
                <w:rFonts w:ascii="Courier New" w:eastAsia="Courier New" w:hAnsi="Courier New" w:cs="Courier New"/>
                <w:color w:val="000000"/>
              </w:rPr>
            </w:pPr>
            <w:r w:rsidRPr="003D4A88">
              <w:rPr>
                <w:rFonts w:ascii="Courier New" w:eastAsia="Courier New" w:hAnsi="Courier New" w:cs="Courier New"/>
                <w:color w:val="000000"/>
              </w:rPr>
              <w:t>"CSD" - CSD</w:t>
            </w:r>
          </w:p>
          <w:p w:rsidR="00166E4D" w:rsidRPr="003D4A88" w:rsidRDefault="007F705F">
            <w:pPr>
              <w:pStyle w:val="TableTextNormal"/>
              <w:rPr>
                <w:rFonts w:ascii="Courier New" w:eastAsia="Courier New" w:hAnsi="Courier New" w:cs="Courier New"/>
                <w:color w:val="000000"/>
              </w:rPr>
            </w:pPr>
            <w:r w:rsidRPr="003D4A88">
              <w:rPr>
                <w:rFonts w:ascii="Courier New" w:eastAsia="Courier New" w:hAnsi="Courier New" w:cs="Courier New"/>
                <w:color w:val="000000"/>
              </w:rPr>
              <w:t>"PRT" - Participant</w:t>
            </w:r>
          </w:p>
          <w:p w:rsidR="00166E4D" w:rsidRPr="003D4A88" w:rsidRDefault="007F705F">
            <w:pPr>
              <w:pStyle w:val="TableTextNormal"/>
              <w:rPr>
                <w:rFonts w:ascii="Courier New" w:eastAsia="Courier New" w:hAnsi="Courier New" w:cs="Courier New"/>
                <w:color w:val="000000"/>
              </w:rPr>
            </w:pPr>
            <w:r w:rsidRPr="003D4A88">
              <w:rPr>
                <w:rFonts w:ascii="Courier New" w:eastAsia="Courier New" w:hAnsi="Courier New" w:cs="Courier New"/>
                <w:color w:val="000000"/>
              </w:rPr>
              <w:t>"CLA" - Clearing Agent</w:t>
            </w:r>
          </w:p>
          <w:p w:rsidR="00166E4D" w:rsidRPr="00230191" w:rsidRDefault="00166E4D">
            <w:pPr>
              <w:pStyle w:val="TableTextNormal"/>
              <w:rPr>
                <w:rStyle w:val="Code"/>
                <w:color w:val="000000"/>
                <w:highlight w:val="yellow"/>
              </w:rPr>
            </w:pPr>
          </w:p>
        </w:tc>
      </w:tr>
      <w:tr w:rsidR="00166E4D" w:rsidTr="003D4A88">
        <w:tblPrEx>
          <w:tblCellMar>
            <w:left w:w="10" w:type="dxa"/>
            <w:right w:w="10" w:type="dxa"/>
          </w:tblCellMar>
        </w:tblPrEx>
        <w:tc>
          <w:tcPr>
            <w:tcW w:w="243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3D4A88" w:rsidRDefault="007F705F">
            <w:pPr>
              <w:pStyle w:val="TableTextNormal"/>
              <w:rPr>
                <w:rStyle w:val="Code"/>
                <w:color w:val="FF0000"/>
              </w:rPr>
            </w:pPr>
            <w:r w:rsidRPr="003D4A88">
              <w:rPr>
                <w:rStyle w:val="Code"/>
                <w:color w:val="FF0000"/>
              </w:rPr>
              <w:t>LEI Code</w:t>
            </w:r>
          </w:p>
          <w:p w:rsidR="00166E4D" w:rsidRDefault="00166E4D">
            <w:pPr>
              <w:pStyle w:val="TableTextNormal"/>
              <w:rPr>
                <w:rStyle w:val="Code"/>
                <w:color w:val="000000"/>
              </w:rPr>
            </w:pPr>
          </w:p>
        </w:tc>
        <w:tc>
          <w:tcPr>
            <w:tcW w:w="189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VARCHAR(20)</w:t>
            </w:r>
          </w:p>
          <w:p w:rsidR="00166E4D" w:rsidRDefault="00166E4D">
            <w:pPr>
              <w:pStyle w:val="TableTextNormal"/>
              <w:rPr>
                <w:rStyle w:val="Code"/>
                <w:color w:val="000000"/>
              </w:rPr>
            </w:pPr>
          </w:p>
        </w:tc>
        <w:tc>
          <w:tcPr>
            <w:tcW w:w="4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ISO 17442 based Legal Entity Identifier</w:t>
            </w:r>
          </w:p>
          <w:p w:rsidR="00166E4D" w:rsidRDefault="00166E4D">
            <w:pPr>
              <w:pStyle w:val="TableTextNormal"/>
              <w:rPr>
                <w:rStyle w:val="Code"/>
                <w:color w:val="000000"/>
              </w:rPr>
            </w:pPr>
          </w:p>
        </w:tc>
      </w:tr>
      <w:tr w:rsidR="00166E4D" w:rsidTr="003D4A88">
        <w:tblPrEx>
          <w:tblCellMar>
            <w:left w:w="10" w:type="dxa"/>
            <w:right w:w="10" w:type="dxa"/>
          </w:tblCellMar>
        </w:tblPrEx>
        <w:tc>
          <w:tcPr>
            <w:tcW w:w="243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Settlement BIC H</w:t>
            </w:r>
          </w:p>
          <w:p w:rsidR="00166E4D" w:rsidRDefault="00166E4D">
            <w:pPr>
              <w:pStyle w:val="TableTextNormal"/>
              <w:rPr>
                <w:rStyle w:val="Code"/>
                <w:color w:val="000000"/>
              </w:rPr>
            </w:pPr>
          </w:p>
        </w:tc>
        <w:tc>
          <w:tcPr>
            <w:tcW w:w="189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VARCHAR(11)</w:t>
            </w:r>
          </w:p>
          <w:p w:rsidR="00166E4D" w:rsidRDefault="00166E4D">
            <w:pPr>
              <w:pStyle w:val="TableTextNormal"/>
              <w:rPr>
                <w:rStyle w:val="Code"/>
                <w:color w:val="000000"/>
              </w:rPr>
            </w:pPr>
          </w:p>
        </w:tc>
        <w:tc>
          <w:tcPr>
            <w:tcW w:w="4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C6290" w:rsidRDefault="007F705F">
            <w:pPr>
              <w:pStyle w:val="TableTextNormal"/>
              <w:rPr>
                <w:rFonts w:ascii="Courier New" w:eastAsia="Courier New" w:hAnsi="Courier New" w:cs="Courier New"/>
                <w:color w:val="000000"/>
                <w:highlight w:val="yellow"/>
              </w:rPr>
            </w:pPr>
            <w:r w:rsidRPr="008C6290">
              <w:rPr>
                <w:rFonts w:ascii="Courier New" w:eastAsia="Courier New" w:hAnsi="Courier New" w:cs="Courier New"/>
                <w:color w:val="000000"/>
                <w:highlight w:val="yellow"/>
              </w:rPr>
              <w:t>ISO 9362 Swift Bank Identification Code used in the HEADER of settlement messages exchanged between CCP and CSD.</w:t>
            </w:r>
          </w:p>
          <w:p w:rsidR="00166E4D" w:rsidRPr="008C6290" w:rsidRDefault="00166E4D">
            <w:pPr>
              <w:pStyle w:val="TableTextNormal"/>
              <w:rPr>
                <w:rStyle w:val="Code"/>
                <w:color w:val="000000"/>
                <w:highlight w:val="yellow"/>
              </w:rPr>
            </w:pPr>
          </w:p>
        </w:tc>
      </w:tr>
      <w:tr w:rsidR="00166E4D" w:rsidTr="003D4A88">
        <w:tblPrEx>
          <w:tblCellMar>
            <w:left w:w="10" w:type="dxa"/>
            <w:right w:w="10" w:type="dxa"/>
          </w:tblCellMar>
        </w:tblPrEx>
        <w:tc>
          <w:tcPr>
            <w:tcW w:w="243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BIC B</w:t>
            </w:r>
          </w:p>
          <w:p w:rsidR="00166E4D" w:rsidRDefault="00166E4D">
            <w:pPr>
              <w:pStyle w:val="TableTextNormal"/>
              <w:rPr>
                <w:rStyle w:val="Code"/>
                <w:color w:val="000000"/>
              </w:rPr>
            </w:pPr>
          </w:p>
        </w:tc>
        <w:tc>
          <w:tcPr>
            <w:tcW w:w="189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VARCHAR(11)</w:t>
            </w:r>
          </w:p>
          <w:p w:rsidR="00166E4D" w:rsidRDefault="00166E4D">
            <w:pPr>
              <w:pStyle w:val="TableTextNormal"/>
              <w:rPr>
                <w:rStyle w:val="Code"/>
                <w:color w:val="000000"/>
              </w:rPr>
            </w:pPr>
          </w:p>
        </w:tc>
        <w:tc>
          <w:tcPr>
            <w:tcW w:w="4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C6290" w:rsidRDefault="007F705F">
            <w:pPr>
              <w:pStyle w:val="TableTextNormal"/>
              <w:rPr>
                <w:rFonts w:ascii="Courier New" w:eastAsia="Courier New" w:hAnsi="Courier New" w:cs="Courier New"/>
                <w:color w:val="000000"/>
                <w:highlight w:val="yellow"/>
              </w:rPr>
            </w:pPr>
            <w:r w:rsidRPr="008C6290">
              <w:rPr>
                <w:rFonts w:ascii="Courier New" w:eastAsia="Courier New" w:hAnsi="Courier New" w:cs="Courier New"/>
                <w:color w:val="000000"/>
                <w:highlight w:val="yellow"/>
              </w:rPr>
              <w:t>ISO 9362 Swift Bank Identification Code used in the BODY of settlement messages (PSET) exchanged between CCP and CSD.</w:t>
            </w:r>
          </w:p>
          <w:p w:rsidR="00166E4D" w:rsidRPr="008C6290" w:rsidRDefault="00166E4D">
            <w:pPr>
              <w:pStyle w:val="TableTextNormal"/>
              <w:rPr>
                <w:rStyle w:val="Code"/>
                <w:color w:val="000000"/>
                <w:highlight w:val="yellow"/>
              </w:rPr>
            </w:pPr>
          </w:p>
        </w:tc>
      </w:tr>
      <w:tr w:rsidR="00166E4D" w:rsidTr="003D4A88">
        <w:tblPrEx>
          <w:tblCellMar>
            <w:left w:w="10" w:type="dxa"/>
            <w:right w:w="10" w:type="dxa"/>
          </w:tblCellMar>
        </w:tblPrEx>
        <w:tc>
          <w:tcPr>
            <w:tcW w:w="243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Payment BIC H</w:t>
            </w:r>
          </w:p>
          <w:p w:rsidR="00166E4D" w:rsidRDefault="00166E4D">
            <w:pPr>
              <w:pStyle w:val="TableTextNormal"/>
              <w:rPr>
                <w:rStyle w:val="Code"/>
                <w:color w:val="000000"/>
              </w:rPr>
            </w:pPr>
          </w:p>
        </w:tc>
        <w:tc>
          <w:tcPr>
            <w:tcW w:w="189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VARCHAR(11)</w:t>
            </w:r>
          </w:p>
          <w:p w:rsidR="00166E4D" w:rsidRDefault="00166E4D">
            <w:pPr>
              <w:pStyle w:val="TableTextNormal"/>
              <w:rPr>
                <w:rStyle w:val="Code"/>
                <w:color w:val="000000"/>
              </w:rPr>
            </w:pPr>
          </w:p>
        </w:tc>
        <w:tc>
          <w:tcPr>
            <w:tcW w:w="4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C6290" w:rsidRDefault="007F705F">
            <w:pPr>
              <w:pStyle w:val="TableTextNormal"/>
              <w:rPr>
                <w:rFonts w:ascii="Courier New" w:eastAsia="Courier New" w:hAnsi="Courier New" w:cs="Courier New"/>
                <w:color w:val="000000"/>
                <w:highlight w:val="yellow"/>
              </w:rPr>
            </w:pPr>
            <w:r w:rsidRPr="008C6290">
              <w:rPr>
                <w:rFonts w:ascii="Courier New" w:eastAsia="Courier New" w:hAnsi="Courier New" w:cs="Courier New"/>
                <w:color w:val="000000"/>
                <w:highlight w:val="yellow"/>
              </w:rPr>
              <w:t>ISO 9362 Swift Bank Identification Code used in the HEADER of payment messages and related confirmations.</w:t>
            </w:r>
          </w:p>
          <w:p w:rsidR="00166E4D" w:rsidRPr="008C6290" w:rsidRDefault="00166E4D">
            <w:pPr>
              <w:pStyle w:val="TableTextNormal"/>
              <w:rPr>
                <w:rStyle w:val="Code"/>
                <w:color w:val="000000"/>
                <w:highlight w:val="yellow"/>
              </w:rPr>
            </w:pPr>
          </w:p>
        </w:tc>
      </w:tr>
      <w:tr w:rsidR="00166E4D" w:rsidTr="003D4A88">
        <w:tblPrEx>
          <w:tblCellMar>
            <w:left w:w="10" w:type="dxa"/>
            <w:right w:w="10" w:type="dxa"/>
          </w:tblCellMar>
        </w:tblPrEx>
        <w:tc>
          <w:tcPr>
            <w:tcW w:w="243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Payment BIC B</w:t>
            </w:r>
          </w:p>
          <w:p w:rsidR="00166E4D" w:rsidRDefault="00166E4D">
            <w:pPr>
              <w:pStyle w:val="TableTextNormal"/>
              <w:rPr>
                <w:rStyle w:val="Code"/>
                <w:color w:val="000000"/>
              </w:rPr>
            </w:pPr>
          </w:p>
        </w:tc>
        <w:tc>
          <w:tcPr>
            <w:tcW w:w="189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VARCHAR(11)</w:t>
            </w:r>
          </w:p>
          <w:p w:rsidR="00166E4D" w:rsidRDefault="00166E4D">
            <w:pPr>
              <w:pStyle w:val="TableTextNormal"/>
              <w:rPr>
                <w:rStyle w:val="Code"/>
                <w:color w:val="000000"/>
              </w:rPr>
            </w:pPr>
          </w:p>
        </w:tc>
        <w:tc>
          <w:tcPr>
            <w:tcW w:w="4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C6290" w:rsidRDefault="007F705F">
            <w:pPr>
              <w:pStyle w:val="TableTextNormal"/>
              <w:rPr>
                <w:rFonts w:ascii="Courier New" w:eastAsia="Courier New" w:hAnsi="Courier New" w:cs="Courier New"/>
                <w:color w:val="000000"/>
                <w:highlight w:val="yellow"/>
              </w:rPr>
            </w:pPr>
            <w:r w:rsidRPr="008C6290">
              <w:rPr>
                <w:rFonts w:ascii="Courier New" w:eastAsia="Courier New" w:hAnsi="Courier New" w:cs="Courier New"/>
                <w:color w:val="000000"/>
                <w:highlight w:val="yellow"/>
              </w:rPr>
              <w:t>ISO 9362 Swift Bank Identification Code used in the BODY of payment messages and related confirmations.</w:t>
            </w:r>
          </w:p>
          <w:p w:rsidR="00166E4D" w:rsidRPr="008C6290" w:rsidRDefault="00166E4D">
            <w:pPr>
              <w:pStyle w:val="TableTextNormal"/>
              <w:rPr>
                <w:rStyle w:val="Code"/>
                <w:color w:val="000000"/>
                <w:highlight w:val="yellow"/>
              </w:rPr>
            </w:pPr>
          </w:p>
        </w:tc>
      </w:tr>
      <w:tr w:rsidR="00166E4D" w:rsidRPr="00453BD8" w:rsidTr="003D4A88">
        <w:tblPrEx>
          <w:tblCellMar>
            <w:left w:w="10" w:type="dxa"/>
            <w:right w:w="10" w:type="dxa"/>
          </w:tblCellMar>
        </w:tblPrEx>
        <w:tc>
          <w:tcPr>
            <w:tcW w:w="243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1A0D8A" w:rsidRDefault="007F705F">
            <w:pPr>
              <w:pStyle w:val="TableTextNormal"/>
              <w:rPr>
                <w:rStyle w:val="Code"/>
              </w:rPr>
            </w:pPr>
            <w:r w:rsidRPr="001A0D8A">
              <w:rPr>
                <w:rStyle w:val="Code"/>
              </w:rPr>
              <w:t>Activation Status</w:t>
            </w:r>
          </w:p>
          <w:p w:rsidR="00166E4D" w:rsidRPr="001A0D8A" w:rsidRDefault="00166E4D">
            <w:pPr>
              <w:pStyle w:val="TableTextNormal"/>
              <w:rPr>
                <w:rStyle w:val="Code"/>
              </w:rPr>
            </w:pPr>
          </w:p>
        </w:tc>
        <w:tc>
          <w:tcPr>
            <w:tcW w:w="189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1A0D8A" w:rsidRDefault="007F705F">
            <w:pPr>
              <w:pStyle w:val="TableTextNormal"/>
              <w:rPr>
                <w:rStyle w:val="Code"/>
              </w:rPr>
            </w:pPr>
            <w:r w:rsidRPr="001A0D8A">
              <w:rPr>
                <w:rStyle w:val="Code"/>
              </w:rPr>
              <w:t>CHAR(1)</w:t>
            </w:r>
          </w:p>
          <w:p w:rsidR="00166E4D" w:rsidRPr="001A0D8A" w:rsidRDefault="00166E4D">
            <w:pPr>
              <w:pStyle w:val="TableTextNormal"/>
              <w:rPr>
                <w:rStyle w:val="Code"/>
              </w:rPr>
            </w:pPr>
          </w:p>
        </w:tc>
        <w:tc>
          <w:tcPr>
            <w:tcW w:w="4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1A0D8A" w:rsidRDefault="00166E4D">
            <w:pPr>
              <w:pStyle w:val="TableTextNormal"/>
              <w:rPr>
                <w:rStyle w:val="Code"/>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1A0D8A" w:rsidRDefault="00166E4D">
            <w:pPr>
              <w:pStyle w:val="TableTextNormal"/>
              <w:rPr>
                <w:rStyle w:val="Code"/>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1A0D8A" w:rsidRDefault="007F705F">
            <w:pPr>
              <w:pStyle w:val="TableTextNormal"/>
              <w:rPr>
                <w:rFonts w:ascii="Courier New" w:eastAsia="Courier New" w:hAnsi="Courier New" w:cs="Courier New"/>
              </w:rPr>
            </w:pPr>
            <w:r w:rsidRPr="001A0D8A">
              <w:rPr>
                <w:rFonts w:ascii="Courier New" w:eastAsia="Courier New" w:hAnsi="Courier New" w:cs="Courier New"/>
              </w:rPr>
              <w:t>Represents the Participant status. Possible values are:</w:t>
            </w:r>
          </w:p>
          <w:p w:rsidR="00166E4D" w:rsidRPr="001A0D8A" w:rsidRDefault="00166E4D">
            <w:pPr>
              <w:pStyle w:val="TableTextNormal"/>
              <w:rPr>
                <w:rFonts w:ascii="Courier New" w:eastAsia="Courier New" w:hAnsi="Courier New" w:cs="Courier New"/>
              </w:rPr>
            </w:pPr>
          </w:p>
          <w:p w:rsidR="00166E4D" w:rsidRPr="001A0D8A" w:rsidRDefault="007F705F">
            <w:pPr>
              <w:pStyle w:val="TableTextNormal"/>
              <w:numPr>
                <w:ilvl w:val="0"/>
                <w:numId w:val="20"/>
              </w:numPr>
              <w:ind w:left="630" w:hanging="360"/>
              <w:rPr>
                <w:rFonts w:ascii="Courier New" w:eastAsia="Courier New" w:hAnsi="Courier New" w:cs="Courier New"/>
              </w:rPr>
            </w:pPr>
            <w:r w:rsidRPr="001A0D8A">
              <w:rPr>
                <w:rFonts w:ascii="Courier New" w:eastAsia="Courier New" w:hAnsi="Courier New" w:cs="Courier New"/>
              </w:rPr>
              <w:t>'A' : the status is activated</w:t>
            </w:r>
          </w:p>
          <w:p w:rsidR="00166E4D" w:rsidRPr="001A0D8A" w:rsidRDefault="007F705F">
            <w:pPr>
              <w:pStyle w:val="TableTextNormal"/>
              <w:numPr>
                <w:ilvl w:val="0"/>
                <w:numId w:val="20"/>
              </w:numPr>
              <w:ind w:left="630" w:hanging="360"/>
              <w:rPr>
                <w:rFonts w:ascii="Courier New" w:eastAsia="Courier New" w:hAnsi="Courier New" w:cs="Courier New"/>
              </w:rPr>
            </w:pPr>
            <w:r w:rsidRPr="001A0D8A">
              <w:rPr>
                <w:rFonts w:ascii="Courier New" w:eastAsia="Courier New" w:hAnsi="Courier New" w:cs="Courier New"/>
              </w:rPr>
              <w:t>'D' : the status is not activated</w:t>
            </w:r>
          </w:p>
          <w:p w:rsidR="00166E4D" w:rsidRPr="001A0D8A" w:rsidRDefault="00166E4D">
            <w:pPr>
              <w:pStyle w:val="TableTextNormal"/>
              <w:rPr>
                <w:rStyle w:val="Code"/>
              </w:rPr>
            </w:pPr>
          </w:p>
        </w:tc>
      </w:tr>
      <w:tr w:rsidR="00166E4D" w:rsidRPr="00453BD8" w:rsidTr="003D4A88">
        <w:tblPrEx>
          <w:tblCellMar>
            <w:left w:w="10" w:type="dxa"/>
            <w:right w:w="10" w:type="dxa"/>
          </w:tblCellMar>
        </w:tblPrEx>
        <w:tc>
          <w:tcPr>
            <w:tcW w:w="243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1A0D8A" w:rsidRDefault="007F705F">
            <w:pPr>
              <w:pStyle w:val="TableTextNormal"/>
              <w:rPr>
                <w:rStyle w:val="Code"/>
              </w:rPr>
            </w:pPr>
            <w:r w:rsidRPr="001A0D8A">
              <w:rPr>
                <w:rStyle w:val="Code"/>
              </w:rPr>
              <w:t>Activation date</w:t>
            </w:r>
          </w:p>
          <w:p w:rsidR="00166E4D" w:rsidRPr="001A0D8A" w:rsidRDefault="00166E4D">
            <w:pPr>
              <w:pStyle w:val="TableTextNormal"/>
              <w:rPr>
                <w:rStyle w:val="Code"/>
              </w:rPr>
            </w:pPr>
          </w:p>
        </w:tc>
        <w:tc>
          <w:tcPr>
            <w:tcW w:w="189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1A0D8A" w:rsidRDefault="007F705F">
            <w:pPr>
              <w:pStyle w:val="TableTextNormal"/>
              <w:rPr>
                <w:rStyle w:val="Code"/>
              </w:rPr>
            </w:pPr>
            <w:r w:rsidRPr="001A0D8A">
              <w:rPr>
                <w:rStyle w:val="Code"/>
              </w:rPr>
              <w:t>DATE</w:t>
            </w:r>
          </w:p>
          <w:p w:rsidR="00166E4D" w:rsidRPr="001A0D8A" w:rsidRDefault="00166E4D">
            <w:pPr>
              <w:pStyle w:val="TableTextNormal"/>
              <w:rPr>
                <w:rStyle w:val="Code"/>
              </w:rPr>
            </w:pPr>
          </w:p>
        </w:tc>
        <w:tc>
          <w:tcPr>
            <w:tcW w:w="4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1A0D8A" w:rsidRDefault="00166E4D">
            <w:pPr>
              <w:pStyle w:val="TableTextNormal"/>
              <w:rPr>
                <w:rStyle w:val="Code"/>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1A0D8A" w:rsidRDefault="00166E4D">
            <w:pPr>
              <w:pStyle w:val="TableTextNormal"/>
              <w:rPr>
                <w:rStyle w:val="Code"/>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1A0D8A" w:rsidRDefault="007F705F">
            <w:pPr>
              <w:pStyle w:val="TableTextNormal"/>
              <w:rPr>
                <w:rFonts w:ascii="Courier New" w:eastAsia="Courier New" w:hAnsi="Courier New" w:cs="Courier New"/>
              </w:rPr>
            </w:pPr>
            <w:r w:rsidRPr="001A0D8A">
              <w:rPr>
                <w:rFonts w:ascii="Courier New" w:eastAsia="Courier New" w:hAnsi="Courier New" w:cs="Courier New"/>
              </w:rPr>
              <w:t>Date/Time, when the member was activated</w:t>
            </w:r>
          </w:p>
          <w:p w:rsidR="00166E4D" w:rsidRPr="001A0D8A" w:rsidRDefault="00166E4D">
            <w:pPr>
              <w:pStyle w:val="TableTextNormal"/>
              <w:rPr>
                <w:rStyle w:val="Code"/>
              </w:rPr>
            </w:pPr>
          </w:p>
        </w:tc>
      </w:tr>
      <w:tr w:rsidR="00166E4D" w:rsidRPr="00453BD8" w:rsidTr="003D4A88">
        <w:tblPrEx>
          <w:tblCellMar>
            <w:left w:w="10" w:type="dxa"/>
            <w:right w:w="10" w:type="dxa"/>
          </w:tblCellMar>
        </w:tblPrEx>
        <w:tc>
          <w:tcPr>
            <w:tcW w:w="243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1A0D8A" w:rsidRDefault="007F705F">
            <w:pPr>
              <w:pStyle w:val="TableTextNormal"/>
              <w:rPr>
                <w:rStyle w:val="Code"/>
              </w:rPr>
            </w:pPr>
            <w:r w:rsidRPr="001A0D8A">
              <w:rPr>
                <w:rStyle w:val="Code"/>
              </w:rPr>
              <w:t>Deactivation date</w:t>
            </w:r>
          </w:p>
          <w:p w:rsidR="00166E4D" w:rsidRPr="001A0D8A" w:rsidRDefault="00166E4D">
            <w:pPr>
              <w:pStyle w:val="TableTextNormal"/>
              <w:rPr>
                <w:rStyle w:val="Code"/>
              </w:rPr>
            </w:pPr>
          </w:p>
        </w:tc>
        <w:tc>
          <w:tcPr>
            <w:tcW w:w="189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1A0D8A" w:rsidRDefault="007F705F">
            <w:pPr>
              <w:pStyle w:val="TableTextNormal"/>
              <w:rPr>
                <w:rStyle w:val="Code"/>
              </w:rPr>
            </w:pPr>
            <w:r w:rsidRPr="001A0D8A">
              <w:rPr>
                <w:rStyle w:val="Code"/>
              </w:rPr>
              <w:t>DATE</w:t>
            </w:r>
          </w:p>
          <w:p w:rsidR="00166E4D" w:rsidRPr="001A0D8A" w:rsidRDefault="00166E4D">
            <w:pPr>
              <w:pStyle w:val="TableTextNormal"/>
              <w:rPr>
                <w:rStyle w:val="Code"/>
              </w:rPr>
            </w:pPr>
          </w:p>
        </w:tc>
        <w:tc>
          <w:tcPr>
            <w:tcW w:w="4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1A0D8A" w:rsidRDefault="00166E4D">
            <w:pPr>
              <w:pStyle w:val="TableTextNormal"/>
              <w:rPr>
                <w:rStyle w:val="Code"/>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1A0D8A" w:rsidRDefault="00166E4D">
            <w:pPr>
              <w:pStyle w:val="TableTextNormal"/>
              <w:rPr>
                <w:rStyle w:val="Code"/>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1A0D8A" w:rsidRDefault="007F705F">
            <w:pPr>
              <w:pStyle w:val="TableTextNormal"/>
              <w:rPr>
                <w:rFonts w:ascii="Courier New" w:eastAsia="Courier New" w:hAnsi="Courier New" w:cs="Courier New"/>
              </w:rPr>
            </w:pPr>
            <w:r w:rsidRPr="001A0D8A">
              <w:rPr>
                <w:rFonts w:ascii="Courier New" w:eastAsia="Courier New" w:hAnsi="Courier New" w:cs="Courier New"/>
              </w:rPr>
              <w:t>Date/Time, when the member was deactivated/suspended</w:t>
            </w:r>
          </w:p>
          <w:p w:rsidR="00166E4D" w:rsidRPr="001A0D8A" w:rsidRDefault="00166E4D">
            <w:pPr>
              <w:pStyle w:val="TableTextNormal"/>
              <w:rPr>
                <w:rStyle w:val="Code"/>
              </w:rPr>
            </w:pPr>
          </w:p>
        </w:tc>
      </w:tr>
      <w:tr w:rsidR="00166E4D" w:rsidTr="003D4A88">
        <w:tblPrEx>
          <w:tblCellMar>
            <w:left w:w="10" w:type="dxa"/>
            <w:right w:w="10" w:type="dxa"/>
          </w:tblCellMar>
        </w:tblPrEx>
        <w:tc>
          <w:tcPr>
            <w:tcW w:w="243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Reporting BIC H</w:t>
            </w:r>
          </w:p>
          <w:p w:rsidR="00166E4D" w:rsidRDefault="00166E4D">
            <w:pPr>
              <w:pStyle w:val="TableTextNormal"/>
              <w:rPr>
                <w:rStyle w:val="Code"/>
                <w:color w:val="000000"/>
              </w:rPr>
            </w:pPr>
          </w:p>
        </w:tc>
        <w:tc>
          <w:tcPr>
            <w:tcW w:w="189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VARCHAR(11)</w:t>
            </w:r>
          </w:p>
          <w:p w:rsidR="00166E4D" w:rsidRDefault="00166E4D">
            <w:pPr>
              <w:pStyle w:val="TableTextNormal"/>
              <w:rPr>
                <w:rStyle w:val="Code"/>
                <w:color w:val="000000"/>
              </w:rPr>
            </w:pPr>
          </w:p>
        </w:tc>
        <w:tc>
          <w:tcPr>
            <w:tcW w:w="4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C6290" w:rsidRDefault="007F705F">
            <w:pPr>
              <w:pStyle w:val="TableTextNormal"/>
              <w:rPr>
                <w:rFonts w:ascii="Courier New" w:eastAsia="Courier New" w:hAnsi="Courier New" w:cs="Courier New"/>
                <w:color w:val="000000"/>
                <w:highlight w:val="yellow"/>
              </w:rPr>
            </w:pPr>
            <w:r w:rsidRPr="008C6290">
              <w:rPr>
                <w:rFonts w:ascii="Courier New" w:eastAsia="Courier New" w:hAnsi="Courier New" w:cs="Courier New"/>
                <w:color w:val="000000"/>
                <w:highlight w:val="yellow"/>
              </w:rPr>
              <w:t>ISO 9362 Swift Bank Identification Code used in the HEADER of reporting messages.</w:t>
            </w:r>
          </w:p>
          <w:p w:rsidR="00166E4D" w:rsidRPr="008C6290" w:rsidRDefault="00166E4D">
            <w:pPr>
              <w:pStyle w:val="TableTextNormal"/>
              <w:rPr>
                <w:rStyle w:val="Code"/>
                <w:color w:val="000000"/>
                <w:highlight w:val="yellow"/>
              </w:rPr>
            </w:pPr>
          </w:p>
        </w:tc>
      </w:tr>
      <w:tr w:rsidR="00166E4D" w:rsidTr="003D4A88">
        <w:tblPrEx>
          <w:tblCellMar>
            <w:left w:w="10" w:type="dxa"/>
            <w:right w:w="10" w:type="dxa"/>
          </w:tblCellMar>
        </w:tblPrEx>
        <w:tc>
          <w:tcPr>
            <w:tcW w:w="243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Reporting BIC B</w:t>
            </w:r>
          </w:p>
          <w:p w:rsidR="00166E4D" w:rsidRDefault="00166E4D">
            <w:pPr>
              <w:pStyle w:val="TableTextNormal"/>
              <w:rPr>
                <w:rStyle w:val="Code"/>
                <w:color w:val="000000"/>
              </w:rPr>
            </w:pPr>
          </w:p>
        </w:tc>
        <w:tc>
          <w:tcPr>
            <w:tcW w:w="189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VARCHAR(11)</w:t>
            </w:r>
          </w:p>
          <w:p w:rsidR="00166E4D" w:rsidRDefault="00166E4D">
            <w:pPr>
              <w:pStyle w:val="TableTextNormal"/>
              <w:rPr>
                <w:rStyle w:val="Code"/>
                <w:color w:val="000000"/>
              </w:rPr>
            </w:pPr>
          </w:p>
        </w:tc>
        <w:tc>
          <w:tcPr>
            <w:tcW w:w="4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C6290" w:rsidRDefault="007F705F">
            <w:pPr>
              <w:pStyle w:val="TableTextNormal"/>
              <w:rPr>
                <w:rFonts w:ascii="Courier New" w:eastAsia="Courier New" w:hAnsi="Courier New" w:cs="Courier New"/>
                <w:color w:val="000000"/>
                <w:highlight w:val="yellow"/>
              </w:rPr>
            </w:pPr>
            <w:r w:rsidRPr="008C6290">
              <w:rPr>
                <w:rFonts w:ascii="Courier New" w:eastAsia="Courier New" w:hAnsi="Courier New" w:cs="Courier New"/>
                <w:color w:val="000000"/>
                <w:highlight w:val="yellow"/>
              </w:rPr>
              <w:t>ISO 9362 Swift Bank Identification Code used in the BODY of reporting messages.</w:t>
            </w:r>
          </w:p>
          <w:p w:rsidR="00166E4D" w:rsidRPr="008C6290" w:rsidRDefault="00166E4D">
            <w:pPr>
              <w:pStyle w:val="TableTextNormal"/>
              <w:rPr>
                <w:rStyle w:val="Code"/>
                <w:color w:val="000000"/>
                <w:highlight w:val="yellow"/>
              </w:rPr>
            </w:pPr>
          </w:p>
        </w:tc>
      </w:tr>
      <w:bookmarkEnd w:id="9"/>
    </w:tbl>
    <w:p w:rsidR="00166E4D" w:rsidRDefault="00166E4D">
      <w:pPr>
        <w:rPr>
          <w:sz w:val="20"/>
          <w:szCs w:val="20"/>
        </w:rPr>
      </w:pPr>
    </w:p>
    <w:p w:rsidR="003D4A88" w:rsidRDefault="003D4A88" w:rsidP="003D4A88">
      <w:pPr>
        <w:pStyle w:val="ListParagraph"/>
        <w:numPr>
          <w:ilvl w:val="0"/>
          <w:numId w:val="83"/>
        </w:numPr>
        <w:rPr>
          <w:sz w:val="20"/>
          <w:szCs w:val="20"/>
        </w:rPr>
      </w:pPr>
      <w:r>
        <w:rPr>
          <w:sz w:val="20"/>
          <w:szCs w:val="20"/>
        </w:rPr>
        <w:t xml:space="preserve">LEI Code non </w:t>
      </w:r>
      <w:proofErr w:type="spellStart"/>
      <w:r>
        <w:rPr>
          <w:sz w:val="20"/>
          <w:szCs w:val="20"/>
        </w:rPr>
        <w:t>alimentato</w:t>
      </w:r>
      <w:proofErr w:type="spellEnd"/>
      <w:r>
        <w:rPr>
          <w:sz w:val="20"/>
          <w:szCs w:val="20"/>
        </w:rPr>
        <w:t xml:space="preserve"> !</w:t>
      </w:r>
    </w:p>
    <w:p w:rsidR="001A0D8A" w:rsidRPr="003D4A88" w:rsidRDefault="001A0D8A" w:rsidP="001A0D8A">
      <w:pPr>
        <w:pStyle w:val="ListParagraph"/>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10" w:name="BKM_121F131E_B370_4A83_B91D_4B3E7651F5DC"/>
            <w:r w:rsidRPr="00FC4A13">
              <w:rPr>
                <w:color w:val="FF0000"/>
                <w:highlight w:val="yellow"/>
              </w:rPr>
              <w:t>Participant Options</w:t>
            </w:r>
            <w:r w:rsidR="001A0D8A">
              <w:rPr>
                <w:color w:val="FF0000"/>
              </w:rPr>
              <w:t xml:space="preserve"> ??</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It contains parameters to be setup at participant level</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Participant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References the participant unique internal code in the [Participant] entity.</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Margin add-in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DECIMAL(7,3)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7</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Margin add-in applied to the participant, expressed as percentage.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Activate SWIFT reporting</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Represents "general" SWIFT reporting activation status. 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21"/>
              </w:numPr>
              <w:ind w:left="630" w:hanging="360"/>
              <w:rPr>
                <w:rFonts w:ascii="Courier New" w:eastAsia="Courier New" w:hAnsi="Courier New" w:cs="Courier New"/>
                <w:color w:val="000000"/>
              </w:rPr>
            </w:pPr>
            <w:r>
              <w:rPr>
                <w:rFonts w:ascii="Courier New" w:eastAsia="Courier New" w:hAnsi="Courier New" w:cs="Courier New"/>
                <w:color w:val="000000"/>
              </w:rPr>
              <w:t>'A' : SWIFT reporting activated</w:t>
            </w:r>
          </w:p>
          <w:p w:rsidR="00166E4D" w:rsidRDefault="007F705F">
            <w:pPr>
              <w:pStyle w:val="TableTextNormal"/>
              <w:numPr>
                <w:ilvl w:val="0"/>
                <w:numId w:val="21"/>
              </w:numPr>
              <w:ind w:left="630" w:hanging="360"/>
              <w:rPr>
                <w:rFonts w:ascii="Courier New" w:eastAsia="Courier New" w:hAnsi="Courier New" w:cs="Courier New"/>
                <w:color w:val="000000"/>
              </w:rPr>
            </w:pPr>
            <w:r>
              <w:rPr>
                <w:rFonts w:ascii="Courier New" w:eastAsia="Courier New" w:hAnsi="Courier New" w:cs="Courier New"/>
                <w:color w:val="000000"/>
              </w:rPr>
              <w:t>'D' : SWIFT reporting deactivated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Activate settlement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This flag activates/deactivates the settlement position netting and instructing.</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22"/>
              </w:numPr>
              <w:ind w:left="630" w:hanging="360"/>
              <w:rPr>
                <w:rFonts w:ascii="Courier New" w:eastAsia="Courier New" w:hAnsi="Courier New" w:cs="Courier New"/>
                <w:color w:val="000000"/>
              </w:rPr>
            </w:pPr>
            <w:r>
              <w:rPr>
                <w:rFonts w:ascii="Courier New" w:eastAsia="Courier New" w:hAnsi="Courier New" w:cs="Courier New"/>
                <w:color w:val="000000"/>
              </w:rPr>
              <w:lastRenderedPageBreak/>
              <w:t>'A' : settlement positions and connected settlement instruction are generated</w:t>
            </w:r>
          </w:p>
          <w:p w:rsidR="00166E4D" w:rsidRDefault="007F705F">
            <w:pPr>
              <w:pStyle w:val="TableTextNormal"/>
              <w:numPr>
                <w:ilvl w:val="0"/>
                <w:numId w:val="22"/>
              </w:numPr>
              <w:ind w:left="630" w:hanging="360"/>
              <w:rPr>
                <w:rFonts w:ascii="Courier New" w:eastAsia="Courier New" w:hAnsi="Courier New" w:cs="Courier New"/>
                <w:color w:val="000000"/>
              </w:rPr>
            </w:pPr>
            <w:r>
              <w:rPr>
                <w:rFonts w:ascii="Courier New" w:eastAsia="Courier New" w:hAnsi="Courier New" w:cs="Courier New"/>
                <w:color w:val="000000"/>
              </w:rPr>
              <w:t>'D' : settlement positions and connected settlement instruction are not generated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Activate payment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Market group</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To be used in swift messages with the aim to grant a smooth transition with the previous system (MT503: :70C::AGRE)</w:t>
            </w:r>
          </w:p>
          <w:p w:rsidR="00166E4D" w:rsidRDefault="00166E4D">
            <w:pPr>
              <w:pStyle w:val="TableTextNormal"/>
              <w:rPr>
                <w:rStyle w:val="Code"/>
                <w:color w:val="000000"/>
              </w:rPr>
            </w:pPr>
          </w:p>
        </w:tc>
      </w:tr>
      <w:bookmarkEnd w:id="10"/>
    </w:tbl>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11" w:name="BKM_1649AF65_342C_495D_A948_30C05C5136B4"/>
            <w:r w:rsidRPr="00FC4A13">
              <w:rPr>
                <w:highlight w:val="yellow"/>
              </w:rPr>
              <w:t>Position Account</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It contains reference data related the Position Account, including the membership type for the specified market.</w:t>
            </w:r>
          </w:p>
          <w:p w:rsidR="00166E4D" w:rsidRDefault="007F705F">
            <w:pPr>
              <w:pStyle w:val="TableTextNormal"/>
              <w:rPr>
                <w:color w:val="000000"/>
              </w:rPr>
            </w:pPr>
            <w:r>
              <w:rPr>
                <w:color w:val="000000"/>
              </w:rPr>
              <w:t>In addition this logic structure has a key role for the account structure mapping.</w:t>
            </w:r>
          </w:p>
          <w:p w:rsidR="00166E4D" w:rsidRDefault="007F705F">
            <w:pPr>
              <w:pStyle w:val="TableTextNormal"/>
              <w:rPr>
                <w:color w:val="000000"/>
              </w:rPr>
            </w:pPr>
            <w:r>
              <w:rPr>
                <w:color w:val="000000"/>
              </w:rPr>
              <w:t>With such objective, the key reference field are the following.</w:t>
            </w:r>
          </w:p>
          <w:p w:rsidR="00166E4D" w:rsidRDefault="00166E4D">
            <w:pPr>
              <w:pStyle w:val="TableTextNormal"/>
              <w:rPr>
                <w:color w:val="000000"/>
              </w:rPr>
            </w:pPr>
          </w:p>
          <w:p w:rsidR="00166E4D" w:rsidRDefault="00166E4D">
            <w:pPr>
              <w:pStyle w:val="TableTextNormal"/>
              <w:rPr>
                <w:color w:val="000000"/>
              </w:rPr>
            </w:pPr>
          </w:p>
          <w:p w:rsidR="00166E4D" w:rsidRDefault="007F705F">
            <w:pPr>
              <w:pStyle w:val="TableTextNormal"/>
              <w:numPr>
                <w:ilvl w:val="0"/>
                <w:numId w:val="23"/>
              </w:numPr>
              <w:ind w:left="630" w:hanging="360"/>
              <w:rPr>
                <w:color w:val="000000"/>
              </w:rPr>
            </w:pPr>
            <w:r>
              <w:rPr>
                <w:color w:val="000000"/>
              </w:rPr>
              <w:t>Collateral Account ID: references the connected collateral account</w:t>
            </w:r>
          </w:p>
          <w:p w:rsidR="00166E4D" w:rsidRDefault="007F705F">
            <w:pPr>
              <w:pStyle w:val="TableTextNormal"/>
              <w:numPr>
                <w:ilvl w:val="0"/>
                <w:numId w:val="23"/>
              </w:numPr>
              <w:ind w:left="630" w:hanging="360"/>
              <w:rPr>
                <w:color w:val="000000"/>
              </w:rPr>
            </w:pPr>
            <w:r>
              <w:rPr>
                <w:color w:val="000000"/>
              </w:rPr>
              <w:t>Settlement Account ID: references the connected settlement account</w:t>
            </w:r>
          </w:p>
          <w:p w:rsidR="00166E4D" w:rsidRDefault="007F705F">
            <w:pPr>
              <w:pStyle w:val="TableTextNormal"/>
              <w:numPr>
                <w:ilvl w:val="0"/>
                <w:numId w:val="23"/>
              </w:numPr>
              <w:ind w:left="630" w:hanging="360"/>
              <w:rPr>
                <w:color w:val="000000"/>
              </w:rPr>
            </w:pPr>
            <w:r>
              <w:rPr>
                <w:color w:val="000000"/>
              </w:rPr>
              <w:t>DF Participant Account ID: references the connected default fund account</w:t>
            </w:r>
          </w:p>
          <w:p w:rsidR="00166E4D" w:rsidRDefault="007F705F">
            <w:pPr>
              <w:pStyle w:val="TableTextNormal"/>
              <w:numPr>
                <w:ilvl w:val="0"/>
                <w:numId w:val="23"/>
              </w:numPr>
              <w:ind w:left="630" w:hanging="360"/>
              <w:rPr>
                <w:color w:val="000000"/>
              </w:rPr>
            </w:pPr>
            <w:r>
              <w:rPr>
                <w:color w:val="000000"/>
              </w:rPr>
              <w:t>Margin group: defines the connected margin group</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Position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unique ID of the position account expressed in four digits (e.g. "1234").</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Participant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Identifies the participant owning the account. References the [Participant code] in the [Participant] entity.</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Account Category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category of the account. 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24"/>
              </w:numPr>
              <w:ind w:left="630" w:hanging="360"/>
              <w:rPr>
                <w:rFonts w:ascii="Courier New" w:eastAsia="Courier New" w:hAnsi="Courier New" w:cs="Courier New"/>
                <w:color w:val="000000"/>
              </w:rPr>
            </w:pPr>
            <w:r>
              <w:rPr>
                <w:rFonts w:ascii="Courier New" w:eastAsia="Courier New" w:hAnsi="Courier New" w:cs="Courier New"/>
                <w:color w:val="000000"/>
              </w:rPr>
              <w:t>'H' : House</w:t>
            </w:r>
          </w:p>
          <w:p w:rsidR="00166E4D" w:rsidRDefault="007F705F">
            <w:pPr>
              <w:pStyle w:val="TableTextNormal"/>
              <w:numPr>
                <w:ilvl w:val="0"/>
                <w:numId w:val="24"/>
              </w:numPr>
              <w:ind w:left="630" w:hanging="360"/>
              <w:rPr>
                <w:rFonts w:ascii="Courier New" w:eastAsia="Courier New" w:hAnsi="Courier New" w:cs="Courier New"/>
                <w:color w:val="000000"/>
              </w:rPr>
            </w:pPr>
            <w:r>
              <w:rPr>
                <w:rFonts w:ascii="Courier New" w:eastAsia="Courier New" w:hAnsi="Courier New" w:cs="Courier New"/>
                <w:color w:val="000000"/>
              </w:rPr>
              <w:t>'C' : Client</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 case of segregated account (Registered Client) the category is "C"</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230191" w:rsidRDefault="007F705F">
            <w:pPr>
              <w:pStyle w:val="TableTextNormal"/>
              <w:rPr>
                <w:rStyle w:val="Code"/>
                <w:color w:val="000000"/>
                <w:highlight w:val="yellow"/>
              </w:rPr>
            </w:pPr>
            <w:r w:rsidRPr="00230191">
              <w:rPr>
                <w:rStyle w:val="Code"/>
                <w:color w:val="000000"/>
                <w:highlight w:val="yellow"/>
              </w:rPr>
              <w:t>Membership type</w:t>
            </w:r>
          </w:p>
          <w:p w:rsidR="00166E4D" w:rsidRPr="00230191" w:rsidRDefault="00166E4D">
            <w:pPr>
              <w:pStyle w:val="TableTextNormal"/>
              <w:rPr>
                <w:rStyle w:val="Code"/>
                <w:color w:val="000000"/>
                <w:highlight w:val="yellow"/>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230191" w:rsidRDefault="007F705F">
            <w:pPr>
              <w:pStyle w:val="TableTextNormal"/>
              <w:rPr>
                <w:rStyle w:val="Code"/>
                <w:color w:val="000000"/>
                <w:highlight w:val="yellow"/>
              </w:rPr>
            </w:pPr>
            <w:r w:rsidRPr="00230191">
              <w:rPr>
                <w:rStyle w:val="Code"/>
                <w:color w:val="000000"/>
                <w:highlight w:val="yellow"/>
              </w:rPr>
              <w:t>CHAR(3)</w:t>
            </w:r>
          </w:p>
          <w:p w:rsidR="00166E4D" w:rsidRPr="00230191" w:rsidRDefault="00166E4D">
            <w:pPr>
              <w:pStyle w:val="TableTextNormal"/>
              <w:rPr>
                <w:rStyle w:val="Code"/>
                <w:color w:val="000000"/>
                <w:highlight w:val="yellow"/>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230191" w:rsidRDefault="00166E4D">
            <w:pPr>
              <w:pStyle w:val="TableTextNormal"/>
              <w:rPr>
                <w:rStyle w:val="Code"/>
                <w:color w:val="000000"/>
                <w:highlight w:val="yellow"/>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230191" w:rsidRDefault="00166E4D">
            <w:pPr>
              <w:pStyle w:val="TableTextNormal"/>
              <w:rPr>
                <w:rStyle w:val="Code"/>
                <w:color w:val="000000"/>
                <w:highlight w:val="yellow"/>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230191" w:rsidRDefault="007F705F">
            <w:pPr>
              <w:pStyle w:val="TableTextNormal"/>
              <w:rPr>
                <w:rFonts w:ascii="Courier New" w:eastAsia="Courier New" w:hAnsi="Courier New" w:cs="Courier New"/>
                <w:color w:val="000000"/>
                <w:highlight w:val="yellow"/>
              </w:rPr>
            </w:pPr>
            <w:r w:rsidRPr="00230191">
              <w:rPr>
                <w:rFonts w:ascii="Courier New" w:eastAsia="Courier New" w:hAnsi="Courier New" w:cs="Courier New"/>
                <w:color w:val="000000"/>
                <w:highlight w:val="yellow"/>
              </w:rPr>
              <w:t>Defines the membership type for the specified market.</w:t>
            </w:r>
          </w:p>
          <w:p w:rsidR="00166E4D" w:rsidRPr="00230191" w:rsidRDefault="007F705F">
            <w:pPr>
              <w:pStyle w:val="TableTextNormal"/>
              <w:rPr>
                <w:rFonts w:ascii="Courier New" w:eastAsia="Courier New" w:hAnsi="Courier New" w:cs="Courier New"/>
                <w:color w:val="000000"/>
                <w:highlight w:val="yellow"/>
              </w:rPr>
            </w:pPr>
            <w:r w:rsidRPr="00230191">
              <w:rPr>
                <w:rFonts w:ascii="Courier New" w:eastAsia="Courier New" w:hAnsi="Courier New" w:cs="Courier New"/>
                <w:color w:val="000000"/>
                <w:highlight w:val="yellow"/>
              </w:rPr>
              <w:t>Possible values are:</w:t>
            </w:r>
          </w:p>
          <w:p w:rsidR="00166E4D" w:rsidRPr="00230191" w:rsidRDefault="00166E4D">
            <w:pPr>
              <w:pStyle w:val="TableTextNormal"/>
              <w:rPr>
                <w:rFonts w:ascii="Courier New" w:eastAsia="Courier New" w:hAnsi="Courier New" w:cs="Courier New"/>
                <w:color w:val="000000"/>
                <w:highlight w:val="yellow"/>
              </w:rPr>
            </w:pPr>
          </w:p>
          <w:p w:rsidR="00166E4D" w:rsidRPr="00230191" w:rsidRDefault="007F705F">
            <w:pPr>
              <w:pStyle w:val="TableTextNormal"/>
              <w:rPr>
                <w:rFonts w:ascii="Courier New" w:eastAsia="Courier New" w:hAnsi="Courier New" w:cs="Courier New"/>
                <w:color w:val="000000"/>
                <w:highlight w:val="yellow"/>
              </w:rPr>
            </w:pPr>
            <w:r w:rsidRPr="00230191">
              <w:rPr>
                <w:rFonts w:ascii="Courier New" w:eastAsia="Courier New" w:hAnsi="Courier New" w:cs="Courier New"/>
                <w:color w:val="000000"/>
                <w:highlight w:val="yellow"/>
              </w:rPr>
              <w:t>"DCM" - Direct Client</w:t>
            </w:r>
          </w:p>
          <w:p w:rsidR="00166E4D" w:rsidRPr="00230191" w:rsidRDefault="007F705F">
            <w:pPr>
              <w:pStyle w:val="TableTextNormal"/>
              <w:rPr>
                <w:rFonts w:ascii="Courier New" w:eastAsia="Courier New" w:hAnsi="Courier New" w:cs="Courier New"/>
                <w:color w:val="000000"/>
                <w:highlight w:val="yellow"/>
              </w:rPr>
            </w:pPr>
            <w:r w:rsidRPr="00230191">
              <w:rPr>
                <w:rFonts w:ascii="Courier New" w:eastAsia="Courier New" w:hAnsi="Courier New" w:cs="Courier New"/>
                <w:color w:val="000000"/>
                <w:highlight w:val="yellow"/>
              </w:rPr>
              <w:t>"GCM" - General Clearing Member</w:t>
            </w:r>
          </w:p>
          <w:p w:rsidR="00166E4D" w:rsidRPr="00230191" w:rsidRDefault="007F705F">
            <w:pPr>
              <w:pStyle w:val="TableTextNormal"/>
              <w:rPr>
                <w:rFonts w:ascii="Courier New" w:eastAsia="Courier New" w:hAnsi="Courier New" w:cs="Courier New"/>
                <w:color w:val="000000"/>
                <w:highlight w:val="yellow"/>
              </w:rPr>
            </w:pPr>
            <w:r w:rsidRPr="00230191">
              <w:rPr>
                <w:rFonts w:ascii="Courier New" w:eastAsia="Courier New" w:hAnsi="Courier New" w:cs="Courier New"/>
                <w:color w:val="000000"/>
                <w:highlight w:val="yellow"/>
              </w:rPr>
              <w:t>"NCM" - Non Clearing Member</w:t>
            </w:r>
          </w:p>
          <w:p w:rsidR="00166E4D" w:rsidRPr="00230191" w:rsidRDefault="007F705F">
            <w:pPr>
              <w:pStyle w:val="TableTextNormal"/>
              <w:rPr>
                <w:rFonts w:ascii="Courier New" w:eastAsia="Courier New" w:hAnsi="Courier New" w:cs="Courier New"/>
                <w:color w:val="000000"/>
                <w:highlight w:val="yellow"/>
              </w:rPr>
            </w:pPr>
            <w:r w:rsidRPr="00230191">
              <w:rPr>
                <w:rFonts w:ascii="Courier New" w:eastAsia="Courier New" w:hAnsi="Courier New" w:cs="Courier New"/>
                <w:color w:val="000000"/>
                <w:highlight w:val="yellow"/>
              </w:rPr>
              <w:t>"RC" - Registered Client</w:t>
            </w:r>
          </w:p>
          <w:p w:rsidR="00166E4D" w:rsidRPr="00230191" w:rsidRDefault="00166E4D">
            <w:pPr>
              <w:pStyle w:val="TableTextNormal"/>
              <w:rPr>
                <w:rStyle w:val="Code"/>
                <w:color w:val="000000"/>
                <w:highlight w:val="yellow"/>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D24D30" w:rsidRDefault="007F705F">
            <w:pPr>
              <w:pStyle w:val="TableTextNormal"/>
              <w:rPr>
                <w:rStyle w:val="Code"/>
                <w:color w:val="FF0000"/>
              </w:rPr>
            </w:pPr>
            <w:r w:rsidRPr="00D24D30">
              <w:rPr>
                <w:rStyle w:val="Code"/>
                <w:color w:val="FF0000"/>
              </w:rPr>
              <w:t xml:space="preserve">Market </w:t>
            </w:r>
          </w:p>
          <w:p w:rsidR="00166E4D" w:rsidRPr="00D24D30"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D24D30" w:rsidRDefault="007F705F">
            <w:pPr>
              <w:pStyle w:val="TableTextNormal"/>
              <w:rPr>
                <w:rStyle w:val="Code"/>
                <w:color w:val="FF0000"/>
              </w:rPr>
            </w:pPr>
            <w:r w:rsidRPr="00D24D30">
              <w:rPr>
                <w:rStyle w:val="Code"/>
                <w:color w:val="FF0000"/>
              </w:rPr>
              <w:t>VARCHAR(4)</w:t>
            </w:r>
          </w:p>
          <w:p w:rsidR="00166E4D" w:rsidRPr="00D24D30"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D24D30"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D24D30" w:rsidRDefault="00166E4D">
            <w:pPr>
              <w:pStyle w:val="TableTextNormal"/>
              <w:rPr>
                <w:rStyle w:val="Code"/>
                <w:color w:val="FF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D24D30" w:rsidRDefault="007F705F">
            <w:pPr>
              <w:pStyle w:val="TableTextNormal"/>
              <w:rPr>
                <w:rFonts w:ascii="Courier New" w:eastAsia="Courier New" w:hAnsi="Courier New" w:cs="Courier New"/>
                <w:color w:val="FF0000"/>
              </w:rPr>
            </w:pPr>
            <w:r w:rsidRPr="00D24D30">
              <w:rPr>
                <w:rFonts w:ascii="Courier New" w:eastAsia="Courier New" w:hAnsi="Courier New" w:cs="Courier New"/>
                <w:color w:val="FF0000"/>
              </w:rPr>
              <w:t>Unique ISO 10383 identifier of the Market (e.g. "XVIE").</w:t>
            </w:r>
          </w:p>
          <w:p w:rsidR="00166E4D" w:rsidRPr="00D24D30" w:rsidRDefault="00166E4D">
            <w:pPr>
              <w:pStyle w:val="TableTextNormal"/>
              <w:rPr>
                <w:rStyle w:val="Code"/>
                <w:color w:val="FF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Collateral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[Collateral Account ID] of the linked collateral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[Settlement Account ID] of the linked settlement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DF </w:t>
            </w:r>
            <w:r>
              <w:rPr>
                <w:rStyle w:val="Code"/>
                <w:color w:val="000000"/>
              </w:rPr>
              <w:lastRenderedPageBreak/>
              <w:t>Participant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Reference to the unique identifier </w:t>
            </w:r>
            <w:r>
              <w:rPr>
                <w:rFonts w:ascii="Courier New" w:eastAsia="Courier New" w:hAnsi="Courier New" w:cs="Courier New"/>
                <w:color w:val="000000"/>
              </w:rPr>
              <w:lastRenderedPageBreak/>
              <w:t>of the linked participant default fund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Margin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[Margin Account ID] of the linked margin account. </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230191" w:rsidRDefault="007F705F">
            <w:pPr>
              <w:pStyle w:val="TableTextNormal"/>
              <w:rPr>
                <w:rStyle w:val="Code"/>
                <w:color w:val="FF0000"/>
              </w:rPr>
            </w:pPr>
            <w:r w:rsidRPr="00230191">
              <w:rPr>
                <w:rStyle w:val="Code"/>
                <w:color w:val="FF0000"/>
              </w:rPr>
              <w:t>Margin Group</w:t>
            </w:r>
          </w:p>
          <w:p w:rsidR="00166E4D" w:rsidRPr="00230191"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230191" w:rsidRDefault="007F705F">
            <w:pPr>
              <w:pStyle w:val="TableTextNormal"/>
              <w:rPr>
                <w:rStyle w:val="Code"/>
                <w:color w:val="FF0000"/>
              </w:rPr>
            </w:pPr>
            <w:r w:rsidRPr="00230191">
              <w:rPr>
                <w:rStyle w:val="Code"/>
                <w:color w:val="FF0000"/>
              </w:rPr>
              <w:t>VARCHAR(4)</w:t>
            </w:r>
          </w:p>
          <w:p w:rsidR="00166E4D" w:rsidRPr="00230191"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230191"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230191" w:rsidRDefault="00166E4D">
            <w:pPr>
              <w:pStyle w:val="TableTextNormal"/>
              <w:rPr>
                <w:rStyle w:val="Code"/>
                <w:color w:val="FF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230191" w:rsidRDefault="007F705F">
            <w:pPr>
              <w:pStyle w:val="TableTextNormal"/>
              <w:rPr>
                <w:rFonts w:ascii="Courier New" w:eastAsia="Courier New" w:hAnsi="Courier New" w:cs="Courier New"/>
                <w:color w:val="FF0000"/>
              </w:rPr>
            </w:pPr>
            <w:r w:rsidRPr="00230191">
              <w:rPr>
                <w:rFonts w:ascii="Courier New" w:eastAsia="Courier New" w:hAnsi="Courier New" w:cs="Courier New"/>
                <w:color w:val="FF0000"/>
              </w:rPr>
              <w:t>Code used to define the Margin Account ID implementing the following rule</w:t>
            </w:r>
          </w:p>
          <w:p w:rsidR="00166E4D" w:rsidRPr="00230191" w:rsidRDefault="007F705F">
            <w:pPr>
              <w:pStyle w:val="TableTextNormal"/>
              <w:rPr>
                <w:rFonts w:ascii="Courier New" w:eastAsia="Courier New" w:hAnsi="Courier New" w:cs="Courier New"/>
                <w:color w:val="FF0000"/>
              </w:rPr>
            </w:pPr>
            <w:r w:rsidRPr="00230191">
              <w:rPr>
                <w:rFonts w:ascii="Courier New" w:eastAsia="Courier New" w:hAnsi="Courier New" w:cs="Courier New"/>
                <w:color w:val="FF0000"/>
              </w:rPr>
              <w:t>[Participant Code]-[Margin Group]</w:t>
            </w:r>
          </w:p>
          <w:p w:rsidR="00166E4D" w:rsidRPr="00230191" w:rsidRDefault="00166E4D">
            <w:pPr>
              <w:pStyle w:val="TableTextNormal"/>
              <w:rPr>
                <w:rFonts w:ascii="Courier New" w:eastAsia="Courier New" w:hAnsi="Courier New" w:cs="Courier New"/>
                <w:color w:val="FF0000"/>
              </w:rPr>
            </w:pPr>
          </w:p>
          <w:p w:rsidR="00166E4D" w:rsidRPr="00230191" w:rsidRDefault="007F705F">
            <w:pPr>
              <w:pStyle w:val="TableTextNormal"/>
              <w:rPr>
                <w:rFonts w:ascii="Courier New" w:eastAsia="Courier New" w:hAnsi="Courier New" w:cs="Courier New"/>
                <w:color w:val="FF0000"/>
              </w:rPr>
            </w:pPr>
            <w:r w:rsidRPr="00230191">
              <w:rPr>
                <w:rFonts w:ascii="Courier New" w:eastAsia="Courier New" w:hAnsi="Courier New" w:cs="Courier New"/>
                <w:color w:val="FF0000"/>
              </w:rPr>
              <w:t xml:space="preserve">Positions having the same Margin Account ID concur to the same margin requirement figure. </w:t>
            </w:r>
          </w:p>
          <w:p w:rsidR="00166E4D" w:rsidRPr="00230191" w:rsidRDefault="00166E4D">
            <w:pPr>
              <w:pStyle w:val="TableTextNormal"/>
              <w:rPr>
                <w:rFonts w:ascii="Courier New" w:eastAsia="Courier New" w:hAnsi="Courier New" w:cs="Courier New"/>
                <w:color w:val="FF0000"/>
              </w:rPr>
            </w:pPr>
          </w:p>
          <w:p w:rsidR="00166E4D" w:rsidRPr="00230191" w:rsidRDefault="00166E4D">
            <w:pPr>
              <w:pStyle w:val="TableTextNormal"/>
              <w:rPr>
                <w:rFonts w:ascii="Courier New" w:eastAsia="Courier New" w:hAnsi="Courier New" w:cs="Courier New"/>
                <w:color w:val="FF0000"/>
              </w:rPr>
            </w:pPr>
          </w:p>
          <w:p w:rsidR="00166E4D" w:rsidRPr="00230191" w:rsidRDefault="007F705F">
            <w:pPr>
              <w:pStyle w:val="TableTextNormal"/>
              <w:rPr>
                <w:rFonts w:ascii="Courier New" w:eastAsia="Courier New" w:hAnsi="Courier New" w:cs="Courier New"/>
                <w:color w:val="FF0000"/>
              </w:rPr>
            </w:pPr>
            <w:r w:rsidRPr="00230191">
              <w:rPr>
                <w:rFonts w:ascii="Courier New" w:eastAsia="Courier New" w:hAnsi="Courier New" w:cs="Courier New"/>
                <w:color w:val="FF0000"/>
              </w:rPr>
              <w:t>Example:</w:t>
            </w:r>
          </w:p>
          <w:p w:rsidR="00166E4D" w:rsidRPr="00230191" w:rsidRDefault="007F705F">
            <w:pPr>
              <w:pStyle w:val="TableTextNormal"/>
              <w:rPr>
                <w:rFonts w:ascii="Courier New" w:eastAsia="Courier New" w:hAnsi="Courier New" w:cs="Courier New"/>
                <w:color w:val="FF0000"/>
              </w:rPr>
            </w:pPr>
            <w:r w:rsidRPr="00230191">
              <w:rPr>
                <w:rFonts w:ascii="Courier New" w:eastAsia="Courier New" w:hAnsi="Courier New" w:cs="Courier New"/>
                <w:color w:val="FF0000"/>
              </w:rPr>
              <w:t>Position account ID: "0021" / Market: "XVIE" / Participant code="0001" / Margin group: "H-NT" / Margin account ID: "0001-H-NT"</w:t>
            </w:r>
          </w:p>
          <w:p w:rsidR="00166E4D" w:rsidRPr="00230191" w:rsidRDefault="007F705F">
            <w:pPr>
              <w:pStyle w:val="TableTextNormal"/>
              <w:rPr>
                <w:rFonts w:ascii="Courier New" w:eastAsia="Courier New" w:hAnsi="Courier New" w:cs="Courier New"/>
                <w:color w:val="FF0000"/>
              </w:rPr>
            </w:pPr>
            <w:r w:rsidRPr="00230191">
              <w:rPr>
                <w:rFonts w:ascii="Courier New" w:eastAsia="Courier New" w:hAnsi="Courier New" w:cs="Courier New"/>
                <w:color w:val="FF0000"/>
              </w:rPr>
              <w:t>Position account ID: "0022" / Market: "XPRG" / Participant code="0001" / Margin group: "H-NT" / Margin account ID: "0001-H-NT"</w:t>
            </w:r>
          </w:p>
          <w:p w:rsidR="00166E4D" w:rsidRPr="00230191" w:rsidRDefault="007F705F">
            <w:pPr>
              <w:pStyle w:val="TableTextNormal"/>
              <w:rPr>
                <w:rFonts w:ascii="Courier New" w:eastAsia="Courier New" w:hAnsi="Courier New" w:cs="Courier New"/>
                <w:color w:val="FF0000"/>
              </w:rPr>
            </w:pPr>
            <w:r w:rsidRPr="00230191">
              <w:rPr>
                <w:rFonts w:ascii="Courier New" w:eastAsia="Courier New" w:hAnsi="Courier New" w:cs="Courier New"/>
                <w:color w:val="FF0000"/>
              </w:rPr>
              <w:t>Position account ID: "0023" / Market: "XMIL" / Participant code="0001" / Margin group: "H-MI" / Margin account ID: "0001-H-MI"</w:t>
            </w:r>
          </w:p>
          <w:p w:rsidR="00166E4D" w:rsidRPr="00230191" w:rsidRDefault="00166E4D">
            <w:pPr>
              <w:pStyle w:val="TableTextNormal"/>
              <w:rPr>
                <w:rFonts w:ascii="Courier New" w:eastAsia="Courier New" w:hAnsi="Courier New" w:cs="Courier New"/>
                <w:color w:val="FF0000"/>
              </w:rPr>
            </w:pPr>
          </w:p>
          <w:p w:rsidR="00166E4D" w:rsidRPr="00230191" w:rsidRDefault="007F705F">
            <w:pPr>
              <w:pStyle w:val="TableTextNormal"/>
              <w:rPr>
                <w:rFonts w:ascii="Courier New" w:eastAsia="Courier New" w:hAnsi="Courier New" w:cs="Courier New"/>
                <w:color w:val="FF0000"/>
              </w:rPr>
            </w:pPr>
            <w:r w:rsidRPr="00230191">
              <w:rPr>
                <w:rFonts w:ascii="Courier New" w:eastAsia="Courier New" w:hAnsi="Courier New" w:cs="Courier New"/>
                <w:color w:val="FF0000"/>
              </w:rPr>
              <w:t>In the case described Position Account 0021 and 0022 are enabled for cross margining on Margin Account "0001-H-NT" while Position account 0023 is configured for separated margining on margin account "0001-H-MI"</w:t>
            </w:r>
          </w:p>
          <w:p w:rsidR="00166E4D" w:rsidRPr="00230191" w:rsidRDefault="00166E4D">
            <w:pPr>
              <w:pStyle w:val="TableTextNormal"/>
              <w:rPr>
                <w:rFonts w:ascii="Courier New" w:eastAsia="Courier New" w:hAnsi="Courier New" w:cs="Courier New"/>
                <w:color w:val="FF0000"/>
              </w:rPr>
            </w:pPr>
          </w:p>
          <w:p w:rsidR="00166E4D" w:rsidRPr="00230191" w:rsidRDefault="00166E4D">
            <w:pPr>
              <w:pStyle w:val="TableTextNormal"/>
              <w:rPr>
                <w:rFonts w:ascii="Courier New" w:eastAsia="Courier New" w:hAnsi="Courier New" w:cs="Courier New"/>
                <w:color w:val="FF0000"/>
              </w:rPr>
            </w:pPr>
          </w:p>
          <w:p w:rsidR="00166E4D" w:rsidRPr="00230191" w:rsidRDefault="007F705F">
            <w:pPr>
              <w:pStyle w:val="TableTextNormal"/>
              <w:rPr>
                <w:rFonts w:ascii="Courier New" w:eastAsia="Courier New" w:hAnsi="Courier New" w:cs="Courier New"/>
                <w:color w:val="FF0000"/>
              </w:rPr>
            </w:pPr>
            <w:r w:rsidRPr="00230191">
              <w:rPr>
                <w:rFonts w:ascii="Courier New" w:eastAsia="Courier New" w:hAnsi="Courier New" w:cs="Courier New"/>
                <w:color w:val="FF0000"/>
              </w:rPr>
              <w:t>NB: This naming convention is handled with a workaround in the non-multimarket release: [Participant Code]-[Position Account ID]</w:t>
            </w:r>
          </w:p>
          <w:p w:rsidR="00166E4D" w:rsidRPr="00230191" w:rsidRDefault="007F705F">
            <w:pPr>
              <w:pStyle w:val="TableTextNormal"/>
              <w:rPr>
                <w:rFonts w:ascii="Courier New" w:eastAsia="Courier New" w:hAnsi="Courier New" w:cs="Courier New"/>
                <w:color w:val="FF0000"/>
              </w:rPr>
            </w:pPr>
            <w:r w:rsidRPr="00230191">
              <w:rPr>
                <w:rFonts w:ascii="Courier New" w:eastAsia="Courier New" w:hAnsi="Courier New" w:cs="Courier New"/>
                <w:color w:val="FF0000"/>
              </w:rPr>
              <w:t>Example:</w:t>
            </w:r>
          </w:p>
          <w:p w:rsidR="00166E4D" w:rsidRPr="00230191" w:rsidRDefault="007F705F">
            <w:pPr>
              <w:pStyle w:val="TableTextNormal"/>
              <w:rPr>
                <w:rFonts w:ascii="Courier New" w:eastAsia="Courier New" w:hAnsi="Courier New" w:cs="Courier New"/>
                <w:color w:val="FF0000"/>
              </w:rPr>
            </w:pPr>
            <w:r w:rsidRPr="00230191">
              <w:rPr>
                <w:rFonts w:ascii="Courier New" w:eastAsia="Courier New" w:hAnsi="Courier New" w:cs="Courier New"/>
                <w:color w:val="FF0000"/>
              </w:rPr>
              <w:t>Position account ID: "0021" / Participant code="0001" / Margin account ID: "0001-0021"</w:t>
            </w:r>
          </w:p>
          <w:p w:rsidR="00166E4D" w:rsidRPr="00230191" w:rsidRDefault="00166E4D">
            <w:pPr>
              <w:pStyle w:val="TableTextNormal"/>
              <w:rPr>
                <w:rStyle w:val="Code"/>
                <w:color w:val="FF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CM ownership</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 case the [Membership type] is NCM or RC this field represent the Participant Code of the linked Clearing Member. In case the participant is a DCM or GCM this field contains its own participant code.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Status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25"/>
              </w:numPr>
              <w:ind w:left="630" w:hanging="360"/>
              <w:rPr>
                <w:rFonts w:ascii="Courier New" w:eastAsia="Courier New" w:hAnsi="Courier New" w:cs="Courier New"/>
                <w:color w:val="000000"/>
              </w:rPr>
            </w:pPr>
            <w:r>
              <w:rPr>
                <w:rFonts w:ascii="Courier New" w:eastAsia="Courier New" w:hAnsi="Courier New" w:cs="Courier New"/>
                <w:color w:val="000000"/>
              </w:rPr>
              <w:t>'A' : activated</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26"/>
              </w:numPr>
              <w:ind w:left="630" w:hanging="360"/>
              <w:rPr>
                <w:rFonts w:ascii="Courier New" w:eastAsia="Courier New" w:hAnsi="Courier New" w:cs="Courier New"/>
                <w:color w:val="000000"/>
              </w:rPr>
            </w:pPr>
            <w:r>
              <w:rPr>
                <w:rFonts w:ascii="Courier New" w:eastAsia="Courier New" w:hAnsi="Courier New" w:cs="Courier New"/>
                <w:color w:val="000000"/>
              </w:rPr>
              <w:t>'D' : deactivated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Activation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when the account was enabled, populated if the status is enabled.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Deactivation </w:t>
            </w:r>
            <w:r>
              <w:rPr>
                <w:rStyle w:val="Code"/>
                <w:color w:val="000000"/>
              </w:rPr>
              <w:lastRenderedPageBreak/>
              <w:t>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Date/Time, when the account was </w:t>
            </w:r>
            <w:r>
              <w:rPr>
                <w:rFonts w:ascii="Courier New" w:eastAsia="Courier New" w:hAnsi="Courier New" w:cs="Courier New"/>
                <w:color w:val="000000"/>
              </w:rPr>
              <w:lastRenderedPageBreak/>
              <w:t>disabled, populated if the status is disabled</w:t>
            </w:r>
          </w:p>
          <w:p w:rsidR="00166E4D" w:rsidRDefault="00166E4D">
            <w:pPr>
              <w:pStyle w:val="TableTextNormal"/>
              <w:rPr>
                <w:rStyle w:val="Code"/>
                <w:color w:val="000000"/>
              </w:rPr>
            </w:pPr>
          </w:p>
        </w:tc>
      </w:tr>
      <w:bookmarkEnd w:id="11"/>
    </w:tbl>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rsidTr="00D24D30">
        <w:tc>
          <w:tcPr>
            <w:tcW w:w="10000" w:type="dxa"/>
            <w:gridSpan w:val="5"/>
            <w:tcBorders>
              <w:top w:val="single" w:sz="1" w:space="0" w:color="808080"/>
              <w:left w:val="single" w:sz="1" w:space="0" w:color="808080"/>
              <w:right w:val="single" w:sz="1" w:space="0" w:color="808080"/>
            </w:tcBorders>
            <w:shd w:val="clear" w:color="auto" w:fill="auto"/>
            <w:tcMar>
              <w:top w:w="0" w:type="dxa"/>
              <w:left w:w="60" w:type="dxa"/>
              <w:bottom w:w="0" w:type="dxa"/>
              <w:right w:w="60" w:type="dxa"/>
            </w:tcMar>
          </w:tcPr>
          <w:p w:rsidR="00166E4D" w:rsidRDefault="007F705F">
            <w:pPr>
              <w:pStyle w:val="TableHeadingLight"/>
              <w:jc w:val="center"/>
            </w:pPr>
            <w:bookmarkStart w:id="12" w:name="BKM_1839EB36_E9DD_4135_B567_4AC82D0E38E0"/>
            <w:r w:rsidRPr="00230191">
              <w:rPr>
                <w:highlight w:val="yellow"/>
              </w:rPr>
              <w:t>Settlement Account</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166E4D">
            <w:pPr>
              <w:pStyle w:val="TableTextNormal"/>
              <w:rPr>
                <w:color w:val="000000"/>
              </w:rPr>
            </w:pPr>
          </w:p>
          <w:p w:rsidR="00166E4D" w:rsidRDefault="007F705F">
            <w:pPr>
              <w:pStyle w:val="TableTextNormal"/>
              <w:rPr>
                <w:color w:val="000000"/>
              </w:rPr>
            </w:pPr>
            <w:r>
              <w:rPr>
                <w:color w:val="000000"/>
              </w:rPr>
              <w:t>It is an internal representation of the Settlement Account. Settlement Agent can be configured at Settlement Account Level by populating the field [Settlement Agent Code] with the Settlement Agent [Participant code].</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unique ID of the account. Format is SA - [Unique code].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Description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C6290" w:rsidRDefault="007F705F">
            <w:pPr>
              <w:pStyle w:val="TableTextNormal"/>
              <w:rPr>
                <w:rStyle w:val="Code"/>
              </w:rPr>
            </w:pPr>
            <w:r w:rsidRPr="008C6290">
              <w:rPr>
                <w:rStyle w:val="Code"/>
              </w:rPr>
              <w:t>Settlement Agent BIC H</w:t>
            </w:r>
          </w:p>
          <w:p w:rsidR="00166E4D" w:rsidRPr="008C6290"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C6290" w:rsidRDefault="007F705F">
            <w:pPr>
              <w:pStyle w:val="TableTextNormal"/>
              <w:rPr>
                <w:rStyle w:val="Code"/>
              </w:rPr>
            </w:pPr>
            <w:r w:rsidRPr="008C6290">
              <w:rPr>
                <w:rStyle w:val="Code"/>
              </w:rPr>
              <w:t>VARCHAR(11)</w:t>
            </w:r>
          </w:p>
          <w:p w:rsidR="00166E4D" w:rsidRPr="008C6290" w:rsidRDefault="00166E4D">
            <w:pPr>
              <w:pStyle w:val="TableTextNormal"/>
              <w:rPr>
                <w:rStyle w:val="Code"/>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C6290" w:rsidRDefault="00166E4D">
            <w:pPr>
              <w:pStyle w:val="TableTextNormal"/>
              <w:rPr>
                <w:rStyle w:val="Code"/>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C6290" w:rsidRDefault="00166E4D">
            <w:pPr>
              <w:pStyle w:val="TableTextNormal"/>
              <w:rPr>
                <w:rStyle w:val="Code"/>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C6290" w:rsidRDefault="007F705F">
            <w:pPr>
              <w:pStyle w:val="TableTextNormal"/>
              <w:rPr>
                <w:rFonts w:ascii="Courier New" w:eastAsia="Courier New" w:hAnsi="Courier New" w:cs="Courier New"/>
                <w:color w:val="FF0000"/>
              </w:rPr>
            </w:pPr>
            <w:r w:rsidRPr="008C6290">
              <w:rPr>
                <w:rFonts w:ascii="Courier New" w:eastAsia="Courier New" w:hAnsi="Courier New" w:cs="Courier New"/>
              </w:rPr>
              <w:t xml:space="preserve">Field that allows the overriding of the Settlement </w:t>
            </w:r>
            <w:r w:rsidRPr="008C6290">
              <w:rPr>
                <w:rFonts w:ascii="Courier New" w:eastAsia="Courier New" w:hAnsi="Courier New" w:cs="Courier New"/>
                <w:color w:val="FF0000"/>
              </w:rPr>
              <w:t>BIC H (ISO 9362 Swift Bank Identification Code used in the HEADER of settlement messages exchanged between CCP and CSD), limited to Settlement Agent.</w:t>
            </w:r>
          </w:p>
          <w:p w:rsidR="00166E4D" w:rsidRPr="008C6290" w:rsidRDefault="007F705F">
            <w:pPr>
              <w:pStyle w:val="TableTextNormal"/>
              <w:rPr>
                <w:rFonts w:ascii="Courier New" w:eastAsia="Courier New" w:hAnsi="Courier New" w:cs="Courier New"/>
                <w:color w:val="FF0000"/>
              </w:rPr>
            </w:pPr>
            <w:r w:rsidRPr="008C6290">
              <w:rPr>
                <w:rFonts w:ascii="Courier New" w:eastAsia="Courier New" w:hAnsi="Courier New" w:cs="Courier New"/>
                <w:color w:val="FF0000"/>
              </w:rPr>
              <w:t xml:space="preserve">If empty, the default [Settlement Agent] BIC is used. </w:t>
            </w:r>
          </w:p>
          <w:p w:rsidR="00166E4D" w:rsidRPr="008C6290" w:rsidRDefault="00166E4D">
            <w:pPr>
              <w:pStyle w:val="TableTextNormal"/>
              <w:rPr>
                <w:rStyle w:val="Code"/>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C6290" w:rsidRDefault="007F705F">
            <w:pPr>
              <w:pStyle w:val="TableTextNormal"/>
              <w:rPr>
                <w:rStyle w:val="Code"/>
              </w:rPr>
            </w:pPr>
            <w:r w:rsidRPr="008C6290">
              <w:rPr>
                <w:rStyle w:val="Code"/>
              </w:rPr>
              <w:t>Settlement Agent BIC B</w:t>
            </w:r>
          </w:p>
          <w:p w:rsidR="00166E4D" w:rsidRPr="008C6290"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C6290" w:rsidRDefault="007F705F">
            <w:pPr>
              <w:pStyle w:val="TableTextNormal"/>
              <w:rPr>
                <w:rStyle w:val="Code"/>
              </w:rPr>
            </w:pPr>
            <w:r w:rsidRPr="008C6290">
              <w:rPr>
                <w:rStyle w:val="Code"/>
              </w:rPr>
              <w:t>VARCHAR(11)</w:t>
            </w:r>
          </w:p>
          <w:p w:rsidR="00166E4D" w:rsidRPr="008C6290" w:rsidRDefault="00166E4D">
            <w:pPr>
              <w:pStyle w:val="TableTextNormal"/>
              <w:rPr>
                <w:rStyle w:val="Code"/>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C6290" w:rsidRDefault="00166E4D">
            <w:pPr>
              <w:pStyle w:val="TableTextNormal"/>
              <w:rPr>
                <w:rStyle w:val="Code"/>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C6290" w:rsidRDefault="00166E4D">
            <w:pPr>
              <w:pStyle w:val="TableTextNormal"/>
              <w:rPr>
                <w:rStyle w:val="Code"/>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C6290" w:rsidRDefault="007F705F">
            <w:pPr>
              <w:pStyle w:val="TableTextNormal"/>
              <w:rPr>
                <w:rFonts w:ascii="Courier New" w:eastAsia="Courier New" w:hAnsi="Courier New" w:cs="Courier New"/>
                <w:color w:val="FF0000"/>
              </w:rPr>
            </w:pPr>
            <w:r w:rsidRPr="008C6290">
              <w:rPr>
                <w:rFonts w:ascii="Courier New" w:eastAsia="Courier New" w:hAnsi="Courier New" w:cs="Courier New"/>
              </w:rPr>
              <w:t xml:space="preserve">Field that allows the overriding of the Settlement </w:t>
            </w:r>
            <w:r w:rsidRPr="008C6290">
              <w:rPr>
                <w:rFonts w:ascii="Courier New" w:eastAsia="Courier New" w:hAnsi="Courier New" w:cs="Courier New"/>
                <w:color w:val="FF0000"/>
              </w:rPr>
              <w:t>BIC B (ISO 9362 Swift Bank Identification Code used in the BODY of settlement messages exchanged between CCP and CSD), limited to Settlement Agent.</w:t>
            </w:r>
          </w:p>
          <w:p w:rsidR="00166E4D" w:rsidRPr="008C6290" w:rsidRDefault="007F705F">
            <w:pPr>
              <w:pStyle w:val="TableTextNormal"/>
              <w:rPr>
                <w:rFonts w:ascii="Courier New" w:eastAsia="Courier New" w:hAnsi="Courier New" w:cs="Courier New"/>
                <w:color w:val="FF0000"/>
              </w:rPr>
            </w:pPr>
            <w:r w:rsidRPr="008C6290">
              <w:rPr>
                <w:rFonts w:ascii="Courier New" w:eastAsia="Courier New" w:hAnsi="Courier New" w:cs="Courier New"/>
                <w:color w:val="FF0000"/>
              </w:rPr>
              <w:t xml:space="preserve">If empty, the default [Participant][Settlement BIC B] is used. </w:t>
            </w:r>
          </w:p>
          <w:p w:rsidR="00166E4D" w:rsidRPr="008C6290" w:rsidRDefault="00166E4D">
            <w:pPr>
              <w:pStyle w:val="TableTextNormal"/>
              <w:rPr>
                <w:rStyle w:val="Code"/>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Agent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participant acting as settlement agent on the specified account. This field references the [Participant code] field in the [Participant] table.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Settlement messages are sent by default </w:t>
            </w:r>
            <w:r w:rsidRPr="008C6290">
              <w:rPr>
                <w:rFonts w:ascii="Courier New" w:eastAsia="Courier New" w:hAnsi="Courier New" w:cs="Courier New"/>
                <w:color w:val="FF0000"/>
              </w:rPr>
              <w:t>using BIC codes assigned to this Participant Code. [Settlement Agent BIC H/B] field overrides this setup.</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CM Ownership</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Code of the Participant owning the settlement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CCP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Participant Code of the participant acting as CCP on the settlement account. This field reference the [Participant code] field in the [Participant] table.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CSD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Participant Code of the participant acting as CSD on the settlement account. This field reference the [Participant code] field in the [Participant] table.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Investor CSD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Participant Code of the participant acting as Investor CSD on the settlement account. This field reference the [Participant code] field in the [Participant] table.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Cash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VARCHAR(50)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Cash Account number (DCA for T2S members)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Security Deposit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VARCHAR(50)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Securities deposit number </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Status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27"/>
              </w:numPr>
              <w:ind w:left="630" w:hanging="360"/>
              <w:rPr>
                <w:rFonts w:ascii="Courier New" w:eastAsia="Courier New" w:hAnsi="Courier New" w:cs="Courier New"/>
                <w:color w:val="000000"/>
              </w:rPr>
            </w:pPr>
            <w:r>
              <w:rPr>
                <w:rFonts w:ascii="Courier New" w:eastAsia="Courier New" w:hAnsi="Courier New" w:cs="Courier New"/>
                <w:color w:val="000000"/>
              </w:rPr>
              <w:t>'A' : Activated</w:t>
            </w:r>
          </w:p>
          <w:p w:rsidR="00166E4D" w:rsidRDefault="007F705F">
            <w:pPr>
              <w:pStyle w:val="TableTextNormal"/>
              <w:numPr>
                <w:ilvl w:val="0"/>
                <w:numId w:val="27"/>
              </w:numPr>
              <w:ind w:left="630" w:hanging="360"/>
              <w:rPr>
                <w:rFonts w:ascii="Courier New" w:eastAsia="Courier New" w:hAnsi="Courier New" w:cs="Courier New"/>
                <w:color w:val="000000"/>
              </w:rPr>
            </w:pPr>
            <w:r>
              <w:rPr>
                <w:rFonts w:ascii="Courier New" w:eastAsia="Courier New" w:hAnsi="Courier New" w:cs="Courier New"/>
                <w:color w:val="000000"/>
              </w:rPr>
              <w:t>'D' : Deactivated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Activation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when the account was enabled, populated if the status is enabled.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Deactivation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when the account was disabled, populated if the status is disabled</w:t>
            </w:r>
          </w:p>
          <w:p w:rsidR="00166E4D" w:rsidRDefault="00166E4D">
            <w:pPr>
              <w:pStyle w:val="TableTextNormal"/>
              <w:rPr>
                <w:rStyle w:val="Code"/>
                <w:color w:val="000000"/>
              </w:rPr>
            </w:pPr>
          </w:p>
        </w:tc>
      </w:tr>
      <w:bookmarkEnd w:id="12"/>
    </w:tbl>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13" w:name="BKM_4A90ABC0_6462_41E4_B4EE_C70BA5F0715A"/>
            <w:r w:rsidRPr="00D71922">
              <w:rPr>
                <w:color w:val="FF0000"/>
                <w:highlight w:val="yellow"/>
              </w:rPr>
              <w:t>Swift Reporting</w:t>
            </w:r>
            <w:r w:rsidR="00D71922">
              <w:rPr>
                <w:color w:val="FF0000"/>
              </w:rPr>
              <w:t xml:space="preserve"> LOG ?</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This table represent the swift subscription options per participant</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Recipient BIC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ISO 9362 Swift Bank Identification Code used in the HEADER of reporting messages in case of transmission of the message to different recipient users.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Participant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References the participant unique internal code in the [Participant] entity.</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SWIFT Message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Contains the CUG supported SWIFT Messages:</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28"/>
              </w:numPr>
              <w:ind w:left="630" w:hanging="360"/>
              <w:rPr>
                <w:rFonts w:ascii="Courier New" w:eastAsia="Courier New" w:hAnsi="Courier New" w:cs="Courier New"/>
                <w:color w:val="000000"/>
              </w:rPr>
            </w:pPr>
            <w:r>
              <w:rPr>
                <w:rFonts w:ascii="Courier New" w:eastAsia="Courier New" w:hAnsi="Courier New" w:cs="Courier New"/>
                <w:color w:val="000000"/>
              </w:rPr>
              <w:t>MT503 - Collateral Call Message</w:t>
            </w:r>
          </w:p>
          <w:p w:rsidR="00166E4D" w:rsidRDefault="007F705F">
            <w:pPr>
              <w:pStyle w:val="TableTextNormal"/>
              <w:numPr>
                <w:ilvl w:val="0"/>
                <w:numId w:val="28"/>
              </w:numPr>
              <w:ind w:left="630" w:hanging="360"/>
              <w:rPr>
                <w:rFonts w:ascii="Courier New" w:eastAsia="Courier New" w:hAnsi="Courier New" w:cs="Courier New"/>
                <w:color w:val="000000"/>
              </w:rPr>
            </w:pPr>
            <w:r>
              <w:rPr>
                <w:rFonts w:ascii="Courier New" w:eastAsia="Courier New" w:hAnsi="Courier New" w:cs="Courier New"/>
                <w:color w:val="000000"/>
              </w:rPr>
              <w:t>MT506 - Collateral Statement</w:t>
            </w:r>
          </w:p>
          <w:p w:rsidR="00166E4D" w:rsidRDefault="007F705F">
            <w:pPr>
              <w:pStyle w:val="TableTextNormal"/>
              <w:numPr>
                <w:ilvl w:val="0"/>
                <w:numId w:val="28"/>
              </w:numPr>
              <w:ind w:left="630" w:hanging="360"/>
              <w:rPr>
                <w:rFonts w:ascii="Courier New" w:eastAsia="Courier New" w:hAnsi="Courier New" w:cs="Courier New"/>
                <w:color w:val="000000"/>
              </w:rPr>
            </w:pPr>
            <w:r>
              <w:rPr>
                <w:rFonts w:ascii="Courier New" w:eastAsia="Courier New" w:hAnsi="Courier New" w:cs="Courier New"/>
                <w:color w:val="000000"/>
              </w:rPr>
              <w:t>MT536 - EOD Gross Trade Statement</w:t>
            </w:r>
          </w:p>
          <w:p w:rsidR="00166E4D" w:rsidRDefault="007F705F">
            <w:pPr>
              <w:pStyle w:val="TableTextNormal"/>
              <w:numPr>
                <w:ilvl w:val="0"/>
                <w:numId w:val="28"/>
              </w:numPr>
              <w:ind w:left="630" w:hanging="360"/>
              <w:rPr>
                <w:rFonts w:ascii="Courier New" w:eastAsia="Courier New" w:hAnsi="Courier New" w:cs="Courier New"/>
                <w:color w:val="000000"/>
              </w:rPr>
            </w:pPr>
            <w:r>
              <w:rPr>
                <w:rFonts w:ascii="Courier New" w:eastAsia="Courier New" w:hAnsi="Courier New" w:cs="Courier New"/>
                <w:color w:val="000000"/>
              </w:rPr>
              <w:t>MT536 - Settled Positions Statement</w:t>
            </w:r>
          </w:p>
          <w:p w:rsidR="00166E4D" w:rsidRDefault="007F705F">
            <w:pPr>
              <w:pStyle w:val="TableTextNormal"/>
              <w:numPr>
                <w:ilvl w:val="0"/>
                <w:numId w:val="28"/>
              </w:numPr>
              <w:ind w:left="630" w:hanging="360"/>
              <w:rPr>
                <w:rFonts w:ascii="Courier New" w:eastAsia="Courier New" w:hAnsi="Courier New" w:cs="Courier New"/>
                <w:color w:val="000000"/>
              </w:rPr>
            </w:pPr>
            <w:r>
              <w:rPr>
                <w:rFonts w:ascii="Courier New" w:eastAsia="Courier New" w:hAnsi="Courier New" w:cs="Courier New"/>
                <w:color w:val="000000"/>
              </w:rPr>
              <w:t xml:space="preserve">MT537 - Open </w:t>
            </w:r>
            <w:proofErr w:type="spellStart"/>
            <w:r>
              <w:rPr>
                <w:rFonts w:ascii="Courier New" w:eastAsia="Courier New" w:hAnsi="Courier New" w:cs="Courier New"/>
                <w:color w:val="000000"/>
              </w:rPr>
              <w:t>Postion</w:t>
            </w:r>
            <w:proofErr w:type="spellEnd"/>
            <w:r>
              <w:rPr>
                <w:rFonts w:ascii="Courier New" w:eastAsia="Courier New" w:hAnsi="Courier New" w:cs="Courier New"/>
                <w:color w:val="000000"/>
              </w:rPr>
              <w:t xml:space="preserve"> Statement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Activation Status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This flag activates/deactivates the selected SWIFT message for the selected BIC/PARTICIPANT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 : SWIFT Message activated</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 : SWIFT Message deactivated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Activation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when the message was activated.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Deactivation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when the message was deactivated.</w:t>
            </w:r>
          </w:p>
          <w:p w:rsidR="00166E4D" w:rsidRDefault="00166E4D">
            <w:pPr>
              <w:pStyle w:val="TableTextNormal"/>
              <w:rPr>
                <w:rStyle w:val="Code"/>
                <w:color w:val="000000"/>
              </w:rPr>
            </w:pPr>
          </w:p>
        </w:tc>
      </w:tr>
      <w:bookmarkEnd w:id="2"/>
      <w:bookmarkEnd w:id="13"/>
    </w:tbl>
    <w:p w:rsidR="00166E4D" w:rsidRDefault="00166E4D">
      <w:pPr>
        <w:rPr>
          <w:sz w:val="20"/>
          <w:szCs w:val="20"/>
        </w:rPr>
      </w:pPr>
    </w:p>
    <w:p w:rsidR="00166E4D" w:rsidRDefault="007F705F">
      <w:pPr>
        <w:pStyle w:val="Heading2"/>
      </w:pPr>
      <w:bookmarkStart w:id="14" w:name="BKM_3F5B180A_EBE6_4C59_80BB_63CD4239EC16"/>
      <w:r>
        <w:t>Clearing and Settlement positions diagram</w:t>
      </w:r>
    </w:p>
    <w:p w:rsidR="00166E4D" w:rsidRDefault="007F705F">
      <w:pPr>
        <w:pStyle w:val="Notes"/>
        <w:rPr>
          <w:color w:val="000000"/>
        </w:rPr>
      </w:pPr>
      <w:r>
        <w:rPr>
          <w:color w:val="000000"/>
        </w:rPr>
        <w:t>This section contains the data fields that describe positions at Position Account, Margin Account and Settlement Account level.</w:t>
      </w:r>
    </w:p>
    <w:p w:rsidR="00166E4D" w:rsidRDefault="007F705F">
      <w:pPr>
        <w:pStyle w:val="Notes"/>
        <w:rPr>
          <w:color w:val="000000"/>
        </w:rPr>
      </w:pPr>
      <w:r>
        <w:rPr>
          <w:color w:val="000000"/>
        </w:rPr>
        <w:t>Margin positions are described by different entities that represent four margin calculation stages:</w:t>
      </w:r>
    </w:p>
    <w:p w:rsidR="00166E4D" w:rsidRDefault="00166E4D">
      <w:pPr>
        <w:pStyle w:val="Notes"/>
        <w:rPr>
          <w:color w:val="000000"/>
        </w:rPr>
      </w:pPr>
    </w:p>
    <w:p w:rsidR="00166E4D" w:rsidRDefault="007F705F">
      <w:pPr>
        <w:pStyle w:val="Notes"/>
        <w:numPr>
          <w:ilvl w:val="0"/>
          <w:numId w:val="29"/>
        </w:numPr>
        <w:ind w:left="360" w:hanging="360"/>
        <w:rPr>
          <w:color w:val="000000"/>
        </w:rPr>
      </w:pPr>
      <w:r>
        <w:rPr>
          <w:color w:val="000000"/>
        </w:rPr>
        <w:t>Margin Account items: original positions eligible for margin calculation with detail per ACCOUNT/CLASS ID/ISD, multi-currency mark to market applied</w:t>
      </w:r>
    </w:p>
    <w:p w:rsidR="00166E4D" w:rsidRDefault="007F705F">
      <w:pPr>
        <w:pStyle w:val="Notes"/>
        <w:numPr>
          <w:ilvl w:val="0"/>
          <w:numId w:val="29"/>
        </w:numPr>
        <w:ind w:left="360" w:hanging="360"/>
        <w:rPr>
          <w:color w:val="000000"/>
        </w:rPr>
      </w:pPr>
      <w:r>
        <w:rPr>
          <w:color w:val="000000"/>
        </w:rPr>
        <w:lastRenderedPageBreak/>
        <w:t>Margin Account net items: net positions per ACCOUNT/CLASS ID (netted ISD)</w:t>
      </w:r>
    </w:p>
    <w:p w:rsidR="00166E4D" w:rsidRDefault="007F705F">
      <w:pPr>
        <w:pStyle w:val="Notes"/>
        <w:numPr>
          <w:ilvl w:val="0"/>
          <w:numId w:val="29"/>
        </w:numPr>
        <w:ind w:left="360" w:hanging="360"/>
        <w:rPr>
          <w:color w:val="000000"/>
        </w:rPr>
      </w:pPr>
      <w:r>
        <w:rPr>
          <w:color w:val="000000"/>
        </w:rPr>
        <w:t>Margin Requirement items: net positions per ACCOUNT/ISIN, cross margin calculated</w:t>
      </w:r>
    </w:p>
    <w:p w:rsidR="00166E4D" w:rsidRDefault="007F705F">
      <w:pPr>
        <w:pStyle w:val="Notes"/>
        <w:numPr>
          <w:ilvl w:val="0"/>
          <w:numId w:val="29"/>
        </w:numPr>
        <w:ind w:left="360" w:hanging="360"/>
        <w:rPr>
          <w:color w:val="000000"/>
        </w:rPr>
      </w:pPr>
      <w:r>
        <w:rPr>
          <w:color w:val="000000"/>
        </w:rPr>
        <w:t>Margin Requirements: net positions per ACCOUNT/CLEARING CURRENCY, participant add-on applied</w:t>
      </w:r>
    </w:p>
    <w:p w:rsidR="00166E4D" w:rsidRDefault="00166E4D">
      <w:pPr>
        <w:pStyle w:val="Notes"/>
        <w:rPr>
          <w:color w:val="000000"/>
        </w:rPr>
      </w:pPr>
    </w:p>
    <w:p w:rsidR="00166E4D" w:rsidRDefault="00166E4D">
      <w:pPr>
        <w:rPr>
          <w:color w:val="000000"/>
          <w:sz w:val="20"/>
          <w:szCs w:val="20"/>
        </w:rPr>
      </w:pPr>
    </w:p>
    <w:p w:rsidR="00166E4D" w:rsidRDefault="007F705F">
      <w:pPr>
        <w:rPr>
          <w:color w:val="000000"/>
          <w:sz w:val="20"/>
          <w:szCs w:val="20"/>
        </w:rPr>
      </w:pPr>
      <w:r>
        <w:rPr>
          <w:noProof/>
          <w:lang w:val="it-IT" w:eastAsia="it-IT"/>
        </w:rPr>
        <w:drawing>
          <wp:inline distT="0" distB="0" distL="0" distR="0" wp14:anchorId="1334FAAD" wp14:editId="72817C49">
            <wp:extent cx="6172200" cy="61645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a:blip r:embed="rId10"/>
                    <a:stretch>
                      <a:fillRect/>
                    </a:stretch>
                  </pic:blipFill>
                  <pic:spPr bwMode="auto">
                    <a:xfrm>
                      <a:off x="0" y="0"/>
                      <a:ext cx="6172200" cy="6164580"/>
                    </a:xfrm>
                    <a:prstGeom prst="rect">
                      <a:avLst/>
                    </a:prstGeom>
                    <a:noFill/>
                    <a:ln w="9525">
                      <a:noFill/>
                      <a:miter lim="800000"/>
                      <a:headEnd/>
                      <a:tailEnd/>
                    </a:ln>
                  </pic:spPr>
                </pic:pic>
              </a:graphicData>
            </a:graphic>
          </wp:inline>
        </w:drawing>
      </w:r>
    </w:p>
    <w:p w:rsidR="00733D58" w:rsidRDefault="00733D58">
      <w:pPr>
        <w:rPr>
          <w:color w:val="000000"/>
          <w:sz w:val="20"/>
          <w:szCs w:val="20"/>
        </w:rPr>
      </w:pPr>
    </w:p>
    <w:p w:rsidR="00733D58" w:rsidRDefault="00733D58">
      <w:pPr>
        <w:rPr>
          <w:color w:val="000000"/>
          <w:sz w:val="20"/>
          <w:szCs w:val="20"/>
        </w:rPr>
      </w:pPr>
    </w:p>
    <w:p w:rsidR="00733D58" w:rsidRDefault="00733D58">
      <w:pPr>
        <w:rPr>
          <w:color w:val="000000"/>
          <w:sz w:val="20"/>
          <w:szCs w:val="20"/>
        </w:rPr>
      </w:pPr>
    </w:p>
    <w:p w:rsidR="00733D58" w:rsidRDefault="00733D58">
      <w:pPr>
        <w:rPr>
          <w:color w:val="000000"/>
          <w:sz w:val="20"/>
          <w:szCs w:val="20"/>
        </w:rPr>
      </w:pPr>
    </w:p>
    <w:p w:rsidR="00733D58" w:rsidRDefault="00733D58">
      <w:pPr>
        <w:rPr>
          <w:color w:val="000000"/>
          <w:sz w:val="20"/>
          <w:szCs w:val="20"/>
        </w:rPr>
      </w:pPr>
    </w:p>
    <w:p w:rsidR="00733D58" w:rsidRDefault="00733D58">
      <w:pPr>
        <w:rPr>
          <w:color w:val="000000"/>
          <w:sz w:val="20"/>
          <w:szCs w:val="20"/>
        </w:rPr>
      </w:pPr>
    </w:p>
    <w:p w:rsidR="00733D58" w:rsidRDefault="00733D58">
      <w:pPr>
        <w:rPr>
          <w:color w:val="000000"/>
          <w:sz w:val="20"/>
          <w:szCs w:val="20"/>
        </w:rPr>
      </w:pPr>
    </w:p>
    <w:p w:rsidR="00733D58" w:rsidRDefault="00733D58">
      <w:pPr>
        <w:rPr>
          <w:color w:val="000000"/>
          <w:sz w:val="20"/>
          <w:szCs w:val="20"/>
        </w:rPr>
      </w:pPr>
    </w:p>
    <w:p w:rsidR="00733D58" w:rsidRDefault="00733D58">
      <w:pPr>
        <w:rPr>
          <w:color w:val="000000"/>
          <w:sz w:val="20"/>
          <w:szCs w:val="20"/>
        </w:rPr>
      </w:pPr>
    </w:p>
    <w:p w:rsidR="00733D58" w:rsidRDefault="00733D58">
      <w:pPr>
        <w:rPr>
          <w:color w:val="000000"/>
          <w:sz w:val="20"/>
          <w:szCs w:val="20"/>
        </w:rPr>
      </w:pPr>
    </w:p>
    <w:p w:rsidR="00733D58" w:rsidRDefault="00733D58">
      <w:pPr>
        <w:rPr>
          <w:color w:val="000000"/>
          <w:sz w:val="20"/>
          <w:szCs w:val="20"/>
        </w:rPr>
      </w:pPr>
    </w:p>
    <w:p w:rsidR="00733D58" w:rsidRDefault="00733D58">
      <w:pPr>
        <w:rPr>
          <w:color w:val="000000"/>
          <w:sz w:val="20"/>
          <w:szCs w:val="20"/>
        </w:rPr>
      </w:pPr>
    </w:p>
    <w:p w:rsidR="00733D58" w:rsidRDefault="00733D58">
      <w:pPr>
        <w:rPr>
          <w:color w:val="000000"/>
          <w:sz w:val="20"/>
          <w:szCs w:val="20"/>
        </w:rPr>
      </w:pPr>
    </w:p>
    <w:p w:rsidR="00733D58" w:rsidRDefault="00733D58">
      <w:pPr>
        <w:rPr>
          <w:color w:val="000000"/>
          <w:sz w:val="20"/>
          <w:szCs w:val="20"/>
        </w:rPr>
      </w:pPr>
    </w:p>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15" w:name="BKM_2AD90F85_B914_44F5_89E0_3BB162917996"/>
            <w:r w:rsidRPr="005B10C1">
              <w:rPr>
                <w:highlight w:val="yellow"/>
              </w:rPr>
              <w:lastRenderedPageBreak/>
              <w:t>Margin Account items</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 xml:space="preserve">It contains positions net positions at </w:t>
            </w:r>
            <w:proofErr w:type="spellStart"/>
            <w:r>
              <w:rPr>
                <w:color w:val="000000"/>
              </w:rPr>
              <w:t>MArgin</w:t>
            </w:r>
            <w:proofErr w:type="spellEnd"/>
            <w:r>
              <w:rPr>
                <w:color w:val="000000"/>
              </w:rPr>
              <w:t xml:space="preserve"> Account level.</w:t>
            </w:r>
          </w:p>
          <w:p w:rsidR="00166E4D" w:rsidRDefault="007F705F">
            <w:pPr>
              <w:pStyle w:val="TableTextNormal"/>
              <w:rPr>
                <w:color w:val="000000"/>
              </w:rPr>
            </w:pPr>
            <w:r>
              <w:rPr>
                <w:color w:val="000000"/>
              </w:rPr>
              <w:t xml:space="preserve">At this stage Settlement currencies and Markets are kept separated. Position are enriched with applied exchange rate a haircut. MTM </w:t>
            </w:r>
            <w:proofErr w:type="spellStart"/>
            <w:r>
              <w:rPr>
                <w:color w:val="000000"/>
              </w:rPr>
              <w:t>countervalue</w:t>
            </w:r>
            <w:proofErr w:type="spellEnd"/>
            <w:r>
              <w:rPr>
                <w:color w:val="000000"/>
              </w:rPr>
              <w:t xml:space="preserve"> in Settlement Currency is calculated.</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Margin Position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Unique identification code of the margin position (Range from 1 to 999.999.999). </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Margin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Margin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Participant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code of the participant owing the position.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Account category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category of the particular position.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30"/>
              </w:numPr>
              <w:ind w:left="630" w:hanging="360"/>
              <w:rPr>
                <w:rFonts w:ascii="Courier New" w:eastAsia="Courier New" w:hAnsi="Courier New" w:cs="Courier New"/>
                <w:color w:val="000000"/>
              </w:rPr>
            </w:pPr>
            <w:r>
              <w:rPr>
                <w:rFonts w:ascii="Courier New" w:eastAsia="Courier New" w:hAnsi="Courier New" w:cs="Courier New"/>
                <w:color w:val="000000"/>
              </w:rPr>
              <w:t>C = Client</w:t>
            </w:r>
          </w:p>
          <w:p w:rsidR="00166E4D" w:rsidRDefault="007F705F">
            <w:pPr>
              <w:pStyle w:val="TableTextNormal"/>
              <w:numPr>
                <w:ilvl w:val="0"/>
                <w:numId w:val="30"/>
              </w:numPr>
              <w:ind w:left="630" w:hanging="360"/>
              <w:rPr>
                <w:rFonts w:ascii="Courier New" w:eastAsia="Courier New" w:hAnsi="Courier New" w:cs="Courier New"/>
                <w:color w:val="000000"/>
              </w:rPr>
            </w:pPr>
            <w:r>
              <w:rPr>
                <w:rFonts w:ascii="Courier New" w:eastAsia="Courier New" w:hAnsi="Courier New" w:cs="Courier New"/>
                <w:color w:val="000000"/>
              </w:rPr>
              <w:t>H = House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Trade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of the trade from which the position has been created. Expressed in 8 digits "YYYYMMDD".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Intended Settlement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Applicable intended settlement date for the position expressed with 8 digits "YYYYMMDD".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Class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VARCHAR(6)</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An internally generated unique identification code for the financial instrument.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ISIN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ISIN code of the instrument for which the position is tracked.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Market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market against which the position is applicable.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 ISO 10383 Market Identifier Codes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Currency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settlement currency of the position.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 ISO 4217 standard currency codes.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Clearing Currency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clearing currency of the position. Such currency is setup at Collateral account level and inherited at this level.</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 ISO 4217 standard currency codes.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Haircut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Haircut applied to the position (in percentage terms) as a consequence of the exchange rate conversion. It is zero in case Settlement Currency and Clearing currency are equal.</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Exchange Rate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Exchange rate applied. It is 1 in case Settlement Currency and Clearing currency are equal.</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A428B6" w:rsidRDefault="007F705F">
            <w:pPr>
              <w:pStyle w:val="TableTextNormal"/>
              <w:rPr>
                <w:rStyle w:val="Code"/>
              </w:rPr>
            </w:pPr>
            <w:r w:rsidRPr="00A428B6">
              <w:rPr>
                <w:rStyle w:val="Code"/>
              </w:rPr>
              <w:t>QTY type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quantity types:</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31"/>
              </w:numPr>
              <w:ind w:left="630" w:hanging="360"/>
              <w:rPr>
                <w:rFonts w:ascii="Courier New" w:eastAsia="Courier New" w:hAnsi="Courier New" w:cs="Courier New"/>
                <w:color w:val="000000"/>
              </w:rPr>
            </w:pPr>
            <w:r>
              <w:rPr>
                <w:rFonts w:ascii="Courier New" w:eastAsia="Courier New" w:hAnsi="Courier New" w:cs="Courier New"/>
                <w:color w:val="000000"/>
              </w:rPr>
              <w:lastRenderedPageBreak/>
              <w:t>"U" - Units</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32"/>
              </w:numPr>
              <w:ind w:left="630" w:hanging="360"/>
              <w:rPr>
                <w:rFonts w:ascii="Courier New" w:eastAsia="Courier New" w:hAnsi="Courier New" w:cs="Courier New"/>
                <w:color w:val="000000"/>
              </w:rPr>
            </w:pPr>
            <w:r>
              <w:rPr>
                <w:rFonts w:ascii="Courier New" w:eastAsia="Courier New" w:hAnsi="Courier New" w:cs="Courier New"/>
                <w:color w:val="000000"/>
              </w:rPr>
              <w:t>"F" - Face value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QTY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Net quantity calculated at margin account level per ISIN/CURRENCY. ISIN with different currencies are kept separated at this level.</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A428B6" w:rsidRDefault="007F705F">
            <w:pPr>
              <w:pStyle w:val="TableTextNormal"/>
              <w:rPr>
                <w:rStyle w:val="Code"/>
              </w:rPr>
            </w:pPr>
            <w:r w:rsidRPr="00A428B6">
              <w:rPr>
                <w:rStyle w:val="Code"/>
              </w:rPr>
              <w:t>CTV</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Position </w:t>
            </w:r>
            <w:proofErr w:type="spellStart"/>
            <w:r>
              <w:rPr>
                <w:rFonts w:ascii="Courier New" w:eastAsia="Courier New" w:hAnsi="Courier New" w:cs="Courier New"/>
                <w:color w:val="000000"/>
              </w:rPr>
              <w:t>CounterValue</w:t>
            </w:r>
            <w:proofErr w:type="spellEnd"/>
            <w:r>
              <w:rPr>
                <w:rFonts w:ascii="Courier New" w:eastAsia="Courier New" w:hAnsi="Courier New" w:cs="Courier New"/>
                <w:color w:val="000000"/>
              </w:rPr>
              <w:t>. Positive values represent long positions.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MTM Price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Price used for the MTM </w:t>
            </w:r>
            <w:proofErr w:type="spellStart"/>
            <w:r>
              <w:rPr>
                <w:rFonts w:ascii="Courier New" w:eastAsia="Courier New" w:hAnsi="Courier New" w:cs="Courier New"/>
                <w:color w:val="000000"/>
              </w:rPr>
              <w:t>countervalue</w:t>
            </w:r>
            <w:proofErr w:type="spellEnd"/>
            <w:r>
              <w:rPr>
                <w:rFonts w:ascii="Courier New" w:eastAsia="Courier New" w:hAnsi="Courier New" w:cs="Courier New"/>
                <w:color w:val="000000"/>
              </w:rPr>
              <w:t xml:space="preserve"> calculation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MTM CTV</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Position </w:t>
            </w:r>
            <w:proofErr w:type="spellStart"/>
            <w:r>
              <w:rPr>
                <w:rFonts w:ascii="Courier New" w:eastAsia="Courier New" w:hAnsi="Courier New" w:cs="Courier New"/>
                <w:color w:val="000000"/>
              </w:rPr>
              <w:t>CounterValue</w:t>
            </w:r>
            <w:proofErr w:type="spellEnd"/>
            <w:r>
              <w:rPr>
                <w:rFonts w:ascii="Courier New" w:eastAsia="Courier New" w:hAnsi="Courier New" w:cs="Courier New"/>
                <w:color w:val="000000"/>
              </w:rPr>
              <w:t xml:space="preserve"> marked to market. Positive values represent long positions (deliver cash).</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Accrued Interest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The interest rate </w:t>
            </w:r>
            <w:proofErr w:type="spellStart"/>
            <w:r>
              <w:rPr>
                <w:rFonts w:ascii="Courier New" w:eastAsia="Courier New" w:hAnsi="Courier New" w:cs="Courier New"/>
                <w:color w:val="000000"/>
              </w:rPr>
              <w:t>countervalue</w:t>
            </w:r>
            <w:proofErr w:type="spellEnd"/>
            <w:r>
              <w:rPr>
                <w:rFonts w:ascii="Courier New" w:eastAsia="Courier New" w:hAnsi="Courier New" w:cs="Courier New"/>
                <w:color w:val="000000"/>
              </w:rPr>
              <w:t xml:space="preserve"> for Bond position.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Risk Factor</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DECIMAL(6,3)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6</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Risk factor applied to the specific ISIN.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A428B6" w:rsidRDefault="007F705F">
            <w:pPr>
              <w:pStyle w:val="TableTextNormal"/>
              <w:rPr>
                <w:rStyle w:val="Code"/>
                <w:color w:val="FF0000"/>
              </w:rPr>
            </w:pPr>
            <w:r w:rsidRPr="00A428B6">
              <w:rPr>
                <w:rStyle w:val="Code"/>
                <w:color w:val="FF0000"/>
              </w:rPr>
              <w:t xml:space="preserve">MTM </w:t>
            </w:r>
            <w:proofErr w:type="spellStart"/>
            <w:r w:rsidRPr="00A428B6">
              <w:rPr>
                <w:rStyle w:val="Code"/>
                <w:color w:val="FF0000"/>
              </w:rPr>
              <w:t>Datetime</w:t>
            </w:r>
            <w:proofErr w:type="spellEnd"/>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TIMESTAMP</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Timestamp of MTM evaluation.</w:t>
            </w:r>
          </w:p>
          <w:p w:rsidR="00166E4D" w:rsidRDefault="00166E4D">
            <w:pPr>
              <w:pStyle w:val="TableTextNormal"/>
              <w:rPr>
                <w:rStyle w:val="Code"/>
                <w:color w:val="000000"/>
              </w:rPr>
            </w:pPr>
          </w:p>
        </w:tc>
      </w:tr>
      <w:bookmarkEnd w:id="15"/>
    </w:tbl>
    <w:p w:rsidR="00166E4D" w:rsidRDefault="00166E4D">
      <w:pPr>
        <w:rPr>
          <w:sz w:val="20"/>
          <w:szCs w:val="20"/>
        </w:rPr>
      </w:pPr>
    </w:p>
    <w:p w:rsidR="00A428B6" w:rsidRDefault="00A428B6" w:rsidP="00A428B6">
      <w:pPr>
        <w:pStyle w:val="ListParagraph"/>
        <w:numPr>
          <w:ilvl w:val="0"/>
          <w:numId w:val="83"/>
        </w:numPr>
        <w:rPr>
          <w:sz w:val="20"/>
          <w:szCs w:val="20"/>
        </w:rPr>
      </w:pPr>
      <w:r>
        <w:rPr>
          <w:sz w:val="20"/>
          <w:szCs w:val="20"/>
        </w:rPr>
        <w:t xml:space="preserve">Trade Date Filter – BAD </w:t>
      </w:r>
      <w:r w:rsidR="009A20B5">
        <w:rPr>
          <w:sz w:val="20"/>
          <w:szCs w:val="20"/>
        </w:rPr>
        <w:t>FILTER /</w:t>
      </w:r>
      <w:r>
        <w:rPr>
          <w:sz w:val="20"/>
          <w:szCs w:val="20"/>
        </w:rPr>
        <w:t>LABEL ?</w:t>
      </w:r>
    </w:p>
    <w:p w:rsidR="00A428B6" w:rsidRDefault="00A428B6" w:rsidP="00A428B6">
      <w:pPr>
        <w:pStyle w:val="ListParagraph"/>
        <w:numPr>
          <w:ilvl w:val="0"/>
          <w:numId w:val="83"/>
        </w:numPr>
        <w:rPr>
          <w:sz w:val="20"/>
          <w:szCs w:val="20"/>
        </w:rPr>
      </w:pPr>
      <w:r>
        <w:rPr>
          <w:sz w:val="20"/>
          <w:szCs w:val="20"/>
        </w:rPr>
        <w:t>CM O</w:t>
      </w:r>
      <w:r w:rsidR="009A20B5">
        <w:rPr>
          <w:sz w:val="20"/>
          <w:szCs w:val="20"/>
        </w:rPr>
        <w:t>wnership – BAD FILTER / LABEL ?</w:t>
      </w:r>
    </w:p>
    <w:p w:rsidR="00A428B6" w:rsidRPr="00A428B6" w:rsidRDefault="00A428B6" w:rsidP="00A428B6">
      <w:pPr>
        <w:pStyle w:val="ListParagraph"/>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16" w:name="BKM_8F60EEC3_F324_41CA_93BF_9DA7EEDBE6BF"/>
            <w:r w:rsidRPr="005B10C1">
              <w:rPr>
                <w:color w:val="FF0000"/>
                <w:highlight w:val="yellow"/>
              </w:rPr>
              <w:t>Positions (logic fields)</w:t>
            </w:r>
            <w:r w:rsidR="005B10C1" w:rsidRPr="005B10C1">
              <w:rPr>
                <w:color w:val="FF0000"/>
              </w:rPr>
              <w:t xml:space="preserve"> </w:t>
            </w:r>
            <w:r w:rsidR="005B10C1">
              <w:rPr>
                <w:color w:val="FF0000"/>
              </w:rPr>
              <w:t xml:space="preserve"> ??</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It contains position's fields required in the logic view.</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Client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Internal unique identification code of the client.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Clearing Member Name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Name of the Clearing Member.</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Instrument description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Description of the financial instrument.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CSD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Indicates the reference CSD.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CM Ownership</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Participant Code of the related GCM</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Source reference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Buy-in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Cash Settlement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Agent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Participant Code of the participant acting as Settlement Agent.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POA reference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Reference to the linked POA instruction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Type Changes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Track which shows the result of positions offsetting.</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User</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VARCHAR(10)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Identification code of the user.</w:t>
            </w:r>
          </w:p>
          <w:p w:rsidR="00166E4D" w:rsidRDefault="00166E4D">
            <w:pPr>
              <w:pStyle w:val="TableTextNormal"/>
              <w:rPr>
                <w:rStyle w:val="Code"/>
                <w:color w:val="000000"/>
              </w:rPr>
            </w:pPr>
          </w:p>
        </w:tc>
      </w:tr>
      <w:bookmarkEnd w:id="16"/>
    </w:tbl>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17" w:name="BKM_9B5F0367_D236_4F3A_B104_3B44C860C3CF"/>
            <w:r w:rsidRPr="005B10C1">
              <w:rPr>
                <w:highlight w:val="yellow"/>
              </w:rPr>
              <w:t>Margin Account Net items</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It contains net positions at Margin Account level.</w:t>
            </w:r>
          </w:p>
          <w:p w:rsidR="00166E4D" w:rsidRDefault="007F705F">
            <w:pPr>
              <w:pStyle w:val="TableTextNormal"/>
              <w:rPr>
                <w:color w:val="000000"/>
              </w:rPr>
            </w:pPr>
            <w:r>
              <w:rPr>
                <w:color w:val="000000"/>
              </w:rPr>
              <w:t>At this stage positions with different trade dates are netted.</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Margin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Margin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Participant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code of the participant owing the position.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Account category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category of the particular position.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33"/>
              </w:numPr>
              <w:ind w:left="630" w:hanging="360"/>
              <w:rPr>
                <w:rFonts w:ascii="Courier New" w:eastAsia="Courier New" w:hAnsi="Courier New" w:cs="Courier New"/>
                <w:color w:val="000000"/>
              </w:rPr>
            </w:pPr>
            <w:r>
              <w:rPr>
                <w:rFonts w:ascii="Courier New" w:eastAsia="Courier New" w:hAnsi="Courier New" w:cs="Courier New"/>
                <w:color w:val="000000"/>
              </w:rPr>
              <w:t>C = Client</w:t>
            </w:r>
          </w:p>
          <w:p w:rsidR="00166E4D" w:rsidRDefault="007F705F">
            <w:pPr>
              <w:pStyle w:val="TableTextNormal"/>
              <w:numPr>
                <w:ilvl w:val="0"/>
                <w:numId w:val="33"/>
              </w:numPr>
              <w:ind w:left="630" w:hanging="360"/>
              <w:rPr>
                <w:rFonts w:ascii="Courier New" w:eastAsia="Courier New" w:hAnsi="Courier New" w:cs="Courier New"/>
                <w:color w:val="000000"/>
              </w:rPr>
            </w:pPr>
            <w:r>
              <w:rPr>
                <w:rFonts w:ascii="Courier New" w:eastAsia="Courier New" w:hAnsi="Courier New" w:cs="Courier New"/>
                <w:color w:val="000000"/>
              </w:rPr>
              <w:t>H = House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Class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VARCHAR(6)</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An internally generated unique identification code for the financial instrument.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ISIN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ISIN code of the instrument for which the position is tracked.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Market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market against which the position is applicable.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 ISO 10383 Market Identifier Codes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Currency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settlement currency of the position.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 ISO 4217 standard currency codes.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5B10C1" w:rsidRDefault="007F705F">
            <w:pPr>
              <w:pStyle w:val="TableTextNormal"/>
              <w:rPr>
                <w:rStyle w:val="Code"/>
                <w:color w:val="FF0000"/>
              </w:rPr>
            </w:pPr>
            <w:r w:rsidRPr="005B10C1">
              <w:rPr>
                <w:rStyle w:val="Code"/>
                <w:color w:val="FF0000"/>
              </w:rPr>
              <w:t>Clearing Currency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clearing currency of the position. Such currency is setup at Collateral account level and inherited at this level.</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 ISO 4217 standard currency codes.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Haircut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Haircut applied to the position (in percentage terms) as a consequence of the exchange rate conversion. It is zero in case Settlement Currency and Clearing currency are equal.</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Exchange Rate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Exchange rate applied. It is 1 in case Settlement Currency and Clearing currency are equal.</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QTY type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quantity types:</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34"/>
              </w:numPr>
              <w:ind w:left="630" w:hanging="360"/>
              <w:rPr>
                <w:rFonts w:ascii="Courier New" w:eastAsia="Courier New" w:hAnsi="Courier New" w:cs="Courier New"/>
                <w:color w:val="000000"/>
              </w:rPr>
            </w:pPr>
            <w:r>
              <w:rPr>
                <w:rFonts w:ascii="Courier New" w:eastAsia="Courier New" w:hAnsi="Courier New" w:cs="Courier New"/>
                <w:color w:val="000000"/>
              </w:rPr>
              <w:t>"U" - Units</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35"/>
              </w:numPr>
              <w:ind w:left="630" w:hanging="360"/>
              <w:rPr>
                <w:rFonts w:ascii="Courier New" w:eastAsia="Courier New" w:hAnsi="Courier New" w:cs="Courier New"/>
                <w:color w:val="000000"/>
              </w:rPr>
            </w:pPr>
            <w:r>
              <w:rPr>
                <w:rFonts w:ascii="Courier New" w:eastAsia="Courier New" w:hAnsi="Courier New" w:cs="Courier New"/>
                <w:color w:val="000000"/>
              </w:rPr>
              <w:t>"F" - Face value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QTY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Net quantity calculated at margin account level per ISIN/CURRENCY. ISIN with different currencies are kept separated at this level.</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CTV</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Position </w:t>
            </w:r>
            <w:proofErr w:type="spellStart"/>
            <w:r>
              <w:rPr>
                <w:rFonts w:ascii="Courier New" w:eastAsia="Courier New" w:hAnsi="Courier New" w:cs="Courier New"/>
                <w:color w:val="000000"/>
              </w:rPr>
              <w:t>CounterValue</w:t>
            </w:r>
            <w:proofErr w:type="spellEnd"/>
            <w:r>
              <w:rPr>
                <w:rFonts w:ascii="Courier New" w:eastAsia="Courier New" w:hAnsi="Courier New" w:cs="Courier New"/>
                <w:color w:val="000000"/>
              </w:rPr>
              <w:t xml:space="preserve">. Positive </w:t>
            </w:r>
            <w:r>
              <w:rPr>
                <w:rFonts w:ascii="Courier New" w:eastAsia="Courier New" w:hAnsi="Courier New" w:cs="Courier New"/>
                <w:color w:val="000000"/>
              </w:rPr>
              <w:lastRenderedPageBreak/>
              <w:t>values represent long positions.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MTM Price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Price used for the MTM </w:t>
            </w:r>
            <w:proofErr w:type="spellStart"/>
            <w:r>
              <w:rPr>
                <w:rFonts w:ascii="Courier New" w:eastAsia="Courier New" w:hAnsi="Courier New" w:cs="Courier New"/>
                <w:color w:val="000000"/>
              </w:rPr>
              <w:t>countervalue</w:t>
            </w:r>
            <w:proofErr w:type="spellEnd"/>
            <w:r>
              <w:rPr>
                <w:rFonts w:ascii="Courier New" w:eastAsia="Courier New" w:hAnsi="Courier New" w:cs="Courier New"/>
                <w:color w:val="000000"/>
              </w:rPr>
              <w:t xml:space="preserve"> calculation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MTM CTV</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Position </w:t>
            </w:r>
            <w:proofErr w:type="spellStart"/>
            <w:r>
              <w:rPr>
                <w:rFonts w:ascii="Courier New" w:eastAsia="Courier New" w:hAnsi="Courier New" w:cs="Courier New"/>
                <w:color w:val="000000"/>
              </w:rPr>
              <w:t>CounterValue</w:t>
            </w:r>
            <w:proofErr w:type="spellEnd"/>
            <w:r>
              <w:rPr>
                <w:rFonts w:ascii="Courier New" w:eastAsia="Courier New" w:hAnsi="Courier New" w:cs="Courier New"/>
                <w:color w:val="000000"/>
              </w:rPr>
              <w:t xml:space="preserve"> marked to market. Positive values represent long positions (deliver cash).</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Accrued Interest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The interest rate </w:t>
            </w:r>
            <w:proofErr w:type="spellStart"/>
            <w:r>
              <w:rPr>
                <w:rFonts w:ascii="Courier New" w:eastAsia="Courier New" w:hAnsi="Courier New" w:cs="Courier New"/>
                <w:color w:val="000000"/>
              </w:rPr>
              <w:t>countervalue</w:t>
            </w:r>
            <w:proofErr w:type="spellEnd"/>
            <w:r>
              <w:rPr>
                <w:rFonts w:ascii="Courier New" w:eastAsia="Courier New" w:hAnsi="Courier New" w:cs="Courier New"/>
                <w:color w:val="000000"/>
              </w:rPr>
              <w:t xml:space="preserve"> for Bond position.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Risk Factor</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Risk factor applied to the specific ISIN.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MTM </w:t>
            </w:r>
            <w:proofErr w:type="spellStart"/>
            <w:r>
              <w:rPr>
                <w:rStyle w:val="Code"/>
                <w:color w:val="000000"/>
              </w:rPr>
              <w:t>Datetime</w:t>
            </w:r>
            <w:proofErr w:type="spellEnd"/>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TIMESTAMP</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Timestamp of MTM evaluation.</w:t>
            </w:r>
          </w:p>
          <w:p w:rsidR="00166E4D" w:rsidRDefault="00166E4D">
            <w:pPr>
              <w:pStyle w:val="TableTextNormal"/>
              <w:rPr>
                <w:rStyle w:val="Code"/>
                <w:color w:val="000000"/>
              </w:rPr>
            </w:pPr>
          </w:p>
        </w:tc>
      </w:tr>
    </w:tbl>
    <w:bookmarkEnd w:id="17"/>
    <w:p w:rsidR="0038223D" w:rsidRDefault="0038223D" w:rsidP="0038223D">
      <w:pPr>
        <w:pStyle w:val="ListParagraph"/>
        <w:numPr>
          <w:ilvl w:val="0"/>
          <w:numId w:val="83"/>
        </w:numPr>
        <w:rPr>
          <w:sz w:val="20"/>
          <w:szCs w:val="20"/>
        </w:rPr>
      </w:pPr>
      <w:r>
        <w:rPr>
          <w:sz w:val="20"/>
          <w:szCs w:val="20"/>
        </w:rPr>
        <w:t>CM Ownership – BAD FILTER / LABEL NOTFND ?</w:t>
      </w:r>
    </w:p>
    <w:p w:rsidR="00166E4D" w:rsidRDefault="00166E4D">
      <w:pPr>
        <w:rPr>
          <w:sz w:val="20"/>
          <w:szCs w:val="20"/>
        </w:rPr>
      </w:pPr>
    </w:p>
    <w:p w:rsidR="0038223D" w:rsidRDefault="0038223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18" w:name="BKM_BCDDBA30_ACE2_4828_962E_A8CFC80E2574"/>
            <w:r w:rsidRPr="00702E4B">
              <w:rPr>
                <w:highlight w:val="yellow"/>
              </w:rPr>
              <w:t>Margin Requirements</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Contains Margin calculation details per Margin Account. Participant add-on is applied at this stage.</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Margin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Margin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Participant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code of the participant owing the position.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Account Category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category of the particular position.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36"/>
              </w:numPr>
              <w:ind w:left="630" w:hanging="360"/>
              <w:rPr>
                <w:rFonts w:ascii="Courier New" w:eastAsia="Courier New" w:hAnsi="Courier New" w:cs="Courier New"/>
                <w:color w:val="000000"/>
              </w:rPr>
            </w:pPr>
            <w:r>
              <w:rPr>
                <w:rFonts w:ascii="Courier New" w:eastAsia="Courier New" w:hAnsi="Courier New" w:cs="Courier New"/>
                <w:color w:val="000000"/>
              </w:rPr>
              <w:t>C = Client</w:t>
            </w:r>
          </w:p>
          <w:p w:rsidR="00166E4D" w:rsidRDefault="007F705F">
            <w:pPr>
              <w:pStyle w:val="TableTextNormal"/>
              <w:numPr>
                <w:ilvl w:val="0"/>
                <w:numId w:val="36"/>
              </w:numPr>
              <w:ind w:left="630" w:hanging="360"/>
              <w:rPr>
                <w:rFonts w:ascii="Courier New" w:eastAsia="Courier New" w:hAnsi="Courier New" w:cs="Courier New"/>
                <w:color w:val="000000"/>
              </w:rPr>
            </w:pPr>
            <w:r>
              <w:rPr>
                <w:rFonts w:ascii="Courier New" w:eastAsia="Courier New" w:hAnsi="Courier New" w:cs="Courier New"/>
                <w:color w:val="000000"/>
              </w:rPr>
              <w:t>H = House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Clearing Currency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clearing currency of the position. Such currency is setup at Collateral account level and inherited at this level.</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 ISO 4217 standard currency codes.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Margin add-in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Add-in already calculated in the clearing currency.</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Initial Margin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aggregated sum of all the Initial margin calculated at Margin Requirements Items level</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Margin Requirement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Total margin requirement per margin account, considering the add-on, expressed in clearing currency.</w:t>
            </w:r>
          </w:p>
          <w:p w:rsidR="00166E4D" w:rsidRDefault="00166E4D">
            <w:pPr>
              <w:pStyle w:val="TableTextNormal"/>
              <w:rPr>
                <w:rStyle w:val="Code"/>
                <w:color w:val="000000"/>
              </w:rPr>
            </w:pPr>
          </w:p>
        </w:tc>
      </w:tr>
    </w:tbl>
    <w:bookmarkEnd w:id="18"/>
    <w:p w:rsidR="00E86DD1" w:rsidRDefault="00E86DD1" w:rsidP="00E86DD1">
      <w:pPr>
        <w:pStyle w:val="ListParagraph"/>
        <w:numPr>
          <w:ilvl w:val="0"/>
          <w:numId w:val="83"/>
        </w:numPr>
        <w:rPr>
          <w:sz w:val="20"/>
          <w:szCs w:val="20"/>
        </w:rPr>
      </w:pPr>
      <w:r w:rsidRPr="00E86DD1">
        <w:rPr>
          <w:color w:val="FF0000"/>
          <w:sz w:val="20"/>
          <w:szCs w:val="20"/>
        </w:rPr>
        <w:t>CM Ownership – BAD FILTER / LABEL</w:t>
      </w:r>
      <w:r>
        <w:rPr>
          <w:sz w:val="20"/>
          <w:szCs w:val="20"/>
        </w:rPr>
        <w:t xml:space="preserve"> ?</w:t>
      </w:r>
    </w:p>
    <w:p w:rsidR="00166E4D" w:rsidRDefault="00166E4D">
      <w:pPr>
        <w:rPr>
          <w:sz w:val="20"/>
          <w:szCs w:val="20"/>
        </w:rPr>
      </w:pPr>
    </w:p>
    <w:p w:rsidR="00E86DD1" w:rsidRDefault="00E86DD1">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19" w:name="BKM_7884DBFB_4B30_4C4C_AE57_D78998518C9B"/>
            <w:r w:rsidRPr="00702E4B">
              <w:rPr>
                <w:highlight w:val="yellow"/>
              </w:rPr>
              <w:t>Margin Requirements items</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Contains Margin calculation details per ISIN. Cross market is already applied at this stage.</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Margin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Margin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Participant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code of the participant owing the position.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Account Category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category of the particular position.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37"/>
              </w:numPr>
              <w:ind w:left="630" w:hanging="360"/>
              <w:rPr>
                <w:rFonts w:ascii="Courier New" w:eastAsia="Courier New" w:hAnsi="Courier New" w:cs="Courier New"/>
                <w:color w:val="000000"/>
              </w:rPr>
            </w:pPr>
            <w:r>
              <w:rPr>
                <w:rFonts w:ascii="Courier New" w:eastAsia="Courier New" w:hAnsi="Courier New" w:cs="Courier New"/>
                <w:color w:val="000000"/>
              </w:rPr>
              <w:t>C = Client</w:t>
            </w:r>
          </w:p>
          <w:p w:rsidR="00166E4D" w:rsidRDefault="007F705F">
            <w:pPr>
              <w:pStyle w:val="TableTextNormal"/>
              <w:numPr>
                <w:ilvl w:val="0"/>
                <w:numId w:val="37"/>
              </w:numPr>
              <w:ind w:left="630" w:hanging="360"/>
              <w:rPr>
                <w:rFonts w:ascii="Courier New" w:eastAsia="Courier New" w:hAnsi="Courier New" w:cs="Courier New"/>
                <w:color w:val="000000"/>
              </w:rPr>
            </w:pPr>
            <w:r>
              <w:rPr>
                <w:rFonts w:ascii="Courier New" w:eastAsia="Courier New" w:hAnsi="Courier New" w:cs="Courier New"/>
                <w:color w:val="000000"/>
              </w:rPr>
              <w:t>H = House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ISIN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ISIN code of the instrument for which the position is tracked.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Clearing Currency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clearing currency of the position. Such currency is setup at Collateral account level and inherited at this level.</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 ISO 4217 standard currency codes.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MTM Margin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MTM calculated per ISIN. This takes into account Up/downside scenarios on exchange rate in case of cross margining. The final amount is expressed in Clearing Currency.</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Margin debits are positive.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Additional Margin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Additional </w:t>
            </w:r>
            <w:proofErr w:type="spellStart"/>
            <w:r>
              <w:rPr>
                <w:rFonts w:ascii="Courier New" w:eastAsia="Courier New" w:hAnsi="Courier New" w:cs="Courier New"/>
                <w:color w:val="000000"/>
              </w:rPr>
              <w:t>MArgin</w:t>
            </w:r>
            <w:proofErr w:type="spellEnd"/>
            <w:r>
              <w:rPr>
                <w:rFonts w:ascii="Courier New" w:eastAsia="Courier New" w:hAnsi="Courier New" w:cs="Courier New"/>
                <w:color w:val="000000"/>
              </w:rPr>
              <w:t xml:space="preserve"> calculated per ISIN. This takes into account Up/downside scenarios on exchange rate in case of cross margining. The final amount is expressed in Clearing Currency.</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Margin debits are positive.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Initial Margin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Initial Margin calculated as the sum of MTM and Additional Margin: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[Initial Margin]=MAX([Additional Margin] + [MTM] , 0).</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Participant Add-on is not taken into account at this level.</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MTM </w:t>
            </w:r>
            <w:proofErr w:type="spellStart"/>
            <w:r>
              <w:rPr>
                <w:rStyle w:val="Code"/>
                <w:color w:val="000000"/>
              </w:rPr>
              <w:t>Datetime</w:t>
            </w:r>
            <w:proofErr w:type="spellEnd"/>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TIMESTAMP</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Timestamp of the last performed MTM process.</w:t>
            </w:r>
          </w:p>
          <w:p w:rsidR="00166E4D" w:rsidRDefault="00166E4D">
            <w:pPr>
              <w:pStyle w:val="TableTextNormal"/>
              <w:rPr>
                <w:rStyle w:val="Code"/>
                <w:color w:val="000000"/>
              </w:rPr>
            </w:pPr>
          </w:p>
        </w:tc>
      </w:tr>
      <w:bookmarkEnd w:id="19"/>
    </w:tbl>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20" w:name="BKM_6B10B976_A8FB_4D99_BE43_5CC4CF8AAB49"/>
            <w:r w:rsidRPr="00F24F96">
              <w:rPr>
                <w:highlight w:val="yellow"/>
              </w:rPr>
              <w:t>Position Account items</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It contains position record attributes.</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Position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Position numeric incremental identification code (Ranges from 1 to 999.999.999). </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Position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unique ID of the position account expressed in four digits (e.g. "1234").</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2F2C" w:rsidRDefault="007F705F">
            <w:pPr>
              <w:pStyle w:val="TableTextNormal"/>
              <w:rPr>
                <w:rStyle w:val="Code"/>
              </w:rPr>
            </w:pPr>
            <w:r w:rsidRPr="00842F2C">
              <w:rPr>
                <w:rStyle w:val="Code"/>
              </w:rPr>
              <w:t>Settlement Account ID</w:t>
            </w:r>
          </w:p>
          <w:p w:rsidR="00166E4D" w:rsidRPr="00842F2C"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number of the connected Settlement Account ID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2F2C" w:rsidRDefault="007F705F">
            <w:pPr>
              <w:pStyle w:val="TableTextNormal"/>
              <w:rPr>
                <w:rStyle w:val="Code"/>
              </w:rPr>
            </w:pPr>
            <w:r w:rsidRPr="00842F2C">
              <w:rPr>
                <w:rStyle w:val="Code"/>
              </w:rPr>
              <w:t>Participant Code</w:t>
            </w:r>
          </w:p>
          <w:p w:rsidR="00166E4D" w:rsidRPr="00842F2C"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Unique internal identification code of the participant owning the position (e.g. "5353").</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2F2C" w:rsidRDefault="007F705F">
            <w:pPr>
              <w:pStyle w:val="TableTextNormal"/>
              <w:rPr>
                <w:rStyle w:val="Code"/>
              </w:rPr>
            </w:pPr>
            <w:r w:rsidRPr="00842F2C">
              <w:rPr>
                <w:rStyle w:val="Code"/>
              </w:rPr>
              <w:t>Account Category</w:t>
            </w:r>
          </w:p>
          <w:p w:rsidR="00166E4D" w:rsidRPr="00842F2C"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category of the particular position.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38"/>
              </w:numPr>
              <w:ind w:left="630" w:hanging="360"/>
              <w:rPr>
                <w:rFonts w:ascii="Courier New" w:eastAsia="Courier New" w:hAnsi="Courier New" w:cs="Courier New"/>
                <w:color w:val="000000"/>
              </w:rPr>
            </w:pPr>
            <w:r>
              <w:rPr>
                <w:rFonts w:ascii="Courier New" w:eastAsia="Courier New" w:hAnsi="Courier New" w:cs="Courier New"/>
                <w:color w:val="000000"/>
              </w:rPr>
              <w:lastRenderedPageBreak/>
              <w:t>"C" = Client</w:t>
            </w:r>
          </w:p>
          <w:p w:rsidR="00166E4D" w:rsidRDefault="007F705F">
            <w:pPr>
              <w:pStyle w:val="TableTextNormal"/>
              <w:numPr>
                <w:ilvl w:val="0"/>
                <w:numId w:val="38"/>
              </w:numPr>
              <w:ind w:left="630" w:hanging="360"/>
              <w:rPr>
                <w:rFonts w:ascii="Courier New" w:eastAsia="Courier New" w:hAnsi="Courier New" w:cs="Courier New"/>
                <w:color w:val="000000"/>
              </w:rPr>
            </w:pPr>
            <w:r>
              <w:rPr>
                <w:rFonts w:ascii="Courier New" w:eastAsia="Courier New" w:hAnsi="Courier New" w:cs="Courier New"/>
                <w:color w:val="000000"/>
              </w:rPr>
              <w:t>"H" = House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CM ownership</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 case the [Membership type] is NCM or RC this field represent the Participant Code of the linked Clearing Member. In case the participant is a DCM or GCM this field contains its own participant code.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2F2C" w:rsidRDefault="007F705F">
            <w:pPr>
              <w:pStyle w:val="TableTextNormal"/>
              <w:rPr>
                <w:rStyle w:val="Code"/>
              </w:rPr>
            </w:pPr>
            <w:r w:rsidRPr="00842F2C">
              <w:rPr>
                <w:rStyle w:val="Code"/>
              </w:rPr>
              <w:t>Trade Date</w:t>
            </w:r>
          </w:p>
          <w:p w:rsidR="00166E4D" w:rsidRDefault="00166E4D" w:rsidP="00222450">
            <w:pPr>
              <w:pStyle w:val="TableTextNormal"/>
              <w:ind w:left="0"/>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of the trade from which the position has been created. Expressed in 8 digits "YYYYMMDD".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Intended Settlement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Applicable intended settlement date for the position expressed with 8 digits "YYYYMMDD".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2F2C" w:rsidRDefault="007F705F">
            <w:pPr>
              <w:pStyle w:val="TableTextNormal"/>
              <w:rPr>
                <w:rStyle w:val="Code"/>
              </w:rPr>
            </w:pPr>
            <w:r w:rsidRPr="00842F2C">
              <w:rPr>
                <w:rStyle w:val="Code"/>
              </w:rPr>
              <w:t>End Validity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final date of validity of the financial instrument.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2F2C" w:rsidRDefault="007F705F">
            <w:pPr>
              <w:pStyle w:val="TableTextNormal"/>
              <w:rPr>
                <w:rStyle w:val="Code"/>
              </w:rPr>
            </w:pPr>
            <w:r w:rsidRPr="00842F2C">
              <w:rPr>
                <w:rStyle w:val="Code"/>
              </w:rPr>
              <w:t>Class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VARCHAR(6)</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Internal unique identification code of the financial instrument.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ISIN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ISIN code of the instrument for which the position is tracked.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QTY type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quantity types:</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39"/>
              </w:numPr>
              <w:ind w:left="630" w:hanging="360"/>
              <w:rPr>
                <w:rFonts w:ascii="Courier New" w:eastAsia="Courier New" w:hAnsi="Courier New" w:cs="Courier New"/>
                <w:color w:val="000000"/>
              </w:rPr>
            </w:pPr>
            <w:r>
              <w:rPr>
                <w:rFonts w:ascii="Courier New" w:eastAsia="Courier New" w:hAnsi="Courier New" w:cs="Courier New"/>
                <w:color w:val="000000"/>
              </w:rPr>
              <w:t>"U" - Units</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40"/>
              </w:numPr>
              <w:ind w:left="630" w:hanging="360"/>
              <w:rPr>
                <w:rFonts w:ascii="Courier New" w:eastAsia="Courier New" w:hAnsi="Courier New" w:cs="Courier New"/>
                <w:color w:val="000000"/>
              </w:rPr>
            </w:pPr>
            <w:r>
              <w:rPr>
                <w:rFonts w:ascii="Courier New" w:eastAsia="Courier New" w:hAnsi="Courier New" w:cs="Courier New"/>
                <w:color w:val="000000"/>
              </w:rPr>
              <w:t>"F" - Face value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Unsettled QTY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Position quantity which has not been settled yet. Positive values represent long positions (receive securities).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2F2C" w:rsidRDefault="007F705F">
            <w:pPr>
              <w:pStyle w:val="TableTextNormal"/>
              <w:rPr>
                <w:rStyle w:val="Code"/>
              </w:rPr>
            </w:pPr>
            <w:r w:rsidRPr="00842F2C">
              <w:rPr>
                <w:rStyle w:val="Code"/>
              </w:rPr>
              <w:t>Corporate Action fraction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Is the fractional quantity remaining as a rest after a CA Transformation.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Unsettled CTV</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Position </w:t>
            </w:r>
            <w:proofErr w:type="spellStart"/>
            <w:r>
              <w:rPr>
                <w:rFonts w:ascii="Courier New" w:eastAsia="Courier New" w:hAnsi="Courier New" w:cs="Courier New"/>
                <w:color w:val="000000"/>
              </w:rPr>
              <w:t>CounterValue</w:t>
            </w:r>
            <w:proofErr w:type="spellEnd"/>
            <w:r>
              <w:rPr>
                <w:rFonts w:ascii="Courier New" w:eastAsia="Courier New" w:hAnsi="Courier New" w:cs="Courier New"/>
                <w:color w:val="000000"/>
              </w:rPr>
              <w:t xml:space="preserve"> which has not been settled yet. Positive values represent long positions (deliver cash).</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Original QTY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initial position quantity (may be different from the unsettled quantity after partial or full settlement). Positive values represent long positions (receive securities).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Original CTV</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The initial position </w:t>
            </w:r>
            <w:proofErr w:type="spellStart"/>
            <w:r>
              <w:rPr>
                <w:rFonts w:ascii="Courier New" w:eastAsia="Courier New" w:hAnsi="Courier New" w:cs="Courier New"/>
                <w:color w:val="000000"/>
              </w:rPr>
              <w:t>countervalue</w:t>
            </w:r>
            <w:proofErr w:type="spellEnd"/>
            <w:r>
              <w:rPr>
                <w:rFonts w:ascii="Courier New" w:eastAsia="Courier New" w:hAnsi="Courier New" w:cs="Courier New"/>
                <w:color w:val="000000"/>
              </w:rPr>
              <w:t xml:space="preserve"> (may be different from the unsettled </w:t>
            </w:r>
            <w:proofErr w:type="spellStart"/>
            <w:r>
              <w:rPr>
                <w:rFonts w:ascii="Courier New" w:eastAsia="Courier New" w:hAnsi="Courier New" w:cs="Courier New"/>
                <w:color w:val="000000"/>
              </w:rPr>
              <w:t>countervalue</w:t>
            </w:r>
            <w:proofErr w:type="spellEnd"/>
            <w:r>
              <w:rPr>
                <w:rFonts w:ascii="Courier New" w:eastAsia="Courier New" w:hAnsi="Courier New" w:cs="Courier New"/>
                <w:color w:val="000000"/>
              </w:rPr>
              <w:t xml:space="preserve"> after partial or full settlement). Positive values represent long positions (deliver cash).</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2F2C" w:rsidRDefault="007F705F">
            <w:pPr>
              <w:pStyle w:val="TableTextNormal"/>
              <w:rPr>
                <w:rStyle w:val="Code"/>
              </w:rPr>
            </w:pPr>
            <w:r w:rsidRPr="00842F2C">
              <w:rPr>
                <w:rStyle w:val="Code"/>
              </w:rPr>
              <w:t>Accrued interest</w:t>
            </w:r>
          </w:p>
          <w:p w:rsidR="00166E4D" w:rsidRPr="00842F2C"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The interest rate </w:t>
            </w:r>
            <w:proofErr w:type="spellStart"/>
            <w:r>
              <w:rPr>
                <w:rFonts w:ascii="Courier New" w:eastAsia="Courier New" w:hAnsi="Courier New" w:cs="Courier New"/>
                <w:color w:val="000000"/>
              </w:rPr>
              <w:t>countervalue</w:t>
            </w:r>
            <w:proofErr w:type="spellEnd"/>
            <w:r>
              <w:rPr>
                <w:rFonts w:ascii="Courier New" w:eastAsia="Courier New" w:hAnsi="Courier New" w:cs="Courier New"/>
                <w:color w:val="000000"/>
              </w:rPr>
              <w:t xml:space="preserve"> for Bond position.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222450" w:rsidRDefault="007F705F">
            <w:pPr>
              <w:pStyle w:val="TableTextNormal"/>
              <w:rPr>
                <w:rStyle w:val="Code"/>
                <w:color w:val="FF0000"/>
              </w:rPr>
            </w:pPr>
            <w:r w:rsidRPr="00222450">
              <w:rPr>
                <w:rStyle w:val="Code"/>
                <w:color w:val="FF0000"/>
              </w:rPr>
              <w:t>Market</w:t>
            </w:r>
          </w:p>
          <w:p w:rsidR="00166E4D" w:rsidRPr="00842F2C"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market against which the position is applicable.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lastRenderedPageBreak/>
              <w:t xml:space="preserve">Possible values are ISO 10383 Market Identifier </w:t>
            </w:r>
            <w:proofErr w:type="spellStart"/>
            <w:r>
              <w:rPr>
                <w:rFonts w:ascii="Courier New" w:eastAsia="Courier New" w:hAnsi="Courier New" w:cs="Courier New"/>
                <w:color w:val="000000"/>
              </w:rPr>
              <w:t>Codes's</w:t>
            </w:r>
            <w:proofErr w:type="spellEnd"/>
            <w:r>
              <w:rPr>
                <w:rFonts w:ascii="Courier New" w:eastAsia="Courier New" w:hAnsi="Courier New" w:cs="Courier New"/>
                <w:color w:val="000000"/>
              </w:rPr>
              <w:t xml:space="preserve"> list.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2F2C" w:rsidRDefault="007F705F">
            <w:pPr>
              <w:pStyle w:val="TableTextNormal"/>
              <w:rPr>
                <w:rStyle w:val="Code"/>
              </w:rPr>
            </w:pPr>
            <w:r w:rsidRPr="00842F2C">
              <w:rPr>
                <w:rStyle w:val="Code"/>
              </w:rPr>
              <w:lastRenderedPageBreak/>
              <w:t>Settlement Currency</w:t>
            </w:r>
          </w:p>
          <w:p w:rsidR="00166E4D" w:rsidRPr="00842F2C"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settlement currency of the position.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 ISO 4217 standard currency codes. Settlement currency is received from the market in the trade data file and is therefore not result of enrichment.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2F2C" w:rsidRDefault="007F705F">
            <w:pPr>
              <w:pStyle w:val="TableTextNormal"/>
              <w:rPr>
                <w:rStyle w:val="Code"/>
              </w:rPr>
            </w:pPr>
            <w:r w:rsidRPr="00842F2C">
              <w:rPr>
                <w:rStyle w:val="Code"/>
              </w:rPr>
              <w:t>Settlement Lock</w:t>
            </w:r>
          </w:p>
          <w:p w:rsidR="00166E4D" w:rsidRPr="00842F2C"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Defines if the position has already generated the corresponding settlement instruction and is therefore locked.</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41"/>
              </w:numPr>
              <w:ind w:left="630" w:hanging="360"/>
              <w:rPr>
                <w:rFonts w:ascii="Courier New" w:eastAsia="Courier New" w:hAnsi="Courier New" w:cs="Courier New"/>
                <w:color w:val="000000"/>
              </w:rPr>
            </w:pPr>
            <w:r>
              <w:rPr>
                <w:rFonts w:ascii="Courier New" w:eastAsia="Courier New" w:hAnsi="Courier New" w:cs="Courier New"/>
                <w:color w:val="000000"/>
              </w:rPr>
              <w:t>"L" = Position is locked for settlement</w:t>
            </w:r>
          </w:p>
          <w:p w:rsidR="00166E4D" w:rsidRDefault="007F705F">
            <w:pPr>
              <w:pStyle w:val="TableTextNormal"/>
              <w:numPr>
                <w:ilvl w:val="0"/>
                <w:numId w:val="41"/>
              </w:numPr>
              <w:ind w:left="630" w:hanging="360"/>
              <w:rPr>
                <w:rFonts w:ascii="Courier New" w:eastAsia="Courier New" w:hAnsi="Courier New" w:cs="Courier New"/>
                <w:color w:val="000000"/>
              </w:rPr>
            </w:pPr>
            <w:r>
              <w:rPr>
                <w:rFonts w:ascii="Courier New" w:eastAsia="Courier New" w:hAnsi="Courier New" w:cs="Courier New"/>
                <w:color w:val="000000"/>
              </w:rPr>
              <w:t>"F" = Position is free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42F2C" w:rsidRDefault="007F705F">
            <w:pPr>
              <w:pStyle w:val="TableTextNormal"/>
              <w:rPr>
                <w:rStyle w:val="Code"/>
              </w:rPr>
            </w:pPr>
            <w:r w:rsidRPr="00842F2C">
              <w:rPr>
                <w:rStyle w:val="Code"/>
              </w:rPr>
              <w:t>Buy-In Status</w:t>
            </w:r>
          </w:p>
          <w:p w:rsidR="00166E4D" w:rsidRPr="00842F2C"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Indicates whether this position is flagged for a buy-in. </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42"/>
              </w:numPr>
              <w:ind w:left="630" w:hanging="360"/>
              <w:rPr>
                <w:rFonts w:ascii="Courier New" w:eastAsia="Courier New" w:hAnsi="Courier New" w:cs="Courier New"/>
                <w:color w:val="000000"/>
              </w:rPr>
            </w:pPr>
            <w:r>
              <w:rPr>
                <w:rFonts w:ascii="Courier New" w:eastAsia="Courier New" w:hAnsi="Courier New" w:cs="Courier New"/>
                <w:color w:val="000000"/>
              </w:rPr>
              <w:t>'Y' : yes flag, meaning that the position is flagged for a buy in</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43"/>
              </w:numPr>
              <w:ind w:left="630" w:hanging="360"/>
              <w:rPr>
                <w:rFonts w:ascii="Courier New" w:eastAsia="Courier New" w:hAnsi="Courier New" w:cs="Courier New"/>
                <w:color w:val="000000"/>
              </w:rPr>
            </w:pPr>
            <w:r>
              <w:rPr>
                <w:rFonts w:ascii="Courier New" w:eastAsia="Courier New" w:hAnsi="Courier New" w:cs="Courier New"/>
                <w:color w:val="000000"/>
              </w:rPr>
              <w:t>'N' : no flag, meaning that the position is not flagged for a buy in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AF2F45" w:rsidRDefault="007F705F">
            <w:pPr>
              <w:pStyle w:val="TableTextNormal"/>
              <w:rPr>
                <w:rStyle w:val="Code"/>
              </w:rPr>
            </w:pPr>
            <w:r w:rsidRPr="00AF2F45">
              <w:rPr>
                <w:rStyle w:val="Code"/>
              </w:rPr>
              <w:t>Cash Settlement Status</w:t>
            </w:r>
          </w:p>
          <w:p w:rsidR="00166E4D" w:rsidRPr="00842F2C"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Indicates whether this position is flagged for a cash settlement. </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44"/>
              </w:numPr>
              <w:ind w:left="630" w:hanging="360"/>
              <w:rPr>
                <w:rFonts w:ascii="Courier New" w:eastAsia="Courier New" w:hAnsi="Courier New" w:cs="Courier New"/>
                <w:color w:val="000000"/>
              </w:rPr>
            </w:pPr>
            <w:r>
              <w:rPr>
                <w:rFonts w:ascii="Courier New" w:eastAsia="Courier New" w:hAnsi="Courier New" w:cs="Courier New"/>
                <w:color w:val="000000"/>
              </w:rPr>
              <w:t>'Y' : yes flag, meaning that the position is flagged for a buy in</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45"/>
              </w:numPr>
              <w:ind w:left="630" w:hanging="360"/>
              <w:rPr>
                <w:rFonts w:ascii="Courier New" w:eastAsia="Courier New" w:hAnsi="Courier New" w:cs="Courier New"/>
                <w:color w:val="000000"/>
              </w:rPr>
            </w:pPr>
            <w:r>
              <w:rPr>
                <w:rFonts w:ascii="Courier New" w:eastAsia="Courier New" w:hAnsi="Courier New" w:cs="Courier New"/>
                <w:color w:val="000000"/>
              </w:rPr>
              <w:t>'N' : no flag, meaning that the position is not flagged for a buy in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AF2F45" w:rsidRDefault="007F705F">
            <w:pPr>
              <w:pStyle w:val="TableTextNormal"/>
              <w:rPr>
                <w:rStyle w:val="Code"/>
              </w:rPr>
            </w:pPr>
            <w:r w:rsidRPr="00AF2F45">
              <w:rPr>
                <w:rStyle w:val="Code"/>
              </w:rPr>
              <w:t>Position Status</w:t>
            </w:r>
          </w:p>
          <w:p w:rsidR="00166E4D" w:rsidRPr="00842F2C"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46"/>
              </w:numPr>
              <w:ind w:left="630" w:hanging="360"/>
              <w:rPr>
                <w:rFonts w:ascii="Courier New" w:eastAsia="Courier New" w:hAnsi="Courier New" w:cs="Courier New"/>
                <w:color w:val="000000"/>
              </w:rPr>
            </w:pPr>
            <w:r>
              <w:rPr>
                <w:rFonts w:ascii="Courier New" w:eastAsia="Courier New" w:hAnsi="Courier New" w:cs="Courier New"/>
                <w:color w:val="000000"/>
              </w:rPr>
              <w:t>"LIVE": Live</w:t>
            </w:r>
          </w:p>
          <w:p w:rsidR="00166E4D" w:rsidRDefault="007F705F">
            <w:pPr>
              <w:pStyle w:val="TableTextNormal"/>
              <w:numPr>
                <w:ilvl w:val="0"/>
                <w:numId w:val="46"/>
              </w:numPr>
              <w:ind w:left="630" w:hanging="360"/>
              <w:rPr>
                <w:rFonts w:ascii="Courier New" w:eastAsia="Courier New" w:hAnsi="Courier New" w:cs="Courier New"/>
                <w:color w:val="000000"/>
              </w:rPr>
            </w:pPr>
            <w:r>
              <w:rPr>
                <w:rFonts w:ascii="Courier New" w:eastAsia="Courier New" w:hAnsi="Courier New" w:cs="Courier New"/>
                <w:color w:val="000000"/>
              </w:rPr>
              <w:t>"CANS": Cancelled by CSD</w:t>
            </w:r>
          </w:p>
          <w:p w:rsidR="00166E4D" w:rsidRDefault="007F705F">
            <w:pPr>
              <w:pStyle w:val="TableTextNormal"/>
              <w:numPr>
                <w:ilvl w:val="0"/>
                <w:numId w:val="46"/>
              </w:numPr>
              <w:ind w:left="630" w:hanging="360"/>
              <w:rPr>
                <w:rFonts w:ascii="Courier New" w:eastAsia="Courier New" w:hAnsi="Courier New" w:cs="Courier New"/>
                <w:color w:val="000000"/>
              </w:rPr>
            </w:pPr>
            <w:r>
              <w:rPr>
                <w:rFonts w:ascii="Courier New" w:eastAsia="Courier New" w:hAnsi="Courier New" w:cs="Courier New"/>
                <w:color w:val="000000"/>
              </w:rPr>
              <w:t>"LIQU": Cancelled for liquidate positions</w:t>
            </w:r>
          </w:p>
          <w:p w:rsidR="00166E4D" w:rsidRDefault="007F705F">
            <w:pPr>
              <w:pStyle w:val="TableTextNormal"/>
              <w:numPr>
                <w:ilvl w:val="0"/>
                <w:numId w:val="46"/>
              </w:numPr>
              <w:ind w:left="630" w:hanging="360"/>
              <w:rPr>
                <w:rFonts w:ascii="Courier New" w:eastAsia="Courier New" w:hAnsi="Courier New" w:cs="Courier New"/>
                <w:color w:val="000000"/>
              </w:rPr>
            </w:pPr>
            <w:r>
              <w:rPr>
                <w:rFonts w:ascii="Courier New" w:eastAsia="Courier New" w:hAnsi="Courier New" w:cs="Courier New"/>
                <w:color w:val="000000"/>
              </w:rPr>
              <w:t>"TRSF": Cancelled as consequence of Corporate Action</w:t>
            </w:r>
          </w:p>
          <w:p w:rsidR="00166E4D" w:rsidRDefault="007F705F">
            <w:pPr>
              <w:pStyle w:val="TableTextNormal"/>
              <w:numPr>
                <w:ilvl w:val="0"/>
                <w:numId w:val="46"/>
              </w:numPr>
              <w:ind w:left="630" w:hanging="360"/>
              <w:rPr>
                <w:rFonts w:ascii="Courier New" w:eastAsia="Courier New" w:hAnsi="Courier New" w:cs="Courier New"/>
                <w:color w:val="000000"/>
              </w:rPr>
            </w:pPr>
            <w:r>
              <w:rPr>
                <w:rFonts w:ascii="Courier New" w:eastAsia="Courier New" w:hAnsi="Courier New" w:cs="Courier New"/>
                <w:color w:val="000000"/>
              </w:rPr>
              <w:t>"CASH": Cancelled as consequence of Cash Settlement</w:t>
            </w:r>
          </w:p>
          <w:p w:rsidR="00166E4D" w:rsidRDefault="007F705F">
            <w:pPr>
              <w:pStyle w:val="TableTextNormal"/>
              <w:numPr>
                <w:ilvl w:val="0"/>
                <w:numId w:val="46"/>
              </w:numPr>
              <w:ind w:left="630" w:hanging="360"/>
              <w:rPr>
                <w:rFonts w:ascii="Courier New" w:eastAsia="Courier New" w:hAnsi="Courier New" w:cs="Courier New"/>
                <w:color w:val="000000"/>
              </w:rPr>
            </w:pPr>
            <w:r>
              <w:rPr>
                <w:rFonts w:ascii="Courier New" w:eastAsia="Courier New" w:hAnsi="Courier New" w:cs="Courier New"/>
                <w:color w:val="000000"/>
              </w:rPr>
              <w:t>"PXFR": Cancelled as consequence of position transfer</w:t>
            </w:r>
          </w:p>
          <w:p w:rsidR="00166E4D" w:rsidRDefault="007F705F">
            <w:pPr>
              <w:pStyle w:val="TableTextNormal"/>
              <w:numPr>
                <w:ilvl w:val="0"/>
                <w:numId w:val="46"/>
              </w:numPr>
              <w:ind w:left="630" w:hanging="360"/>
              <w:rPr>
                <w:rFonts w:ascii="Courier New" w:eastAsia="Courier New" w:hAnsi="Courier New" w:cs="Courier New"/>
                <w:color w:val="000000"/>
              </w:rPr>
            </w:pPr>
            <w:r>
              <w:rPr>
                <w:rFonts w:ascii="Courier New" w:eastAsia="Courier New" w:hAnsi="Courier New" w:cs="Courier New"/>
                <w:color w:val="000000"/>
              </w:rPr>
              <w:t>"MANU": Position reduced for operational reasons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AF2F45" w:rsidRDefault="007F705F">
            <w:pPr>
              <w:pStyle w:val="TableTextNormal"/>
              <w:rPr>
                <w:rStyle w:val="Code"/>
              </w:rPr>
            </w:pPr>
            <w:r w:rsidRPr="00AF2F45">
              <w:rPr>
                <w:rStyle w:val="Code"/>
              </w:rPr>
              <w:t>Position Source</w:t>
            </w:r>
          </w:p>
          <w:p w:rsidR="00166E4D" w:rsidRPr="00AF2F45"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Determines the originating process. Possible values are.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"ST": Standard</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"CL": Claim</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"TS": </w:t>
            </w:r>
            <w:proofErr w:type="spellStart"/>
            <w:r>
              <w:rPr>
                <w:rFonts w:ascii="Courier New" w:eastAsia="Courier New" w:hAnsi="Courier New" w:cs="Courier New"/>
                <w:color w:val="000000"/>
              </w:rPr>
              <w:t>Trasformation</w:t>
            </w:r>
            <w:proofErr w:type="spellEnd"/>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"MG": Position Migration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AF2F45" w:rsidRDefault="007F705F">
            <w:pPr>
              <w:pStyle w:val="TableTextNormal"/>
              <w:rPr>
                <w:rStyle w:val="Code"/>
              </w:rPr>
            </w:pPr>
            <w:r w:rsidRPr="00AF2F45">
              <w:rPr>
                <w:rStyle w:val="Code"/>
              </w:rPr>
              <w:lastRenderedPageBreak/>
              <w:t>Settlement ref</w:t>
            </w:r>
          </w:p>
          <w:p w:rsidR="00166E4D" w:rsidRPr="00AF2F45"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reference to the settlement instruction the position was included before last cancellation. When a position is canceled this field is populated with the value contained in the settlement ref.</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AF2F45" w:rsidRDefault="007F705F">
            <w:pPr>
              <w:pStyle w:val="TableTextNormal"/>
              <w:rPr>
                <w:rStyle w:val="Code"/>
              </w:rPr>
            </w:pPr>
            <w:proofErr w:type="spellStart"/>
            <w:r w:rsidRPr="00AF2F45">
              <w:rPr>
                <w:rStyle w:val="Code"/>
              </w:rPr>
              <w:t>Prev</w:t>
            </w:r>
            <w:proofErr w:type="spellEnd"/>
            <w:r w:rsidRPr="00AF2F45">
              <w:rPr>
                <w:rStyle w:val="Code"/>
              </w:rPr>
              <w:t xml:space="preserve"> settlement ref</w:t>
            </w:r>
          </w:p>
          <w:p w:rsidR="00166E4D" w:rsidRPr="00AF2F45"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AF2F45" w:rsidRDefault="007F705F">
            <w:pPr>
              <w:pStyle w:val="TableTextNormal"/>
              <w:rPr>
                <w:rStyle w:val="Code"/>
              </w:rPr>
            </w:pPr>
            <w:r w:rsidRPr="00AF2F45">
              <w:rPr>
                <w:rStyle w:val="Code"/>
              </w:rPr>
              <w:t>Offset</w:t>
            </w:r>
          </w:p>
          <w:p w:rsidR="00166E4D" w:rsidRPr="00AF2F45"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Flagged with yes "Y" in case the position has been closed as result of the internal offsetting system. "N" otherwise.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AF2F45" w:rsidRDefault="007F705F">
            <w:pPr>
              <w:pStyle w:val="TableTextNormal"/>
              <w:rPr>
                <w:rStyle w:val="Code"/>
              </w:rPr>
            </w:pPr>
            <w:r w:rsidRPr="00AF2F45">
              <w:rPr>
                <w:rStyle w:val="Code"/>
              </w:rPr>
              <w:t>Offset Reference</w:t>
            </w:r>
          </w:p>
          <w:p w:rsidR="00166E4D" w:rsidRPr="00AF2F45"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Populated with the settlement cycle ref in which the position has been closed. Populated only when settlement offset "Y".</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222450" w:rsidRDefault="007F705F">
            <w:pPr>
              <w:pStyle w:val="TableTextNormal"/>
              <w:rPr>
                <w:rStyle w:val="Code"/>
                <w:color w:val="FF0000"/>
              </w:rPr>
            </w:pPr>
            <w:r w:rsidRPr="00222450">
              <w:rPr>
                <w:rStyle w:val="Code"/>
                <w:color w:val="FF0000"/>
              </w:rPr>
              <w:t>Adj. Factor</w:t>
            </w:r>
          </w:p>
          <w:p w:rsidR="00166E4D" w:rsidRPr="00AF2F45"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Adjustment factor applied to positions in case of corporate actions with margin evaluation purposes.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AF2F45" w:rsidRDefault="007F705F">
            <w:pPr>
              <w:pStyle w:val="TableTextNormal"/>
              <w:rPr>
                <w:rStyle w:val="Code"/>
              </w:rPr>
            </w:pPr>
            <w:r w:rsidRPr="00AF2F45">
              <w:rPr>
                <w:rStyle w:val="Code"/>
              </w:rPr>
              <w:t xml:space="preserve">MTM </w:t>
            </w:r>
            <w:proofErr w:type="spellStart"/>
            <w:r w:rsidRPr="00AF2F45">
              <w:rPr>
                <w:rStyle w:val="Code"/>
              </w:rPr>
              <w:t>Datetime</w:t>
            </w:r>
            <w:proofErr w:type="spellEnd"/>
          </w:p>
          <w:p w:rsidR="00166E4D" w:rsidRPr="00AF2F45"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TIMESTAMP</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Timestamp of MTM evaluation.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AF2F45" w:rsidRDefault="007F705F">
            <w:pPr>
              <w:pStyle w:val="TableTextNormal"/>
              <w:rPr>
                <w:rStyle w:val="Code"/>
              </w:rPr>
            </w:pPr>
            <w:r w:rsidRPr="00AF2F45">
              <w:rPr>
                <w:rStyle w:val="Code"/>
              </w:rPr>
              <w:t>Risk Factor</w:t>
            </w:r>
          </w:p>
          <w:p w:rsidR="00166E4D" w:rsidRPr="00AF2F45"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DECIMAL(6,3)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6</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Risk factor applied to the specific ISIN.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AF2F45" w:rsidRDefault="007F705F">
            <w:pPr>
              <w:pStyle w:val="TableTextNormal"/>
              <w:rPr>
                <w:rStyle w:val="Code"/>
              </w:rPr>
            </w:pPr>
            <w:r w:rsidRPr="00AF2F45">
              <w:rPr>
                <w:rStyle w:val="Code"/>
              </w:rPr>
              <w:t>MTM CTV</w:t>
            </w:r>
          </w:p>
          <w:p w:rsidR="00166E4D" w:rsidRPr="00AF2F45"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Position </w:t>
            </w:r>
            <w:proofErr w:type="spellStart"/>
            <w:r>
              <w:rPr>
                <w:rFonts w:ascii="Courier New" w:eastAsia="Courier New" w:hAnsi="Courier New" w:cs="Courier New"/>
                <w:color w:val="000000"/>
              </w:rPr>
              <w:t>CounterValue</w:t>
            </w:r>
            <w:proofErr w:type="spellEnd"/>
            <w:r>
              <w:rPr>
                <w:rFonts w:ascii="Courier New" w:eastAsia="Courier New" w:hAnsi="Courier New" w:cs="Courier New"/>
                <w:color w:val="000000"/>
              </w:rPr>
              <w:t xml:space="preserve"> marked to market. Positive values represent long positions (deliver cash).</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AF2F45" w:rsidRDefault="007F705F">
            <w:pPr>
              <w:pStyle w:val="TableTextNormal"/>
              <w:rPr>
                <w:rStyle w:val="Code"/>
              </w:rPr>
            </w:pPr>
            <w:r w:rsidRPr="00AF2F45">
              <w:rPr>
                <w:rStyle w:val="Code"/>
              </w:rPr>
              <w:t>Exchange rate</w:t>
            </w:r>
          </w:p>
          <w:p w:rsidR="00166E4D" w:rsidRPr="00AF2F45"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Exchange rate applied. It is 1 in case Settlement Currency and Clearing currency are equal.</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AF2F45" w:rsidRDefault="007F705F">
            <w:pPr>
              <w:pStyle w:val="TableTextNormal"/>
              <w:rPr>
                <w:rStyle w:val="Code"/>
              </w:rPr>
            </w:pPr>
            <w:r w:rsidRPr="00AF2F45">
              <w:rPr>
                <w:rStyle w:val="Code"/>
              </w:rPr>
              <w:t>Haircut</w:t>
            </w:r>
          </w:p>
          <w:p w:rsidR="00166E4D" w:rsidRPr="00AF2F45"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Haircut applied to the position (in percentage terms) as a consequence of the exchange rate conversion. It is zero in case Settlement Currency and Clearing currency are equal.</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AF2F45" w:rsidRDefault="007F705F">
            <w:pPr>
              <w:pStyle w:val="TableTextNormal"/>
              <w:rPr>
                <w:rStyle w:val="Code"/>
              </w:rPr>
            </w:pPr>
            <w:r w:rsidRPr="00AF2F45">
              <w:rPr>
                <w:rStyle w:val="Code"/>
              </w:rPr>
              <w:t>Clearing Currency</w:t>
            </w:r>
          </w:p>
          <w:p w:rsidR="00166E4D" w:rsidRPr="00AF2F45" w:rsidRDefault="00166E4D">
            <w:pPr>
              <w:pStyle w:val="TableTextNormal"/>
              <w:rPr>
                <w:rStyle w:val="Code"/>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clearing currency of the position. Such currency is setup at Collateral account level and inherited at this level.</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 ISO 4217 standard currency codes.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733D58" w:rsidRDefault="007F705F">
            <w:pPr>
              <w:pStyle w:val="TableTextNormal"/>
              <w:rPr>
                <w:rStyle w:val="Code"/>
                <w:color w:val="FF0000"/>
              </w:rPr>
            </w:pPr>
            <w:r w:rsidRPr="00733D58">
              <w:rPr>
                <w:rStyle w:val="Code"/>
                <w:color w:val="FF0000"/>
              </w:rPr>
              <w:t xml:space="preserve">Added </w:t>
            </w:r>
            <w:proofErr w:type="spellStart"/>
            <w:r w:rsidRPr="00733D58">
              <w:rPr>
                <w:rStyle w:val="Code"/>
                <w:color w:val="FF0000"/>
              </w:rPr>
              <w:t>Datetime</w:t>
            </w:r>
            <w:proofErr w:type="spellEnd"/>
          </w:p>
          <w:p w:rsidR="00166E4D" w:rsidRPr="00733D58"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TIMESTAMP</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Timestamp related to the record creation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733D58" w:rsidRDefault="007F705F">
            <w:pPr>
              <w:pStyle w:val="TableTextNormal"/>
              <w:rPr>
                <w:rStyle w:val="Code"/>
                <w:color w:val="FF0000"/>
              </w:rPr>
            </w:pPr>
            <w:r w:rsidRPr="00733D58">
              <w:rPr>
                <w:rStyle w:val="Code"/>
                <w:color w:val="FF0000"/>
              </w:rPr>
              <w:t xml:space="preserve">Modification </w:t>
            </w:r>
            <w:proofErr w:type="spellStart"/>
            <w:r w:rsidRPr="00733D58">
              <w:rPr>
                <w:rStyle w:val="Code"/>
                <w:color w:val="FF0000"/>
              </w:rPr>
              <w:t>Datetime</w:t>
            </w:r>
            <w:proofErr w:type="spellEnd"/>
          </w:p>
          <w:p w:rsidR="00166E4D" w:rsidRPr="00733D58"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TIMESTAMP</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Timestamp related to the last record modification.</w:t>
            </w:r>
          </w:p>
          <w:p w:rsidR="00166E4D" w:rsidRDefault="00166E4D">
            <w:pPr>
              <w:pStyle w:val="TableTextNormal"/>
              <w:rPr>
                <w:rStyle w:val="Code"/>
                <w:color w:val="000000"/>
              </w:rPr>
            </w:pPr>
          </w:p>
        </w:tc>
      </w:tr>
      <w:bookmarkEnd w:id="20"/>
    </w:tbl>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21" w:name="BKM_6F1453F7_7F86_42D5_AA66_11F6598D821C"/>
            <w:r w:rsidRPr="00625ED4">
              <w:rPr>
                <w:highlight w:val="yellow"/>
              </w:rPr>
              <w:t>Settlement Account items</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Contains details about settlement account balances.</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Position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A unique reference number generated for the specific settlement position (Range from 1 to 999.999.999). </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Settlement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An internally unique identification code for the settlement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cycle ref</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Unique reference number generated for the specific settlement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Class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VARCHAR(6)</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An internally generated unique identification code for the financial instrument.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ISIN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ISIN code of the instrument to be settled.</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MT540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:35B:ISIN</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:35B:ISIN</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MT542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:35B:ISIN</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:35B:ISIN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Unsettled QTY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quantity that is still unsettled (may be different from the original quantity after partial or full settlement).</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Sign rules: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Long positions (Receive securities): positive values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Short positions (Deliver securities): negative values</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MT545 reference - Incoming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:36B::RSTT//UNIT/ (if the quantity is expressed as an amount representing the face amount)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:36B::RSTT//FAMT/ (if the quantity is expressed as a number of units, for example a number of shares)</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MT547 reference - Incoming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:36B::RSTT//UNIT/ (if the quantity is expressed as an amount representing the face amount)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:36B::RSTT//FAMT/ (if the quantity is expressed as a number of units, for example a number of shares)</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F0F0F"/>
                <w:u w:val="single"/>
              </w:rPr>
              <w:t>MT544 reference - Incoming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F0F0F"/>
              </w:rPr>
              <w:t>Sequence C - Financial Instrument/Account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F0F0F"/>
              </w:rPr>
              <w:t>Field :36B::ESTT//UNIT/ (if the quantity is expressed as an amount representing the face amount)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F0F0F"/>
              </w:rPr>
              <w:t xml:space="preserve">Field :36B::ESTT//FAMT/ (if the quantity is expressed as a number </w:t>
            </w:r>
            <w:r>
              <w:rPr>
                <w:rFonts w:ascii="Courier New" w:eastAsia="Courier New" w:hAnsi="Courier New" w:cs="Courier New"/>
                <w:color w:val="0F0F0F"/>
              </w:rPr>
              <w:lastRenderedPageBreak/>
              <w:t>of units, for example a number of shares)</w:t>
            </w:r>
          </w:p>
          <w:p w:rsidR="00166E4D" w:rsidRDefault="00166E4D">
            <w:pPr>
              <w:pStyle w:val="TableTextNormal"/>
              <w:rPr>
                <w:rFonts w:ascii="Courier New" w:eastAsia="Courier New" w:hAnsi="Courier New" w:cs="Courier New"/>
                <w:color w:val="0F0F0F"/>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F0F0F"/>
                <w:u w:val="single"/>
              </w:rPr>
              <w:t>MT546 reference - Incoming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F0F0F"/>
              </w:rPr>
              <w:t>Sequence C - Financial Instrument/Account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F0F0F"/>
              </w:rPr>
              <w:t>Field :36B::ESTT//UNIT/ (if the quantity is expressed as an amount representing the face amount)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F0F0F"/>
              </w:rPr>
              <w:t>Field :36B::ESTT//FAMT/ (if the quantity is expressed as a number of units, for example a number of shares)</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MT548 reference - Incoming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B - Settlement Transaction Details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:36B::SETT//UNIT/ (if the quantity is expressed as an amount representing the face amount)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:36B::SETT//FAMT/ (if the quantity is expressed as a number of units, for example a number of shares)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Unsettled CTV</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DECIMAL(15,8)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15</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The unsettled </w:t>
            </w:r>
            <w:proofErr w:type="spellStart"/>
            <w:r>
              <w:rPr>
                <w:rFonts w:ascii="Courier New" w:eastAsia="Courier New" w:hAnsi="Courier New" w:cs="Courier New"/>
                <w:color w:val="000000"/>
              </w:rPr>
              <w:t>countervalue</w:t>
            </w:r>
            <w:proofErr w:type="spellEnd"/>
            <w:r>
              <w:rPr>
                <w:rFonts w:ascii="Courier New" w:eastAsia="Courier New" w:hAnsi="Courier New" w:cs="Courier New"/>
                <w:color w:val="000000"/>
              </w:rPr>
              <w:t xml:space="preserve"> (may be different from the original </w:t>
            </w:r>
            <w:proofErr w:type="spellStart"/>
            <w:r>
              <w:rPr>
                <w:rFonts w:ascii="Courier New" w:eastAsia="Courier New" w:hAnsi="Courier New" w:cs="Courier New"/>
                <w:color w:val="000000"/>
              </w:rPr>
              <w:t>countervalue</w:t>
            </w:r>
            <w:proofErr w:type="spellEnd"/>
            <w:r>
              <w:rPr>
                <w:rFonts w:ascii="Courier New" w:eastAsia="Courier New" w:hAnsi="Courier New" w:cs="Courier New"/>
                <w:color w:val="000000"/>
              </w:rPr>
              <w:t xml:space="preserve"> after partial or full settlement).</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Sign rules: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Long settlement value (Receive cash): negative values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Short settlement value (Deliver cash): positive values</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MT545 reference - Incoming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:19A::RSTT//</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MT547 reference - Incoming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:19A::RSTT//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Original QTY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original quantity (may be different from the current quantity after partial or full settlement).</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Sign rules: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Long positions (Receive securities): positive values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Short positions (Deliver securities): negative values</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MT540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:36B::SETT//UNIT/ (if the quantity is expressed as </w:t>
            </w:r>
            <w:proofErr w:type="spellStart"/>
            <w:r>
              <w:rPr>
                <w:rFonts w:ascii="Courier New" w:eastAsia="Courier New" w:hAnsi="Courier New" w:cs="Courier New"/>
                <w:color w:val="000000"/>
              </w:rPr>
              <w:t>as</w:t>
            </w:r>
            <w:proofErr w:type="spellEnd"/>
            <w:r>
              <w:rPr>
                <w:rFonts w:ascii="Courier New" w:eastAsia="Courier New" w:hAnsi="Courier New" w:cs="Courier New"/>
                <w:color w:val="000000"/>
              </w:rPr>
              <w:t xml:space="preserve"> an amount representing the face amount)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:36B::SETT//FAMT/ (if the quantity is expressed as a number of units, for example a number of shares)</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Sequence C - Financial </w:t>
            </w:r>
            <w:r>
              <w:rPr>
                <w:rFonts w:ascii="Courier New" w:eastAsia="Courier New" w:hAnsi="Courier New" w:cs="Courier New"/>
                <w:color w:val="000000"/>
              </w:rPr>
              <w:lastRenderedPageBreak/>
              <w:t>Instrument/Account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:36B::SETT//UNIT/ (if the quantity is expressed as </w:t>
            </w:r>
            <w:proofErr w:type="spellStart"/>
            <w:r>
              <w:rPr>
                <w:rFonts w:ascii="Courier New" w:eastAsia="Courier New" w:hAnsi="Courier New" w:cs="Courier New"/>
                <w:color w:val="000000"/>
              </w:rPr>
              <w:t>as</w:t>
            </w:r>
            <w:proofErr w:type="spellEnd"/>
            <w:r>
              <w:rPr>
                <w:rFonts w:ascii="Courier New" w:eastAsia="Courier New" w:hAnsi="Courier New" w:cs="Courier New"/>
                <w:color w:val="000000"/>
              </w:rPr>
              <w:t xml:space="preserve"> an amount representing the face amount)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:36B::SETT//FAMT/ (if the quantity is expressed as a number of units, for example a number of shares)</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MT542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:36B::SETT//UNIT/ (if the quantity is expressed as </w:t>
            </w:r>
            <w:proofErr w:type="spellStart"/>
            <w:r>
              <w:rPr>
                <w:rFonts w:ascii="Courier New" w:eastAsia="Courier New" w:hAnsi="Courier New" w:cs="Courier New"/>
                <w:color w:val="000000"/>
              </w:rPr>
              <w:t>as</w:t>
            </w:r>
            <w:proofErr w:type="spellEnd"/>
            <w:r>
              <w:rPr>
                <w:rFonts w:ascii="Courier New" w:eastAsia="Courier New" w:hAnsi="Courier New" w:cs="Courier New"/>
                <w:color w:val="000000"/>
              </w:rPr>
              <w:t xml:space="preserve"> an amount representing the face amount)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:36B::SETT//FAMT/ (if the quantity is expressed as a number of units, for example a number of shares)</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:36B::SETT//UNIT/ (if the quantity is expressed as </w:t>
            </w:r>
            <w:proofErr w:type="spellStart"/>
            <w:r>
              <w:rPr>
                <w:rFonts w:ascii="Courier New" w:eastAsia="Courier New" w:hAnsi="Courier New" w:cs="Courier New"/>
                <w:color w:val="000000"/>
              </w:rPr>
              <w:t>as</w:t>
            </w:r>
            <w:proofErr w:type="spellEnd"/>
            <w:r>
              <w:rPr>
                <w:rFonts w:ascii="Courier New" w:eastAsia="Courier New" w:hAnsi="Courier New" w:cs="Courier New"/>
                <w:color w:val="000000"/>
              </w:rPr>
              <w:t xml:space="preserve"> an amount representing the face amount)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:36B::SETT//FAMT/ (if the quantity is expressed as a number of units, for example a number of shares)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Original CTV</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DECIMAL(15,8)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15</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The original </w:t>
            </w:r>
            <w:proofErr w:type="spellStart"/>
            <w:r>
              <w:rPr>
                <w:rFonts w:ascii="Courier New" w:eastAsia="Courier New" w:hAnsi="Courier New" w:cs="Courier New"/>
                <w:color w:val="000000"/>
              </w:rPr>
              <w:t>countervalue</w:t>
            </w:r>
            <w:proofErr w:type="spellEnd"/>
            <w:r>
              <w:rPr>
                <w:rFonts w:ascii="Courier New" w:eastAsia="Courier New" w:hAnsi="Courier New" w:cs="Courier New"/>
                <w:color w:val="000000"/>
              </w:rPr>
              <w:t xml:space="preserve"> (may be different from the actual </w:t>
            </w:r>
            <w:proofErr w:type="spellStart"/>
            <w:r>
              <w:rPr>
                <w:rFonts w:ascii="Courier New" w:eastAsia="Courier New" w:hAnsi="Courier New" w:cs="Courier New"/>
                <w:color w:val="000000"/>
              </w:rPr>
              <w:t>countervalue</w:t>
            </w:r>
            <w:proofErr w:type="spellEnd"/>
            <w:r>
              <w:rPr>
                <w:rFonts w:ascii="Courier New" w:eastAsia="Courier New" w:hAnsi="Courier New" w:cs="Courier New"/>
                <w:color w:val="000000"/>
              </w:rPr>
              <w:t xml:space="preserve"> after partial or full settlement).</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Sign rules: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Long settlement value (Receive cash): negative values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Short settlement value (Deliver cash): positive values</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E3 - Amount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:19A:SETT//</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E3 - Amount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:19A:SETT//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QTY type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quantity types:</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47"/>
              </w:numPr>
              <w:ind w:left="630" w:hanging="360"/>
              <w:rPr>
                <w:rFonts w:ascii="Courier New" w:eastAsia="Courier New" w:hAnsi="Courier New" w:cs="Courier New"/>
                <w:color w:val="000000"/>
              </w:rPr>
            </w:pPr>
            <w:r>
              <w:rPr>
                <w:rFonts w:ascii="Courier New" w:eastAsia="Courier New" w:hAnsi="Courier New" w:cs="Courier New"/>
                <w:color w:val="000000"/>
              </w:rPr>
              <w:t>"U" - Units</w:t>
            </w:r>
          </w:p>
          <w:p w:rsidR="00166E4D" w:rsidRDefault="007F705F">
            <w:pPr>
              <w:pStyle w:val="TableTextNormal"/>
              <w:numPr>
                <w:ilvl w:val="0"/>
                <w:numId w:val="47"/>
              </w:numPr>
              <w:ind w:left="630" w:hanging="360"/>
              <w:rPr>
                <w:rFonts w:ascii="Courier New" w:eastAsia="Courier New" w:hAnsi="Courier New" w:cs="Courier New"/>
                <w:color w:val="000000"/>
              </w:rPr>
            </w:pPr>
            <w:r>
              <w:rPr>
                <w:rFonts w:ascii="Courier New" w:eastAsia="Courier New" w:hAnsi="Courier New" w:cs="Courier New"/>
                <w:color w:val="000000"/>
              </w:rPr>
              <w:t>"F" - Face value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currency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currency of the settlement from the list of ISO 4217 standard currency codes.</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E3 - Amount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:19A:SETT//</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E3 - Amount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:19A:SETT//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Trade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Trade date/time of the relevant trade for the settlement position.</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MT540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:98A::TRAD//</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:98A::TRAD//</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MT542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:98A::TRAD//</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:98A::TRAD//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Intended Settlement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settlement date/time for which the position is applicable.</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MT540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:98A:SETT</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:98A:SETT</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MT542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:98A:SETT</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:98A:SETT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End Validity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final date of validity for the instruction.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Effective Settlement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when a transaction is effectively settled.</w:t>
            </w:r>
          </w:p>
          <w:p w:rsidR="00166E4D" w:rsidRDefault="00166E4D">
            <w:pPr>
              <w:pStyle w:val="TableTextNormal"/>
              <w:rPr>
                <w:rFonts w:ascii="Courier New" w:eastAsia="Courier New" w:hAnsi="Courier New" w:cs="Courier New"/>
                <w:color w:val="000000"/>
              </w:rPr>
            </w:pP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Cash settlement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Cash settlement </w:t>
            </w:r>
            <w:proofErr w:type="spellStart"/>
            <w:r>
              <w:rPr>
                <w:rFonts w:ascii="Courier New" w:eastAsia="Courier New" w:hAnsi="Courier New" w:cs="Courier New"/>
                <w:color w:val="000000"/>
              </w:rPr>
              <w:t>date;it</w:t>
            </w:r>
            <w:proofErr w:type="spellEnd"/>
            <w:r>
              <w:rPr>
                <w:rFonts w:ascii="Courier New" w:eastAsia="Courier New" w:hAnsi="Courier New" w:cs="Courier New"/>
                <w:color w:val="000000"/>
              </w:rPr>
              <w:t xml:space="preserve"> can be manually amended in case the position is locked for settlement.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Buy-in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Buy-in date; it can be manually amended in case the position is locked for settlement.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CSD BIC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CSD that the settlement should be instructed to</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Always populated with the CSD BIC code (e.g. OCSDATWW).</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Place of Settlement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BIC Code of the CSD or Investor CSD used to populate the PSET in the SWIFT settlement messages.</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Always populated with the CSD PSET BIC code ([Participant][PSET BIC Code]).</w:t>
            </w:r>
          </w:p>
          <w:p w:rsidR="00166E4D" w:rsidRDefault="00166E4D">
            <w:pPr>
              <w:pStyle w:val="TableTextNormal"/>
              <w:rPr>
                <w:rFonts w:ascii="Courier New" w:eastAsia="Courier New" w:hAnsi="Courier New" w:cs="Courier New"/>
                <w:color w:val="000000"/>
              </w:rPr>
            </w:pP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Market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VARCHAR(4)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The market against which the </w:t>
            </w:r>
            <w:r>
              <w:rPr>
                <w:rFonts w:ascii="Courier New" w:eastAsia="Courier New" w:hAnsi="Courier New" w:cs="Courier New"/>
                <w:color w:val="000000"/>
              </w:rPr>
              <w:lastRenderedPageBreak/>
              <w:t>position is applicable.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Possible values are ISO 10383 Market Identifier </w:t>
            </w:r>
            <w:proofErr w:type="spellStart"/>
            <w:r>
              <w:rPr>
                <w:rFonts w:ascii="Courier New" w:eastAsia="Courier New" w:hAnsi="Courier New" w:cs="Courier New"/>
                <w:color w:val="000000"/>
              </w:rPr>
              <w:t>Codes's</w:t>
            </w:r>
            <w:proofErr w:type="spellEnd"/>
            <w:r>
              <w:rPr>
                <w:rFonts w:ascii="Courier New" w:eastAsia="Courier New" w:hAnsi="Courier New" w:cs="Courier New"/>
                <w:color w:val="000000"/>
              </w:rPr>
              <w:t xml:space="preserve"> list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Corporate Action ref</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Reference assigned by the account servicer to unambiguously identify a related corporate action event.</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MT548 reference - Incoming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A1 - Linkages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:20C::CORP\\</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Position imbalance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difference between the actual quantity at settlement account level and the actual quantity at position account level.</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Position fraction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It is the sum of the fractions of the positions in the position account included in the settlement instruction. May be different from the Transformation Fraction.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Transformation Fraction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Is the fraction resulting from a transformation instruction.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Status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status of the settlement instruction.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48"/>
              </w:numPr>
              <w:ind w:left="630" w:hanging="360"/>
              <w:rPr>
                <w:rFonts w:ascii="Courier New" w:eastAsia="Courier New" w:hAnsi="Courier New" w:cs="Courier New"/>
                <w:color w:val="000000"/>
              </w:rPr>
            </w:pPr>
            <w:r>
              <w:rPr>
                <w:rFonts w:ascii="Courier New" w:eastAsia="Courier New" w:hAnsi="Courier New" w:cs="Courier New"/>
                <w:color w:val="000000"/>
              </w:rPr>
              <w:t>"UNSE" : Unsent (2)</w:t>
            </w:r>
          </w:p>
          <w:p w:rsidR="00166E4D" w:rsidRDefault="007F705F">
            <w:pPr>
              <w:pStyle w:val="TableTextNormal"/>
              <w:numPr>
                <w:ilvl w:val="0"/>
                <w:numId w:val="48"/>
              </w:numPr>
              <w:ind w:left="630" w:hanging="360"/>
              <w:rPr>
                <w:rFonts w:ascii="Courier New" w:eastAsia="Courier New" w:hAnsi="Courier New" w:cs="Courier New"/>
                <w:color w:val="000000"/>
              </w:rPr>
            </w:pPr>
            <w:r>
              <w:rPr>
                <w:rFonts w:ascii="Courier New" w:eastAsia="Courier New" w:hAnsi="Courier New" w:cs="Courier New"/>
                <w:color w:val="000000"/>
              </w:rPr>
              <w:t>"MACH": Matched (1)</w:t>
            </w:r>
          </w:p>
          <w:p w:rsidR="00166E4D" w:rsidRDefault="007F705F">
            <w:pPr>
              <w:pStyle w:val="TableTextNormal"/>
              <w:numPr>
                <w:ilvl w:val="0"/>
                <w:numId w:val="48"/>
              </w:numPr>
              <w:ind w:left="630" w:hanging="360"/>
              <w:rPr>
                <w:rFonts w:ascii="Courier New" w:eastAsia="Courier New" w:hAnsi="Courier New" w:cs="Courier New"/>
                <w:color w:val="000000"/>
              </w:rPr>
            </w:pPr>
            <w:r>
              <w:rPr>
                <w:rFonts w:ascii="Courier New" w:eastAsia="Courier New" w:hAnsi="Courier New" w:cs="Courier New"/>
                <w:color w:val="000000"/>
              </w:rPr>
              <w:t>"NMAT": Unmatched (1)</w:t>
            </w:r>
          </w:p>
          <w:p w:rsidR="00166E4D" w:rsidRDefault="007F705F">
            <w:pPr>
              <w:pStyle w:val="TableTextNormal"/>
              <w:numPr>
                <w:ilvl w:val="0"/>
                <w:numId w:val="48"/>
              </w:numPr>
              <w:ind w:left="630" w:hanging="360"/>
              <w:rPr>
                <w:rFonts w:ascii="Courier New" w:eastAsia="Courier New" w:hAnsi="Courier New" w:cs="Courier New"/>
                <w:color w:val="000000"/>
              </w:rPr>
            </w:pPr>
            <w:r>
              <w:rPr>
                <w:rFonts w:ascii="Courier New" w:eastAsia="Courier New" w:hAnsi="Courier New" w:cs="Courier New"/>
                <w:color w:val="000000"/>
              </w:rPr>
              <w:t>"PEND": Pending Settlement (1)</w:t>
            </w:r>
          </w:p>
          <w:p w:rsidR="00166E4D" w:rsidRDefault="007F705F">
            <w:pPr>
              <w:pStyle w:val="TableTextNormal"/>
              <w:numPr>
                <w:ilvl w:val="0"/>
                <w:numId w:val="48"/>
              </w:numPr>
              <w:ind w:left="630" w:hanging="360"/>
              <w:rPr>
                <w:rFonts w:ascii="Courier New" w:eastAsia="Courier New" w:hAnsi="Courier New" w:cs="Courier New"/>
                <w:color w:val="000000"/>
              </w:rPr>
            </w:pPr>
            <w:r>
              <w:rPr>
                <w:rFonts w:ascii="Courier New" w:eastAsia="Courier New" w:hAnsi="Courier New" w:cs="Courier New"/>
                <w:color w:val="000000"/>
              </w:rPr>
              <w:t>"CAND": Cancelled (1)</w:t>
            </w:r>
          </w:p>
          <w:p w:rsidR="00166E4D" w:rsidRDefault="007F705F">
            <w:pPr>
              <w:pStyle w:val="TableTextNormal"/>
              <w:numPr>
                <w:ilvl w:val="0"/>
                <w:numId w:val="48"/>
              </w:numPr>
              <w:ind w:left="630" w:hanging="360"/>
              <w:rPr>
                <w:rFonts w:ascii="Courier New" w:eastAsia="Courier New" w:hAnsi="Courier New" w:cs="Courier New"/>
                <w:color w:val="000000"/>
              </w:rPr>
            </w:pPr>
            <w:r>
              <w:rPr>
                <w:rFonts w:ascii="Courier New" w:eastAsia="Courier New" w:hAnsi="Courier New" w:cs="Courier New"/>
                <w:color w:val="000000"/>
              </w:rPr>
              <w:t>"PENF": Failing (1)</w:t>
            </w:r>
          </w:p>
          <w:p w:rsidR="00166E4D" w:rsidRDefault="007F705F">
            <w:pPr>
              <w:pStyle w:val="TableTextNormal"/>
              <w:numPr>
                <w:ilvl w:val="0"/>
                <w:numId w:val="48"/>
              </w:numPr>
              <w:ind w:left="630" w:hanging="360"/>
              <w:rPr>
                <w:rFonts w:ascii="Courier New" w:eastAsia="Courier New" w:hAnsi="Courier New" w:cs="Courier New"/>
                <w:color w:val="000000"/>
              </w:rPr>
            </w:pPr>
            <w:r>
              <w:rPr>
                <w:rFonts w:ascii="Courier New" w:eastAsia="Courier New" w:hAnsi="Courier New" w:cs="Courier New"/>
                <w:color w:val="000000"/>
              </w:rPr>
              <w:t>"REJT": Rejected (1)</w:t>
            </w:r>
          </w:p>
          <w:p w:rsidR="00166E4D" w:rsidRDefault="007F705F">
            <w:pPr>
              <w:pStyle w:val="TableTextNormal"/>
              <w:numPr>
                <w:ilvl w:val="0"/>
                <w:numId w:val="48"/>
              </w:numPr>
              <w:ind w:left="630" w:hanging="360"/>
              <w:rPr>
                <w:rFonts w:ascii="Courier New" w:eastAsia="Courier New" w:hAnsi="Courier New" w:cs="Courier New"/>
                <w:color w:val="000000"/>
              </w:rPr>
            </w:pPr>
            <w:r>
              <w:rPr>
                <w:rFonts w:ascii="Courier New" w:eastAsia="Courier New" w:hAnsi="Courier New" w:cs="Courier New"/>
                <w:color w:val="000000"/>
              </w:rPr>
              <w:t>"FULL" : Settled (3)</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49"/>
              </w:numPr>
              <w:ind w:left="630" w:hanging="360"/>
              <w:rPr>
                <w:rFonts w:ascii="Courier New" w:eastAsia="Courier New" w:hAnsi="Courier New" w:cs="Courier New"/>
                <w:color w:val="000000"/>
              </w:rPr>
            </w:pPr>
            <w:r>
              <w:rPr>
                <w:rFonts w:ascii="Courier New" w:eastAsia="Courier New" w:hAnsi="Courier New" w:cs="Courier New"/>
                <w:color w:val="000000"/>
              </w:rPr>
              <w:t>"PREA": On Hold (1)</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(1)</w:t>
            </w:r>
            <w:r>
              <w:rPr>
                <w:rFonts w:ascii="Courier New" w:eastAsia="Courier New" w:hAnsi="Courier New" w:cs="Courier New"/>
                <w:color w:val="000000"/>
                <w:u w:val="single"/>
              </w:rPr>
              <w:t>MT548 reference - Incoming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A2 - Status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:25D:SETT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(2) Set as initial value when settlement position is created</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(3) Set in case of allocation complete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instruction source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Determines the originating process. Possible values are.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"ST": Standard</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"CL": Claim</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"TS": </w:t>
            </w:r>
            <w:proofErr w:type="spellStart"/>
            <w:r>
              <w:rPr>
                <w:rFonts w:ascii="Courier New" w:eastAsia="Courier New" w:hAnsi="Courier New" w:cs="Courier New"/>
                <w:color w:val="000000"/>
              </w:rPr>
              <w:t>Trasformation</w:t>
            </w:r>
            <w:proofErr w:type="spellEnd"/>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Partial Settlement Status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Partial settlement indicator. Is null if the position is not a partial settlement.</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"PAIN": Partial Settlement - Confirmation is for partial settlement. Part of the instruction remains unsettled.</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"PARC": Partially Confirmed - Confirmation is for partial </w:t>
            </w:r>
            <w:r>
              <w:rPr>
                <w:rFonts w:ascii="Courier New" w:eastAsia="Courier New" w:hAnsi="Courier New" w:cs="Courier New"/>
                <w:color w:val="000000"/>
              </w:rPr>
              <w:lastRenderedPageBreak/>
              <w:t>settlement. No additional settlement will take place.</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MT547 reference - Incoming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A - general information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:22F:PARS</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MT545 reference - Incoming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A - general information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:22F:PARS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Reason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reason code for the last change in status (e.g.: the reason for cancellation)</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MT548 reference - Incoming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A2a - Reason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:24B::CAND//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Reason description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VARCHAR(50)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reason for the last change in status (e.g.: the reason for cancellation)</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MT548 reference - Incoming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A2a - Reason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:70D::REAS//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Sender </w:t>
            </w:r>
            <w:proofErr w:type="spellStart"/>
            <w:r>
              <w:rPr>
                <w:rStyle w:val="Code"/>
                <w:color w:val="000000"/>
              </w:rPr>
              <w:t>msg</w:t>
            </w:r>
            <w:proofErr w:type="spellEnd"/>
            <w:r>
              <w:rPr>
                <w:rStyle w:val="Code"/>
                <w:color w:val="000000"/>
              </w:rPr>
              <w:t xml:space="preserve"> ref</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reference assigned to unambiguously identify the message.</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MT540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A - General Information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:20C::SEME\\</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A - General Information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:20C::SEME\\</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MT542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A - General Information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:20C::SEME\\</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A - General Information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:20C::SEME\\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POA instruction </w:t>
            </w:r>
            <w:proofErr w:type="spellStart"/>
            <w:r>
              <w:rPr>
                <w:rStyle w:val="Code"/>
                <w:color w:val="000000"/>
              </w:rPr>
              <w:t>msg</w:t>
            </w:r>
            <w:proofErr w:type="spellEnd"/>
            <w:r>
              <w:rPr>
                <w:rStyle w:val="Code"/>
                <w:color w:val="000000"/>
              </w:rPr>
              <w:t xml:space="preserve"> ref</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Reference to the linked POA instruction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Linked instruction </w:t>
            </w:r>
            <w:proofErr w:type="spellStart"/>
            <w:r>
              <w:rPr>
                <w:rStyle w:val="Code"/>
                <w:color w:val="000000"/>
              </w:rPr>
              <w:t>msg</w:t>
            </w:r>
            <w:proofErr w:type="spellEnd"/>
            <w:r>
              <w:rPr>
                <w:rStyle w:val="Code"/>
                <w:color w:val="000000"/>
              </w:rPr>
              <w:t xml:space="preserve"> ref</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 reference to a prior settlement instruction, in the case a new instruction is created based on a prior instruction (e.g.: due to a split or claim).</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For transformations this field contains the reference of the cancelled underlying instruction.</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MT540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Subsequence A1 - Linkages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:13A::LINK//</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Subsequence A1 - Linkages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:13A::LINK//</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MT542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Subsequence A1 - Linkages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:13A::LINK//</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Subsequence A1 - Linkages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:13A::LINK//</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 xml:space="preserve">Cancel confirmation </w:t>
            </w:r>
            <w:proofErr w:type="spellStart"/>
            <w:r>
              <w:rPr>
                <w:rStyle w:val="Code"/>
                <w:color w:val="000000"/>
              </w:rPr>
              <w:t>msg</w:t>
            </w:r>
            <w:proofErr w:type="spellEnd"/>
            <w:r>
              <w:rPr>
                <w:rStyle w:val="Code"/>
                <w:color w:val="000000"/>
              </w:rPr>
              <w:t xml:space="preserve"> ref</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Unique reference of the of the 548-"Status Update Message" that has canceled the instruction. It is populated only in case of canceled instructions.</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MT548 reference - Incoming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A - General Information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:20C::SEME\\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307239" w:rsidRDefault="007F705F">
            <w:pPr>
              <w:pStyle w:val="TableTextNormal"/>
              <w:rPr>
                <w:rStyle w:val="Code"/>
                <w:color w:val="FF0000"/>
              </w:rPr>
            </w:pPr>
            <w:r w:rsidRPr="00307239">
              <w:rPr>
                <w:rStyle w:val="Code"/>
                <w:color w:val="FF0000"/>
              </w:rPr>
              <w:t xml:space="preserve">Market Infrastructure </w:t>
            </w:r>
            <w:proofErr w:type="spellStart"/>
            <w:r w:rsidRPr="00307239">
              <w:rPr>
                <w:rStyle w:val="Code"/>
                <w:color w:val="FF0000"/>
              </w:rPr>
              <w:t>msg</w:t>
            </w:r>
            <w:proofErr w:type="spellEnd"/>
            <w:r w:rsidRPr="00307239">
              <w:rPr>
                <w:rStyle w:val="Code"/>
                <w:color w:val="FF0000"/>
              </w:rPr>
              <w:t xml:space="preserve"> ref</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Unique T2S Reference of the Instruction.</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MT548 reference - Incoming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A1 - Linkages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:20C::MITI\\</w:t>
            </w:r>
          </w:p>
          <w:p w:rsidR="00166E4D" w:rsidRDefault="00166E4D">
            <w:pPr>
              <w:pStyle w:val="TableTextNormal"/>
              <w:rPr>
                <w:rFonts w:ascii="Courier New" w:eastAsia="Courier New" w:hAnsi="Courier New" w:cs="Courier New"/>
                <w:color w:val="000000"/>
              </w:rPr>
            </w:pP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CA instruction </w:t>
            </w:r>
            <w:proofErr w:type="spellStart"/>
            <w:r>
              <w:rPr>
                <w:rStyle w:val="Code"/>
                <w:color w:val="000000"/>
              </w:rPr>
              <w:t>msg</w:t>
            </w:r>
            <w:proofErr w:type="spellEnd"/>
            <w:r>
              <w:rPr>
                <w:rStyle w:val="Code"/>
                <w:color w:val="000000"/>
              </w:rPr>
              <w:t xml:space="preserve"> ref</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 reference to the transformation/claim instruction in the case the position is created basing on a transformation/claim (e.g.: due to a split of modification).</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MT548 reference - Incoming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Subsequence A1 - Linkages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:20C::PREV//</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Agent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An internally unique identification code for the Settlement Agent.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Agent BIC</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settlement agent identifier code (Defined in the Settlement BIC B in the Participant reference data).</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MT540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Subsequence E1 - Settlement Parties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:95P::DEAG// </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Subsequence E1 - Settlement Parties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:95P::DEAG// </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MT542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Subsequence E1 - Settlement Parties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:95P::REAG// </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Subsequence E1 - Settlement Parties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Field :95P::REAG//</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Agent Cash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VARCHAR(50)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Participant Cash Account Identifier associated with the CSD of settlement.</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 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:97A::CASH// </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MT542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Sequence C - Financial Instrument </w:t>
            </w:r>
            <w:r>
              <w:rPr>
                <w:rFonts w:ascii="Courier New" w:eastAsia="Courier New" w:hAnsi="Courier New" w:cs="Courier New"/>
                <w:color w:val="000000"/>
              </w:rPr>
              <w:lastRenderedPageBreak/>
              <w:t>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:97A::CASH// </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 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:97A::CASH// </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Settlement Agent Security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VARCHAR(50)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Participant Security Account Identifier associated with the CSD of settlement.</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MT540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 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:97A::SAFE// </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 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:97A::SAFE// </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MT542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 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:97A::SAFE// </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 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:97A::SAFE// </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CCP Cash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VARCHAR(50)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CCP Cash Account Identifier associated with the CSD of settlement.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CCP Security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VARCHAR(50)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CCP Security Account Identifier associated with the CSD of settlement.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CCP BIC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CCP BIC Code.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Modification </w:t>
            </w:r>
            <w:proofErr w:type="spellStart"/>
            <w:r>
              <w:rPr>
                <w:rStyle w:val="Code"/>
                <w:color w:val="000000"/>
              </w:rPr>
              <w:t>datetime</w:t>
            </w:r>
            <w:proofErr w:type="spellEnd"/>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TIMESTAMP</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Timestamp related to the last record modification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Added </w:t>
            </w:r>
            <w:proofErr w:type="spellStart"/>
            <w:r>
              <w:rPr>
                <w:rStyle w:val="Code"/>
                <w:color w:val="000000"/>
              </w:rPr>
              <w:t>datetime</w:t>
            </w:r>
            <w:proofErr w:type="spellEnd"/>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TIMESTAMP</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Timestamp related to the record creation</w:t>
            </w:r>
          </w:p>
          <w:p w:rsidR="00166E4D" w:rsidRDefault="00166E4D">
            <w:pPr>
              <w:pStyle w:val="TableTextNormal"/>
              <w:rPr>
                <w:rStyle w:val="Code"/>
                <w:color w:val="000000"/>
              </w:rPr>
            </w:pPr>
          </w:p>
        </w:tc>
      </w:tr>
      <w:bookmarkEnd w:id="14"/>
      <w:bookmarkEnd w:id="21"/>
    </w:tbl>
    <w:p w:rsidR="00166E4D" w:rsidRDefault="00166E4D">
      <w:pPr>
        <w:rPr>
          <w:sz w:val="20"/>
          <w:szCs w:val="20"/>
        </w:rPr>
      </w:pPr>
    </w:p>
    <w:p w:rsidR="00166E4D" w:rsidRDefault="007F705F">
      <w:pPr>
        <w:pStyle w:val="Heading2"/>
      </w:pPr>
      <w:bookmarkStart w:id="22" w:name="BKM_D067745D_8AC5_4C7A_8230_5A30D9EE7A00"/>
      <w:r>
        <w:t>Collateral management diagram</w:t>
      </w:r>
    </w:p>
    <w:p w:rsidR="00166E4D" w:rsidRDefault="007F705F">
      <w:pPr>
        <w:pStyle w:val="Notes"/>
        <w:rPr>
          <w:color w:val="000000"/>
        </w:rPr>
      </w:pPr>
      <w:r>
        <w:rPr>
          <w:color w:val="000000"/>
        </w:rPr>
        <w:t>This section summarizes collateral management and cash call related entities.</w:t>
      </w:r>
    </w:p>
    <w:p w:rsidR="00166E4D" w:rsidRDefault="00166E4D">
      <w:pPr>
        <w:pStyle w:val="Notes"/>
        <w:rPr>
          <w:color w:val="000000"/>
        </w:rPr>
      </w:pPr>
    </w:p>
    <w:p w:rsidR="00166E4D" w:rsidRDefault="00166E4D">
      <w:pPr>
        <w:rPr>
          <w:color w:val="000000"/>
          <w:sz w:val="20"/>
          <w:szCs w:val="20"/>
        </w:rPr>
      </w:pPr>
    </w:p>
    <w:p w:rsidR="00166E4D" w:rsidRDefault="007F705F">
      <w:pPr>
        <w:rPr>
          <w:color w:val="000000"/>
          <w:sz w:val="20"/>
          <w:szCs w:val="20"/>
        </w:rPr>
      </w:pPr>
      <w:r>
        <w:rPr>
          <w:noProof/>
          <w:lang w:val="it-IT" w:eastAsia="it-IT"/>
        </w:rPr>
        <w:lastRenderedPageBreak/>
        <w:drawing>
          <wp:inline distT="0" distB="0" distL="0" distR="0" wp14:anchorId="6C89FA9F" wp14:editId="04609A94">
            <wp:extent cx="6200775" cy="56864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11"/>
                    <a:stretch>
                      <a:fillRect/>
                    </a:stretch>
                  </pic:blipFill>
                  <pic:spPr bwMode="auto">
                    <a:xfrm>
                      <a:off x="0" y="0"/>
                      <a:ext cx="6200775" cy="5686425"/>
                    </a:xfrm>
                    <a:prstGeom prst="rect">
                      <a:avLst/>
                    </a:prstGeom>
                    <a:noFill/>
                    <a:ln w="9525">
                      <a:noFill/>
                      <a:miter lim="800000"/>
                      <a:headEnd/>
                      <a:tailEnd/>
                    </a:ln>
                  </pic:spPr>
                </pic:pic>
              </a:graphicData>
            </a:graphic>
          </wp:inline>
        </w:drawing>
      </w:r>
    </w:p>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23" w:name="BKM_91158340_D20B_46D6_9A0D_151FBF796AF6"/>
            <w:r w:rsidRPr="008974F9">
              <w:rPr>
                <w:highlight w:val="yellow"/>
              </w:rPr>
              <w:t>Collateral Class policy</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"Collateral Class" table is used for collateral management purposes whenever the haircut field of the "Eligible instrument list" table is not populated. It contains default values of haircut and concentration limits</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Collateral Class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Instrument liquidity class. Possible values are integer numbers (E.g. 1,2,3..). Maximum one digit.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52B14" w:rsidRDefault="007F705F">
            <w:pPr>
              <w:pStyle w:val="TableTextNormal"/>
              <w:rPr>
                <w:rStyle w:val="Code"/>
                <w:color w:val="FF0000"/>
              </w:rPr>
            </w:pPr>
            <w:r w:rsidRPr="00652B14">
              <w:rPr>
                <w:rStyle w:val="Code"/>
                <w:color w:val="FF0000"/>
              </w:rPr>
              <w:t>Haircut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DECIMAL(4,2)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Default class haircut expressed in percentage (1.0 means 1%)</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52B14" w:rsidRDefault="007F705F">
            <w:pPr>
              <w:pStyle w:val="TableTextNormal"/>
              <w:rPr>
                <w:rStyle w:val="Code"/>
                <w:color w:val="FF0000"/>
              </w:rPr>
            </w:pPr>
            <w:r w:rsidRPr="00652B14">
              <w:rPr>
                <w:rStyle w:val="Code"/>
                <w:color w:val="FF0000"/>
              </w:rPr>
              <w:t>Limit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DECIMAL(4,2)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Limit of accepted securities per collateral class expressed in percentage (e.g. 10.0 means 10% maximum of securities in class X)</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Added </w:t>
            </w:r>
            <w:proofErr w:type="spellStart"/>
            <w:r>
              <w:rPr>
                <w:rStyle w:val="Code"/>
                <w:color w:val="000000"/>
              </w:rPr>
              <w:t>datetime</w:t>
            </w:r>
            <w:proofErr w:type="spellEnd"/>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TIMESTAMP</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Modification </w:t>
            </w:r>
            <w:proofErr w:type="spellStart"/>
            <w:r>
              <w:rPr>
                <w:rStyle w:val="Code"/>
                <w:color w:val="000000"/>
              </w:rPr>
              <w:t>datetime</w:t>
            </w:r>
            <w:proofErr w:type="spellEnd"/>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TIMESTAMP</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r>
      <w:bookmarkEnd w:id="23"/>
    </w:tbl>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24" w:name="BKM_F424FE54_97B7_46C3_9481_EDA1D22A85C3"/>
            <w:r w:rsidRPr="00652B14">
              <w:rPr>
                <w:highlight w:val="yellow"/>
              </w:rPr>
              <w:lastRenderedPageBreak/>
              <w:t>Eligible currencies</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"Eligible Currencies" table contains the list of currencies accepted as collateral by CCP, along with the haircut to be applied for each currency.</w:t>
            </w:r>
          </w:p>
          <w:p w:rsidR="00166E4D" w:rsidRDefault="007F705F">
            <w:pPr>
              <w:pStyle w:val="TableTextNormal"/>
              <w:rPr>
                <w:color w:val="000000"/>
              </w:rPr>
            </w:pPr>
            <w:r>
              <w:rPr>
                <w:color w:val="000000"/>
              </w:rPr>
              <w:t>New elements can be inserted manually, by an administrative user, via GUI functionality.</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Currency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Instrument denomination currency expressed following ISO 4217 (3 chars codes)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Currency Description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Description of the currency</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52B14" w:rsidRDefault="007F705F">
            <w:pPr>
              <w:pStyle w:val="TableTextNormal"/>
              <w:rPr>
                <w:rStyle w:val="Code"/>
                <w:color w:val="FF0000"/>
              </w:rPr>
            </w:pPr>
            <w:r w:rsidRPr="00652B14">
              <w:rPr>
                <w:rStyle w:val="Code"/>
                <w:color w:val="FF0000"/>
              </w:rPr>
              <w:t>Haircut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DECIMAL(4,2)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Haircut applied to collateral posted in the form of cash or security (1.0 means 1%).</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652B14" w:rsidRDefault="007F705F">
            <w:pPr>
              <w:pStyle w:val="TableTextNormal"/>
              <w:rPr>
                <w:rStyle w:val="Code"/>
                <w:color w:val="FF0000"/>
              </w:rPr>
            </w:pPr>
            <w:r w:rsidRPr="00652B14">
              <w:rPr>
                <w:rStyle w:val="Code"/>
                <w:color w:val="FF0000"/>
              </w:rPr>
              <w:t>Status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Represents the currency eligibility status. Possible values are:</w:t>
            </w:r>
          </w:p>
          <w:p w:rsidR="00166E4D" w:rsidRDefault="00166E4D">
            <w:pPr>
              <w:pStyle w:val="TableTextNormal"/>
              <w:rPr>
                <w:rFonts w:ascii="Courier New" w:eastAsia="Courier New" w:hAnsi="Courier New" w:cs="Courier New"/>
                <w:color w:val="000000"/>
              </w:rPr>
            </w:pPr>
          </w:p>
          <w:p w:rsidR="00166E4D" w:rsidRPr="00652B14" w:rsidRDefault="007F705F">
            <w:pPr>
              <w:pStyle w:val="TableTextNormal"/>
              <w:numPr>
                <w:ilvl w:val="0"/>
                <w:numId w:val="50"/>
              </w:numPr>
              <w:ind w:left="630" w:hanging="360"/>
              <w:rPr>
                <w:rFonts w:ascii="Courier New" w:eastAsia="Courier New" w:hAnsi="Courier New" w:cs="Courier New"/>
                <w:color w:val="FF0000"/>
              </w:rPr>
            </w:pPr>
            <w:r w:rsidRPr="00652B14">
              <w:rPr>
                <w:rFonts w:ascii="Courier New" w:eastAsia="Courier New" w:hAnsi="Courier New" w:cs="Courier New"/>
                <w:color w:val="FF0000"/>
              </w:rPr>
              <w:t>"A"=Activated</w:t>
            </w:r>
          </w:p>
          <w:p w:rsidR="00166E4D" w:rsidRPr="00652B14" w:rsidRDefault="00166E4D">
            <w:pPr>
              <w:pStyle w:val="TableTextNormal"/>
              <w:rPr>
                <w:rFonts w:ascii="Courier New" w:eastAsia="Courier New" w:hAnsi="Courier New" w:cs="Courier New"/>
                <w:color w:val="FF0000"/>
              </w:rPr>
            </w:pPr>
          </w:p>
          <w:p w:rsidR="00166E4D" w:rsidRPr="00652B14" w:rsidRDefault="00166E4D">
            <w:pPr>
              <w:pStyle w:val="TableTextNormal"/>
              <w:rPr>
                <w:rFonts w:ascii="Courier New" w:eastAsia="Courier New" w:hAnsi="Courier New" w:cs="Courier New"/>
                <w:color w:val="FF0000"/>
              </w:rPr>
            </w:pPr>
          </w:p>
          <w:p w:rsidR="00166E4D" w:rsidRPr="00652B14" w:rsidRDefault="007F705F">
            <w:pPr>
              <w:pStyle w:val="TableTextNormal"/>
              <w:numPr>
                <w:ilvl w:val="0"/>
                <w:numId w:val="51"/>
              </w:numPr>
              <w:ind w:left="630" w:hanging="360"/>
              <w:rPr>
                <w:rFonts w:ascii="Courier New" w:eastAsia="Courier New" w:hAnsi="Courier New" w:cs="Courier New"/>
                <w:color w:val="FF0000"/>
              </w:rPr>
            </w:pPr>
            <w:r w:rsidRPr="00652B14">
              <w:rPr>
                <w:rFonts w:ascii="Courier New" w:eastAsia="Courier New" w:hAnsi="Courier New" w:cs="Courier New"/>
                <w:color w:val="FF0000"/>
              </w:rPr>
              <w:t>"D"=Deactivated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Modification </w:t>
            </w:r>
            <w:proofErr w:type="spellStart"/>
            <w:r>
              <w:rPr>
                <w:rStyle w:val="Code"/>
                <w:color w:val="000000"/>
              </w:rPr>
              <w:t>datetime</w:t>
            </w:r>
            <w:proofErr w:type="spellEnd"/>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TIMESTAMP</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Date/Time in which the record has been modified. Automatically handled by the system.</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Added </w:t>
            </w:r>
            <w:proofErr w:type="spellStart"/>
            <w:r>
              <w:rPr>
                <w:rStyle w:val="Code"/>
                <w:color w:val="000000"/>
              </w:rPr>
              <w:t>datetime</w:t>
            </w:r>
            <w:proofErr w:type="spellEnd"/>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TIMESTAMP</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Date/Time in which the instrument has been added. Automatically handled by the system.</w:t>
            </w:r>
          </w:p>
          <w:p w:rsidR="00166E4D" w:rsidRDefault="00166E4D">
            <w:pPr>
              <w:pStyle w:val="TableTextNormal"/>
              <w:rPr>
                <w:rStyle w:val="Code"/>
                <w:color w:val="000000"/>
              </w:rPr>
            </w:pPr>
          </w:p>
        </w:tc>
      </w:tr>
      <w:bookmarkEnd w:id="24"/>
    </w:tbl>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2250"/>
        <w:gridCol w:w="171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25" w:name="BKM_E342BF70_8642_4331_899F_026E2898D691"/>
            <w:r w:rsidRPr="00652B14">
              <w:rPr>
                <w:highlight w:val="yellow"/>
              </w:rPr>
              <w:t>Eligible Assets</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"Eligible assets" table summarizes financial instruments, uniquely identified by their ISIN code, that can be posted as collateral by the Clearing Participants. It contains all relevant information of each eligible instrument.</w:t>
            </w:r>
          </w:p>
          <w:p w:rsidR="00166E4D" w:rsidRDefault="00166E4D">
            <w:pPr>
              <w:pStyle w:val="TableTextNormal"/>
              <w:rPr>
                <w:color w:val="000000"/>
              </w:rPr>
            </w:pPr>
          </w:p>
        </w:tc>
      </w:tr>
      <w:tr w:rsidR="00166E4D" w:rsidTr="00D51424">
        <w:tblPrEx>
          <w:tblCellMar>
            <w:left w:w="10" w:type="dxa"/>
            <w:right w:w="10" w:type="dxa"/>
          </w:tblCellMar>
        </w:tblPrEx>
        <w:trPr>
          <w:trHeight w:val="295"/>
        </w:trPr>
        <w:tc>
          <w:tcPr>
            <w:tcW w:w="225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7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rsidTr="00D51424">
        <w:tblPrEx>
          <w:tblCellMar>
            <w:left w:w="10" w:type="dxa"/>
            <w:right w:w="10" w:type="dxa"/>
          </w:tblCellMar>
        </w:tblPrEx>
        <w:tc>
          <w:tcPr>
            <w:tcW w:w="22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ISIN</w:t>
            </w:r>
          </w:p>
          <w:p w:rsidR="00166E4D" w:rsidRDefault="00166E4D">
            <w:pPr>
              <w:pStyle w:val="TableTextNormal"/>
              <w:rPr>
                <w:rStyle w:val="Code"/>
                <w:color w:val="000000"/>
              </w:rPr>
            </w:pPr>
          </w:p>
        </w:tc>
        <w:tc>
          <w:tcPr>
            <w:tcW w:w="17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Security identification code</w:t>
            </w:r>
          </w:p>
          <w:p w:rsidR="00166E4D" w:rsidRDefault="00166E4D">
            <w:pPr>
              <w:pStyle w:val="TableTextNormal"/>
              <w:rPr>
                <w:rStyle w:val="Code"/>
                <w:color w:val="000000"/>
              </w:rPr>
            </w:pPr>
          </w:p>
        </w:tc>
      </w:tr>
      <w:tr w:rsidR="00166E4D" w:rsidTr="00D51424">
        <w:tblPrEx>
          <w:tblCellMar>
            <w:left w:w="10" w:type="dxa"/>
            <w:right w:w="10" w:type="dxa"/>
          </w:tblCellMar>
        </w:tblPrEx>
        <w:tc>
          <w:tcPr>
            <w:tcW w:w="22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Asset Type</w:t>
            </w:r>
          </w:p>
          <w:p w:rsidR="00166E4D" w:rsidRDefault="00166E4D">
            <w:pPr>
              <w:pStyle w:val="TableTextNormal"/>
              <w:rPr>
                <w:rStyle w:val="Code"/>
                <w:color w:val="000000"/>
              </w:rPr>
            </w:pPr>
          </w:p>
        </w:tc>
        <w:tc>
          <w:tcPr>
            <w:tcW w:w="17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Represent the instrument asset type as from ECB classification E.g. "AT02", "AT03"... Used as additional information.</w:t>
            </w:r>
          </w:p>
          <w:p w:rsidR="00166E4D" w:rsidRDefault="00166E4D">
            <w:pPr>
              <w:pStyle w:val="TableTextNormal"/>
              <w:rPr>
                <w:rStyle w:val="Code"/>
                <w:color w:val="000000"/>
              </w:rPr>
            </w:pPr>
          </w:p>
        </w:tc>
      </w:tr>
      <w:tr w:rsidR="00166E4D" w:rsidTr="00D51424">
        <w:tblPrEx>
          <w:tblCellMar>
            <w:left w:w="10" w:type="dxa"/>
            <w:right w:w="10" w:type="dxa"/>
          </w:tblCellMar>
        </w:tblPrEx>
        <w:tc>
          <w:tcPr>
            <w:tcW w:w="22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D626D2" w:rsidRDefault="007F705F">
            <w:pPr>
              <w:pStyle w:val="TableTextNormal"/>
              <w:rPr>
                <w:rStyle w:val="Code"/>
                <w:color w:val="000000"/>
              </w:rPr>
            </w:pPr>
            <w:r w:rsidRPr="00D626D2">
              <w:rPr>
                <w:rStyle w:val="Code"/>
                <w:color w:val="000000"/>
              </w:rPr>
              <w:t>Status</w:t>
            </w:r>
          </w:p>
          <w:p w:rsidR="00166E4D" w:rsidRPr="00D626D2" w:rsidRDefault="00166E4D">
            <w:pPr>
              <w:pStyle w:val="TableTextNormal"/>
              <w:rPr>
                <w:rStyle w:val="Code"/>
                <w:color w:val="FF0000"/>
              </w:rPr>
            </w:pPr>
          </w:p>
        </w:tc>
        <w:tc>
          <w:tcPr>
            <w:tcW w:w="17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Represents the security eligibility status. 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52"/>
              </w:numPr>
              <w:ind w:left="630" w:hanging="360"/>
              <w:rPr>
                <w:rFonts w:ascii="Courier New" w:eastAsia="Courier New" w:hAnsi="Courier New" w:cs="Courier New"/>
                <w:color w:val="000000"/>
              </w:rPr>
            </w:pPr>
            <w:r>
              <w:rPr>
                <w:rFonts w:ascii="Courier New" w:eastAsia="Courier New" w:hAnsi="Courier New" w:cs="Courier New"/>
                <w:color w:val="000000"/>
              </w:rPr>
              <w:t>"A"=Activated</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53"/>
              </w:numPr>
              <w:ind w:left="630" w:hanging="360"/>
              <w:rPr>
                <w:rFonts w:ascii="Courier New" w:eastAsia="Courier New" w:hAnsi="Courier New" w:cs="Courier New"/>
                <w:color w:val="000000"/>
              </w:rPr>
            </w:pPr>
            <w:r>
              <w:rPr>
                <w:rFonts w:ascii="Courier New" w:eastAsia="Courier New" w:hAnsi="Courier New" w:cs="Courier New"/>
                <w:color w:val="000000"/>
              </w:rPr>
              <w:t>"D"=Deactivated</w:t>
            </w:r>
          </w:p>
          <w:p w:rsidR="00166E4D" w:rsidRDefault="00166E4D">
            <w:pPr>
              <w:pStyle w:val="TableTextNormal"/>
              <w:rPr>
                <w:rStyle w:val="Code"/>
                <w:color w:val="000000"/>
              </w:rPr>
            </w:pPr>
          </w:p>
        </w:tc>
      </w:tr>
      <w:tr w:rsidR="00166E4D" w:rsidTr="00D51424">
        <w:tblPrEx>
          <w:tblCellMar>
            <w:left w:w="10" w:type="dxa"/>
            <w:right w:w="10" w:type="dxa"/>
          </w:tblCellMar>
        </w:tblPrEx>
        <w:tc>
          <w:tcPr>
            <w:tcW w:w="22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D626D2" w:rsidRDefault="007F705F">
            <w:pPr>
              <w:pStyle w:val="TableTextNormal"/>
              <w:rPr>
                <w:rStyle w:val="Code"/>
                <w:color w:val="FF0000"/>
              </w:rPr>
            </w:pPr>
            <w:r w:rsidRPr="00D626D2">
              <w:rPr>
                <w:rStyle w:val="Code"/>
                <w:color w:val="FF0000"/>
              </w:rPr>
              <w:t>Haircut</w:t>
            </w:r>
          </w:p>
          <w:p w:rsidR="00166E4D" w:rsidRPr="00D626D2" w:rsidRDefault="00166E4D">
            <w:pPr>
              <w:pStyle w:val="TableTextNormal"/>
              <w:rPr>
                <w:rStyle w:val="Code"/>
                <w:color w:val="FF0000"/>
              </w:rPr>
            </w:pPr>
          </w:p>
        </w:tc>
        <w:tc>
          <w:tcPr>
            <w:tcW w:w="17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DECIMAL(4,2)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Haircut assigned to collateral instrument. In case this field is not populated the default haircut of the respective collateral class is used.</w:t>
            </w:r>
          </w:p>
          <w:p w:rsidR="00166E4D" w:rsidRDefault="00166E4D">
            <w:pPr>
              <w:pStyle w:val="TableTextNormal"/>
              <w:rPr>
                <w:rStyle w:val="Code"/>
                <w:color w:val="000000"/>
              </w:rPr>
            </w:pPr>
          </w:p>
        </w:tc>
      </w:tr>
      <w:tr w:rsidR="00166E4D" w:rsidTr="00D51424">
        <w:tblPrEx>
          <w:tblCellMar>
            <w:left w:w="10" w:type="dxa"/>
            <w:right w:w="10" w:type="dxa"/>
          </w:tblCellMar>
        </w:tblPrEx>
        <w:tc>
          <w:tcPr>
            <w:tcW w:w="22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Collateral Class</w:t>
            </w:r>
          </w:p>
          <w:p w:rsidR="00166E4D" w:rsidRDefault="00166E4D">
            <w:pPr>
              <w:pStyle w:val="TableTextNormal"/>
              <w:rPr>
                <w:rStyle w:val="Code"/>
                <w:color w:val="000000"/>
              </w:rPr>
            </w:pPr>
          </w:p>
        </w:tc>
        <w:tc>
          <w:tcPr>
            <w:tcW w:w="17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Instrument collateral class as from CCPA collateral policy. Possible values are integer numbers (E.g. 1,2,3..).</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Used to reference the default applied haircut in the Collateral </w:t>
            </w:r>
            <w:r>
              <w:rPr>
                <w:rFonts w:ascii="Courier New" w:eastAsia="Courier New" w:hAnsi="Courier New" w:cs="Courier New"/>
                <w:color w:val="000000"/>
              </w:rPr>
              <w:lastRenderedPageBreak/>
              <w:t>Class table.</w:t>
            </w:r>
          </w:p>
          <w:p w:rsidR="00166E4D" w:rsidRDefault="00166E4D">
            <w:pPr>
              <w:pStyle w:val="TableTextNormal"/>
              <w:rPr>
                <w:rStyle w:val="Code"/>
                <w:color w:val="000000"/>
              </w:rPr>
            </w:pPr>
          </w:p>
        </w:tc>
      </w:tr>
      <w:tr w:rsidR="00166E4D" w:rsidTr="00D51424">
        <w:tblPrEx>
          <w:tblCellMar>
            <w:left w:w="10" w:type="dxa"/>
            <w:right w:w="10" w:type="dxa"/>
          </w:tblCellMar>
        </w:tblPrEx>
        <w:tc>
          <w:tcPr>
            <w:tcW w:w="22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Currency</w:t>
            </w:r>
          </w:p>
          <w:p w:rsidR="00166E4D" w:rsidRDefault="00166E4D">
            <w:pPr>
              <w:pStyle w:val="TableTextNormal"/>
              <w:rPr>
                <w:rStyle w:val="Code"/>
                <w:color w:val="000000"/>
              </w:rPr>
            </w:pPr>
          </w:p>
        </w:tc>
        <w:tc>
          <w:tcPr>
            <w:tcW w:w="17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Instrument denomination currency expressed following ISO 4217 (3 chars codes)</w:t>
            </w:r>
          </w:p>
          <w:p w:rsidR="00166E4D" w:rsidRDefault="00166E4D">
            <w:pPr>
              <w:pStyle w:val="TableTextNormal"/>
              <w:rPr>
                <w:rStyle w:val="Code"/>
                <w:color w:val="000000"/>
              </w:rPr>
            </w:pPr>
          </w:p>
        </w:tc>
      </w:tr>
      <w:tr w:rsidR="00166E4D" w:rsidTr="00D51424">
        <w:tblPrEx>
          <w:tblCellMar>
            <w:left w:w="10" w:type="dxa"/>
            <w:right w:w="10" w:type="dxa"/>
          </w:tblCellMar>
        </w:tblPrEx>
        <w:tc>
          <w:tcPr>
            <w:tcW w:w="22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Issuer Group</w:t>
            </w:r>
          </w:p>
          <w:p w:rsidR="00166E4D" w:rsidRDefault="00166E4D">
            <w:pPr>
              <w:pStyle w:val="TableTextNormal"/>
              <w:rPr>
                <w:rStyle w:val="Code"/>
                <w:color w:val="000000"/>
              </w:rPr>
            </w:pPr>
          </w:p>
        </w:tc>
        <w:tc>
          <w:tcPr>
            <w:tcW w:w="17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Issuer group as from ECB classification.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Examples are "IG1",IG2","IG3".</w:t>
            </w:r>
          </w:p>
          <w:p w:rsidR="00166E4D" w:rsidRDefault="00166E4D">
            <w:pPr>
              <w:pStyle w:val="TableTextNormal"/>
              <w:rPr>
                <w:rStyle w:val="Code"/>
                <w:color w:val="000000"/>
              </w:rPr>
            </w:pPr>
          </w:p>
        </w:tc>
      </w:tr>
      <w:tr w:rsidR="00166E4D" w:rsidTr="00D51424">
        <w:tblPrEx>
          <w:tblCellMar>
            <w:left w:w="10" w:type="dxa"/>
            <w:right w:w="10" w:type="dxa"/>
          </w:tblCellMar>
        </w:tblPrEx>
        <w:tc>
          <w:tcPr>
            <w:tcW w:w="22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D51424" w:rsidRDefault="007F705F">
            <w:pPr>
              <w:pStyle w:val="TableTextNormal"/>
              <w:rPr>
                <w:rStyle w:val="Code"/>
                <w:color w:val="FF0000"/>
              </w:rPr>
            </w:pPr>
            <w:r w:rsidRPr="00D51424">
              <w:rPr>
                <w:rStyle w:val="Code"/>
                <w:color w:val="FF0000"/>
              </w:rPr>
              <w:t>Credit rating</w:t>
            </w:r>
          </w:p>
          <w:p w:rsidR="00166E4D" w:rsidRPr="00D51424" w:rsidRDefault="00166E4D">
            <w:pPr>
              <w:pStyle w:val="TableTextNormal"/>
              <w:rPr>
                <w:rStyle w:val="Code"/>
                <w:color w:val="FF0000"/>
              </w:rPr>
            </w:pPr>
          </w:p>
        </w:tc>
        <w:tc>
          <w:tcPr>
            <w:tcW w:w="17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Instrument rating provided by external agencies as defined in the CCPA Collateral Policy (stored as additional information only).</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Domain </w:t>
            </w:r>
            <w:proofErr w:type="spellStart"/>
            <w:r>
              <w:rPr>
                <w:rFonts w:ascii="Courier New" w:eastAsia="Courier New" w:hAnsi="Courier New" w:cs="Courier New"/>
                <w:color w:val="000000"/>
              </w:rPr>
              <w:t>samples:"AAA","AA</w:t>
            </w:r>
            <w:proofErr w:type="spellEnd"/>
            <w:r>
              <w:rPr>
                <w:rFonts w:ascii="Courier New" w:eastAsia="Courier New" w:hAnsi="Courier New" w:cs="Courier New"/>
                <w:color w:val="000000"/>
              </w:rPr>
              <w:t>+"...</w:t>
            </w:r>
          </w:p>
          <w:p w:rsidR="00166E4D" w:rsidRDefault="00166E4D">
            <w:pPr>
              <w:pStyle w:val="TableTextNormal"/>
              <w:rPr>
                <w:rStyle w:val="Code"/>
                <w:color w:val="000000"/>
              </w:rPr>
            </w:pPr>
          </w:p>
        </w:tc>
      </w:tr>
      <w:tr w:rsidR="00166E4D" w:rsidTr="00D51424">
        <w:tblPrEx>
          <w:tblCellMar>
            <w:left w:w="10" w:type="dxa"/>
            <w:right w:w="10" w:type="dxa"/>
          </w:tblCellMar>
        </w:tblPrEx>
        <w:tc>
          <w:tcPr>
            <w:tcW w:w="22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D626D2" w:rsidRPr="00D51424" w:rsidRDefault="00D626D2" w:rsidP="00D626D2">
            <w:pPr>
              <w:pStyle w:val="TableTextNormal"/>
              <w:rPr>
                <w:rStyle w:val="Code"/>
                <w:color w:val="FF0000"/>
              </w:rPr>
            </w:pPr>
            <w:r w:rsidRPr="00D51424">
              <w:rPr>
                <w:rStyle w:val="Code"/>
                <w:color w:val="FF0000"/>
              </w:rPr>
              <w:t>Credit rating</w:t>
            </w:r>
          </w:p>
          <w:p w:rsidR="00166E4D" w:rsidRPr="00D51424" w:rsidRDefault="00D51424">
            <w:pPr>
              <w:pStyle w:val="TableTextNormal"/>
              <w:rPr>
                <w:rStyle w:val="Code"/>
                <w:color w:val="FF0000"/>
              </w:rPr>
            </w:pPr>
            <w:r>
              <w:rPr>
                <w:rStyle w:val="Code"/>
                <w:color w:val="FF0000"/>
              </w:rPr>
              <w:t>MATURITY DATE ?</w:t>
            </w:r>
          </w:p>
        </w:tc>
        <w:tc>
          <w:tcPr>
            <w:tcW w:w="17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Represents the instrument maturity date expressed in the format "</w:t>
            </w:r>
            <w:proofErr w:type="spellStart"/>
            <w:r>
              <w:rPr>
                <w:rFonts w:ascii="Courier New" w:eastAsia="Courier New" w:hAnsi="Courier New" w:cs="Courier New"/>
                <w:color w:val="000000"/>
              </w:rPr>
              <w:t>yyyymmdd</w:t>
            </w:r>
            <w:proofErr w:type="spellEnd"/>
            <w:r>
              <w:rPr>
                <w:rFonts w:ascii="Courier New" w:eastAsia="Courier New" w:hAnsi="Courier New" w:cs="Courier New"/>
                <w:color w:val="000000"/>
              </w:rPr>
              <w:t>".</w:t>
            </w:r>
          </w:p>
          <w:p w:rsidR="00166E4D" w:rsidRDefault="00166E4D">
            <w:pPr>
              <w:pStyle w:val="TableTextNormal"/>
              <w:rPr>
                <w:rStyle w:val="Code"/>
                <w:color w:val="000000"/>
              </w:rPr>
            </w:pPr>
          </w:p>
        </w:tc>
      </w:tr>
      <w:tr w:rsidR="00166E4D" w:rsidTr="00D51424">
        <w:tblPrEx>
          <w:tblCellMar>
            <w:left w:w="10" w:type="dxa"/>
            <w:right w:w="10" w:type="dxa"/>
          </w:tblCellMar>
        </w:tblPrEx>
        <w:tc>
          <w:tcPr>
            <w:tcW w:w="22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D51424" w:rsidRDefault="007F705F">
            <w:pPr>
              <w:pStyle w:val="TableTextNormal"/>
              <w:rPr>
                <w:rStyle w:val="Code"/>
              </w:rPr>
            </w:pPr>
            <w:r w:rsidRPr="00D51424">
              <w:rPr>
                <w:rStyle w:val="Code"/>
              </w:rPr>
              <w:t>Expiration period</w:t>
            </w:r>
          </w:p>
          <w:p w:rsidR="00166E4D" w:rsidRPr="00D626D2" w:rsidRDefault="00166E4D">
            <w:pPr>
              <w:pStyle w:val="TableTextNormal"/>
              <w:rPr>
                <w:rStyle w:val="Code"/>
                <w:color w:val="000000"/>
              </w:rPr>
            </w:pPr>
          </w:p>
        </w:tc>
        <w:tc>
          <w:tcPr>
            <w:tcW w:w="17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Offset with respect to maturity date: it defines the limit, in number of days, after which the instruments' is still accepted but an alert is triggered to the user. It is null by default. In case the field is null the default value, which is setup at system level, is used. Possible values are integers number which represent business days.</w:t>
            </w:r>
          </w:p>
          <w:p w:rsidR="00166E4D" w:rsidRDefault="00166E4D">
            <w:pPr>
              <w:pStyle w:val="TableTextNormal"/>
              <w:rPr>
                <w:rStyle w:val="Code"/>
                <w:color w:val="000000"/>
              </w:rPr>
            </w:pPr>
          </w:p>
        </w:tc>
      </w:tr>
      <w:tr w:rsidR="00166E4D" w:rsidTr="00D51424">
        <w:tblPrEx>
          <w:tblCellMar>
            <w:left w:w="10" w:type="dxa"/>
            <w:right w:w="10" w:type="dxa"/>
          </w:tblCellMar>
        </w:tblPrEx>
        <w:tc>
          <w:tcPr>
            <w:tcW w:w="22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D626D2" w:rsidRDefault="007F705F">
            <w:pPr>
              <w:pStyle w:val="TableTextNormal"/>
              <w:rPr>
                <w:rStyle w:val="Code"/>
                <w:color w:val="000000"/>
              </w:rPr>
            </w:pPr>
            <w:r w:rsidRPr="00D626D2">
              <w:rPr>
                <w:rStyle w:val="Code"/>
                <w:color w:val="000000"/>
              </w:rPr>
              <w:t>Liquidity class</w:t>
            </w:r>
          </w:p>
          <w:p w:rsidR="00166E4D" w:rsidRPr="00D626D2" w:rsidRDefault="00166E4D">
            <w:pPr>
              <w:pStyle w:val="TableTextNormal"/>
              <w:rPr>
                <w:rStyle w:val="Code"/>
                <w:color w:val="000000"/>
              </w:rPr>
            </w:pPr>
          </w:p>
        </w:tc>
        <w:tc>
          <w:tcPr>
            <w:tcW w:w="17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Liquidity Class as defined in the ECB Classification.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Examples are "L1A","L1B", ...</w:t>
            </w:r>
          </w:p>
          <w:p w:rsidR="00166E4D" w:rsidRDefault="00166E4D">
            <w:pPr>
              <w:pStyle w:val="TableTextNormal"/>
              <w:rPr>
                <w:rStyle w:val="Code"/>
                <w:color w:val="000000"/>
              </w:rPr>
            </w:pPr>
          </w:p>
        </w:tc>
      </w:tr>
      <w:tr w:rsidR="00166E4D" w:rsidTr="00D51424">
        <w:tblPrEx>
          <w:tblCellMar>
            <w:left w:w="10" w:type="dxa"/>
            <w:right w:w="10" w:type="dxa"/>
          </w:tblCellMar>
        </w:tblPrEx>
        <w:tc>
          <w:tcPr>
            <w:tcW w:w="22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D626D2" w:rsidRDefault="007F705F">
            <w:pPr>
              <w:pStyle w:val="TableTextNormal"/>
              <w:rPr>
                <w:rStyle w:val="Code"/>
                <w:color w:val="000000"/>
              </w:rPr>
            </w:pPr>
            <w:r w:rsidRPr="00D626D2">
              <w:rPr>
                <w:rStyle w:val="Code"/>
                <w:color w:val="000000"/>
              </w:rPr>
              <w:t>Country</w:t>
            </w:r>
          </w:p>
          <w:p w:rsidR="00166E4D" w:rsidRPr="00D626D2" w:rsidRDefault="00166E4D">
            <w:pPr>
              <w:pStyle w:val="TableTextNormal"/>
              <w:rPr>
                <w:rStyle w:val="Code"/>
                <w:color w:val="000000"/>
              </w:rPr>
            </w:pPr>
          </w:p>
        </w:tc>
        <w:tc>
          <w:tcPr>
            <w:tcW w:w="17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ISO 3166 code representing the issuing country</w:t>
            </w:r>
          </w:p>
          <w:p w:rsidR="00166E4D" w:rsidRDefault="00166E4D">
            <w:pPr>
              <w:pStyle w:val="TableTextNormal"/>
              <w:rPr>
                <w:rStyle w:val="Code"/>
                <w:color w:val="000000"/>
              </w:rPr>
            </w:pPr>
          </w:p>
        </w:tc>
      </w:tr>
      <w:tr w:rsidR="00166E4D" w:rsidTr="00D51424">
        <w:tblPrEx>
          <w:tblCellMar>
            <w:left w:w="10" w:type="dxa"/>
            <w:right w:w="10" w:type="dxa"/>
          </w:tblCellMar>
        </w:tblPrEx>
        <w:tc>
          <w:tcPr>
            <w:tcW w:w="22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D626D2" w:rsidRDefault="007F705F">
            <w:pPr>
              <w:pStyle w:val="TableTextNormal"/>
              <w:rPr>
                <w:rStyle w:val="Code"/>
                <w:color w:val="000000"/>
              </w:rPr>
            </w:pPr>
            <w:r w:rsidRPr="00D626D2">
              <w:rPr>
                <w:rStyle w:val="Code"/>
                <w:color w:val="000000"/>
              </w:rPr>
              <w:t>Market</w:t>
            </w:r>
          </w:p>
          <w:p w:rsidR="00166E4D" w:rsidRPr="00D626D2" w:rsidRDefault="00166E4D">
            <w:pPr>
              <w:pStyle w:val="TableTextNormal"/>
              <w:rPr>
                <w:rStyle w:val="Code"/>
                <w:color w:val="000000"/>
              </w:rPr>
            </w:pPr>
          </w:p>
        </w:tc>
        <w:tc>
          <w:tcPr>
            <w:tcW w:w="17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ISO 10383. Market on which the instrument is listed</w:t>
            </w:r>
          </w:p>
          <w:p w:rsidR="00166E4D" w:rsidRDefault="00166E4D">
            <w:pPr>
              <w:pStyle w:val="TableTextNormal"/>
              <w:rPr>
                <w:rStyle w:val="Code"/>
                <w:color w:val="000000"/>
              </w:rPr>
            </w:pPr>
          </w:p>
        </w:tc>
      </w:tr>
      <w:tr w:rsidR="00166E4D" w:rsidTr="00D51424">
        <w:tblPrEx>
          <w:tblCellMar>
            <w:left w:w="10" w:type="dxa"/>
            <w:right w:w="10" w:type="dxa"/>
          </w:tblCellMar>
        </w:tblPrEx>
        <w:tc>
          <w:tcPr>
            <w:tcW w:w="22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D626D2" w:rsidRDefault="007F705F">
            <w:pPr>
              <w:pStyle w:val="TableTextNormal"/>
              <w:rPr>
                <w:rStyle w:val="Code"/>
                <w:color w:val="FF0000"/>
              </w:rPr>
            </w:pPr>
            <w:r w:rsidRPr="00D626D2">
              <w:rPr>
                <w:rStyle w:val="Code"/>
                <w:color w:val="FF0000"/>
              </w:rPr>
              <w:t>Initial price</w:t>
            </w:r>
          </w:p>
          <w:p w:rsidR="00166E4D" w:rsidRPr="00D626D2" w:rsidRDefault="00166E4D">
            <w:pPr>
              <w:pStyle w:val="TableTextNormal"/>
              <w:rPr>
                <w:rStyle w:val="Code"/>
                <w:color w:val="FF0000"/>
              </w:rPr>
            </w:pPr>
          </w:p>
        </w:tc>
        <w:tc>
          <w:tcPr>
            <w:tcW w:w="17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Used in the collateral evaluation in case the price is not yet available in the feed</w:t>
            </w:r>
          </w:p>
          <w:p w:rsidR="00166E4D" w:rsidRDefault="00166E4D">
            <w:pPr>
              <w:pStyle w:val="TableTextNormal"/>
              <w:rPr>
                <w:rStyle w:val="Code"/>
                <w:color w:val="000000"/>
              </w:rPr>
            </w:pPr>
          </w:p>
        </w:tc>
      </w:tr>
      <w:tr w:rsidR="00166E4D" w:rsidTr="00D51424">
        <w:tblPrEx>
          <w:tblCellMar>
            <w:left w:w="10" w:type="dxa"/>
            <w:right w:w="10" w:type="dxa"/>
          </w:tblCellMar>
        </w:tblPrEx>
        <w:tc>
          <w:tcPr>
            <w:tcW w:w="22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D626D2" w:rsidRDefault="007F705F">
            <w:pPr>
              <w:pStyle w:val="TableTextNormal"/>
              <w:rPr>
                <w:rStyle w:val="Code"/>
                <w:color w:val="FF0000"/>
              </w:rPr>
            </w:pPr>
            <w:r w:rsidRPr="00D626D2">
              <w:rPr>
                <w:rStyle w:val="Code"/>
                <w:color w:val="FF0000"/>
              </w:rPr>
              <w:t>Price date</w:t>
            </w:r>
          </w:p>
          <w:p w:rsidR="00166E4D" w:rsidRPr="00D626D2" w:rsidRDefault="00166E4D">
            <w:pPr>
              <w:pStyle w:val="TableTextNormal"/>
              <w:rPr>
                <w:rStyle w:val="Code"/>
                <w:color w:val="FF0000"/>
              </w:rPr>
            </w:pPr>
          </w:p>
        </w:tc>
        <w:tc>
          <w:tcPr>
            <w:tcW w:w="17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Price date with reference to the initial price</w:t>
            </w:r>
          </w:p>
          <w:p w:rsidR="00166E4D" w:rsidRDefault="00166E4D">
            <w:pPr>
              <w:pStyle w:val="TableTextNormal"/>
              <w:rPr>
                <w:rStyle w:val="Code"/>
                <w:color w:val="000000"/>
              </w:rPr>
            </w:pPr>
          </w:p>
        </w:tc>
      </w:tr>
      <w:tr w:rsidR="00166E4D" w:rsidTr="00D51424">
        <w:tblPrEx>
          <w:tblCellMar>
            <w:left w:w="10" w:type="dxa"/>
            <w:right w:w="10" w:type="dxa"/>
          </w:tblCellMar>
        </w:tblPrEx>
        <w:tc>
          <w:tcPr>
            <w:tcW w:w="225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D626D2" w:rsidRDefault="007F705F">
            <w:pPr>
              <w:pStyle w:val="TableTextNormal"/>
              <w:rPr>
                <w:rStyle w:val="Code"/>
                <w:color w:val="FF0000"/>
              </w:rPr>
            </w:pPr>
            <w:r w:rsidRPr="00D626D2">
              <w:rPr>
                <w:rStyle w:val="Code"/>
                <w:color w:val="FF0000"/>
              </w:rPr>
              <w:t xml:space="preserve">Added </w:t>
            </w:r>
            <w:proofErr w:type="spellStart"/>
            <w:r w:rsidRPr="00D626D2">
              <w:rPr>
                <w:rStyle w:val="Code"/>
                <w:color w:val="FF0000"/>
              </w:rPr>
              <w:t>datetime</w:t>
            </w:r>
            <w:proofErr w:type="spellEnd"/>
          </w:p>
          <w:p w:rsidR="00166E4D" w:rsidRPr="00D626D2" w:rsidRDefault="00166E4D">
            <w:pPr>
              <w:pStyle w:val="TableTextNormal"/>
              <w:rPr>
                <w:rStyle w:val="Code"/>
                <w:color w:val="FF0000"/>
              </w:rPr>
            </w:pPr>
          </w:p>
        </w:tc>
        <w:tc>
          <w:tcPr>
            <w:tcW w:w="17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TIMESTAMP</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Date/Time in which the instrument has been added. Automatically handled by the system.</w:t>
            </w:r>
          </w:p>
          <w:p w:rsidR="00166E4D" w:rsidRDefault="00166E4D">
            <w:pPr>
              <w:pStyle w:val="TableTextNormal"/>
              <w:rPr>
                <w:rStyle w:val="Code"/>
                <w:color w:val="000000"/>
              </w:rPr>
            </w:pPr>
          </w:p>
        </w:tc>
      </w:tr>
      <w:bookmarkEnd w:id="25"/>
    </w:tbl>
    <w:p w:rsidR="00166E4D" w:rsidRDefault="00166E4D">
      <w:pPr>
        <w:rPr>
          <w:sz w:val="20"/>
          <w:szCs w:val="20"/>
        </w:rPr>
      </w:pPr>
    </w:p>
    <w:p w:rsidR="00BE18A3" w:rsidRDefault="00BE18A3">
      <w:pPr>
        <w:rPr>
          <w:sz w:val="20"/>
          <w:szCs w:val="20"/>
        </w:rPr>
      </w:pPr>
    </w:p>
    <w:p w:rsidR="00BE18A3" w:rsidRDefault="00BE18A3">
      <w:pPr>
        <w:rPr>
          <w:sz w:val="20"/>
          <w:szCs w:val="20"/>
        </w:rPr>
      </w:pPr>
    </w:p>
    <w:p w:rsidR="00BE18A3" w:rsidRDefault="00BE18A3">
      <w:pPr>
        <w:rPr>
          <w:sz w:val="20"/>
          <w:szCs w:val="20"/>
        </w:rPr>
      </w:pPr>
    </w:p>
    <w:p w:rsidR="00BE18A3" w:rsidRDefault="00BE18A3">
      <w:pPr>
        <w:rPr>
          <w:sz w:val="20"/>
          <w:szCs w:val="20"/>
        </w:rPr>
      </w:pPr>
    </w:p>
    <w:p w:rsidR="00BE18A3" w:rsidRDefault="00BE18A3">
      <w:pPr>
        <w:rPr>
          <w:sz w:val="20"/>
          <w:szCs w:val="20"/>
        </w:rPr>
      </w:pPr>
    </w:p>
    <w:p w:rsidR="00BE18A3" w:rsidRDefault="00BE18A3">
      <w:pPr>
        <w:rPr>
          <w:sz w:val="20"/>
          <w:szCs w:val="20"/>
        </w:rPr>
      </w:pPr>
    </w:p>
    <w:p w:rsidR="00BE18A3" w:rsidRDefault="00BE18A3">
      <w:pPr>
        <w:rPr>
          <w:sz w:val="20"/>
          <w:szCs w:val="20"/>
        </w:rPr>
      </w:pPr>
    </w:p>
    <w:p w:rsidR="00BE18A3" w:rsidRDefault="00BE18A3">
      <w:pPr>
        <w:rPr>
          <w:sz w:val="20"/>
          <w:szCs w:val="20"/>
        </w:rPr>
      </w:pPr>
    </w:p>
    <w:p w:rsidR="00BE18A3" w:rsidRDefault="00BE18A3">
      <w:pPr>
        <w:rPr>
          <w:sz w:val="20"/>
          <w:szCs w:val="20"/>
        </w:rPr>
      </w:pPr>
    </w:p>
    <w:p w:rsidR="00BE18A3" w:rsidRDefault="00BE18A3">
      <w:pPr>
        <w:rPr>
          <w:sz w:val="20"/>
          <w:szCs w:val="20"/>
        </w:rPr>
      </w:pPr>
    </w:p>
    <w:p w:rsidR="00BE18A3" w:rsidRDefault="00BE18A3">
      <w:pPr>
        <w:rPr>
          <w:sz w:val="20"/>
          <w:szCs w:val="20"/>
        </w:rPr>
      </w:pPr>
    </w:p>
    <w:p w:rsidR="00BE18A3" w:rsidRDefault="00BE18A3">
      <w:pPr>
        <w:rPr>
          <w:sz w:val="20"/>
          <w:szCs w:val="20"/>
        </w:rPr>
      </w:pPr>
    </w:p>
    <w:p w:rsidR="00BE18A3" w:rsidRDefault="00BE18A3">
      <w:pPr>
        <w:rPr>
          <w:sz w:val="20"/>
          <w:szCs w:val="20"/>
        </w:rPr>
      </w:pPr>
    </w:p>
    <w:p w:rsidR="00BE18A3" w:rsidRDefault="00BE18A3">
      <w:pPr>
        <w:rPr>
          <w:sz w:val="20"/>
          <w:szCs w:val="20"/>
        </w:rPr>
      </w:pPr>
    </w:p>
    <w:p w:rsidR="00BE18A3" w:rsidRDefault="00BE18A3">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26" w:name="BKM_57E8121C_3264_4F91_A131_AB49CE2A09BA"/>
            <w:r w:rsidRPr="00D626D2">
              <w:rPr>
                <w:highlight w:val="yellow"/>
              </w:rPr>
              <w:lastRenderedPageBreak/>
              <w:t>Issuer Group policy</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 xml:space="preserve">"Issuer Group Policy" table </w:t>
            </w:r>
            <w:proofErr w:type="spellStart"/>
            <w:r>
              <w:rPr>
                <w:color w:val="000000"/>
              </w:rPr>
              <w:t>summarises</w:t>
            </w:r>
            <w:proofErr w:type="spellEnd"/>
            <w:r>
              <w:rPr>
                <w:color w:val="000000"/>
              </w:rPr>
              <w:t xml:space="preserve"> concentration limits of securities accepted as collateral per each issuer group.</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Issuer group</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Issuer group as from ECB classification. This field is cross referenced In the ECB eligible asset table.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BE18A3" w:rsidRDefault="007F705F">
            <w:pPr>
              <w:pStyle w:val="TableTextNormal"/>
              <w:rPr>
                <w:rStyle w:val="Code"/>
                <w:color w:val="FF0000"/>
              </w:rPr>
            </w:pPr>
            <w:r w:rsidRPr="00BE18A3">
              <w:rPr>
                <w:rStyle w:val="Code"/>
                <w:color w:val="FF0000"/>
              </w:rPr>
              <w:t>Limit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DECIMAL(4,2)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Limit of accepted securities per issuer group expressed in percentage (e.g. 10.0 means 10% maximum of securities with issuer group X)</w:t>
            </w:r>
          </w:p>
          <w:p w:rsidR="00166E4D" w:rsidRDefault="00166E4D">
            <w:pPr>
              <w:pStyle w:val="TableTextNormal"/>
              <w:rPr>
                <w:rStyle w:val="Code"/>
                <w:color w:val="000000"/>
              </w:rPr>
            </w:pPr>
          </w:p>
        </w:tc>
      </w:tr>
      <w:bookmarkEnd w:id="26"/>
    </w:tbl>
    <w:p w:rsidR="00166E4D" w:rsidRDefault="00166E4D">
      <w:pPr>
        <w:rPr>
          <w:sz w:val="20"/>
          <w:szCs w:val="20"/>
        </w:rPr>
      </w:pPr>
    </w:p>
    <w:p w:rsidR="00BE18A3" w:rsidRPr="00BE18A3" w:rsidRDefault="00750BC6" w:rsidP="00BE18A3">
      <w:pPr>
        <w:pStyle w:val="ListParagraph"/>
        <w:numPr>
          <w:ilvl w:val="0"/>
          <w:numId w:val="83"/>
        </w:numPr>
        <w:rPr>
          <w:color w:val="FF0000"/>
          <w:sz w:val="20"/>
          <w:szCs w:val="20"/>
        </w:rPr>
      </w:pPr>
      <w:proofErr w:type="spellStart"/>
      <w:r>
        <w:rPr>
          <w:color w:val="FF0000"/>
          <w:sz w:val="20"/>
          <w:szCs w:val="20"/>
        </w:rPr>
        <w:t>Mancano</w:t>
      </w:r>
      <w:proofErr w:type="spellEnd"/>
      <w:r>
        <w:rPr>
          <w:color w:val="FF0000"/>
          <w:sz w:val="20"/>
          <w:szCs w:val="20"/>
        </w:rPr>
        <w:t xml:space="preserve"> </w:t>
      </w:r>
      <w:proofErr w:type="spellStart"/>
      <w:r>
        <w:rPr>
          <w:color w:val="FF0000"/>
          <w:sz w:val="20"/>
          <w:szCs w:val="20"/>
        </w:rPr>
        <w:t>i</w:t>
      </w:r>
      <w:proofErr w:type="spellEnd"/>
      <w:r>
        <w:rPr>
          <w:color w:val="FF0000"/>
          <w:sz w:val="20"/>
          <w:szCs w:val="20"/>
        </w:rPr>
        <w:t xml:space="preserve"> </w:t>
      </w:r>
      <w:proofErr w:type="spellStart"/>
      <w:r>
        <w:rPr>
          <w:color w:val="FF0000"/>
          <w:sz w:val="20"/>
          <w:szCs w:val="20"/>
        </w:rPr>
        <w:t>campi</w:t>
      </w:r>
      <w:proofErr w:type="spellEnd"/>
      <w:r>
        <w:rPr>
          <w:color w:val="FF0000"/>
          <w:sz w:val="20"/>
          <w:szCs w:val="20"/>
        </w:rPr>
        <w:t>:</w:t>
      </w:r>
      <w:r w:rsidR="00BE18A3" w:rsidRPr="00BE18A3">
        <w:rPr>
          <w:color w:val="FF0000"/>
          <w:sz w:val="20"/>
          <w:szCs w:val="20"/>
        </w:rPr>
        <w:t xml:space="preserve"> Added Date, Modification Date, Modification Time, Modification User</w:t>
      </w:r>
    </w:p>
    <w:p w:rsidR="00BE18A3" w:rsidRDefault="00BE18A3">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27" w:name="BKM_0BBE3F42_553A_4BF1_A80F_1B3A4E931EEF"/>
            <w:r w:rsidRPr="00BE18A3">
              <w:rPr>
                <w:highlight w:val="yellow"/>
              </w:rPr>
              <w:t>ECB Eligible assets table</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 xml:space="preserve">"ECB Eligible assets" table contains the list of eligible marketable assets for </w:t>
            </w:r>
            <w:proofErr w:type="spellStart"/>
            <w:r>
              <w:rPr>
                <w:color w:val="000000"/>
              </w:rPr>
              <w:t>Eurosystem</w:t>
            </w:r>
            <w:proofErr w:type="spellEnd"/>
            <w:r>
              <w:rPr>
                <w:color w:val="000000"/>
              </w:rPr>
              <w:t xml:space="preserve"> operations. It is used to determine if an instrument is eligible to be posted as collateral and summarizes all relevant instrument's information for each ISIN. It is used for validation of ISIN against the </w:t>
            </w:r>
            <w:proofErr w:type="spellStart"/>
            <w:r>
              <w:rPr>
                <w:color w:val="000000"/>
              </w:rPr>
              <w:t>Elible</w:t>
            </w:r>
            <w:proofErr w:type="spellEnd"/>
            <w:r>
              <w:rPr>
                <w:color w:val="000000"/>
              </w:rPr>
              <w:t xml:space="preserve"> Asset entity.</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ISIN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Instrument identification code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Other reg. number</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Haircut category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Represents the instrument liquidity class. References the field "Liquidity Class" in the Eligible assets table. E.g. "L1D"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Asset type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Represents the instrument asset type as from ECB classification E.g. "AT02", "AT03"... </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Ref. Market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VARCHAR(6)</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Ref. Market as from ECB Classification E.g. "RMEU01"</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Currency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Instrument denomination currency are expressed following ISO 4217 (3 chars codes)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Issuance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of issuance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Maturity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of maturity</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Coupon rate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DECIMAL(5,3)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Coupon rate expressed in percentage (1.875 = 1.875%)</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Issuer name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VARCHAR(100)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Name of the financial instrument issuer</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Issuer other name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VARCHAR(100)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Issuer residence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VARCHAR(100)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Address of the financial instrument issuer</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Issuer group</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Issuer group as from ECB classification. This field is used to reference the Issuer Group entity in the Issuer Group policy table.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Coupon </w:t>
            </w:r>
            <w:r>
              <w:rPr>
                <w:rStyle w:val="Code"/>
                <w:color w:val="000000"/>
              </w:rPr>
              <w:lastRenderedPageBreak/>
              <w:t>definition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Coupon definition as from ECB </w:t>
            </w:r>
            <w:r>
              <w:rPr>
                <w:rFonts w:ascii="Courier New" w:eastAsia="Courier New" w:hAnsi="Courier New" w:cs="Courier New"/>
                <w:color w:val="000000"/>
              </w:rPr>
              <w:lastRenderedPageBreak/>
              <w:t>Classification E.g. "CD4"</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Haircut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DECIMAL(4,2)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Instrument haircut expressed in percentage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Haircut own use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DECIMAL(4,2)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Haircut own use (see </w:t>
            </w:r>
            <w:proofErr w:type="spellStart"/>
            <w:r>
              <w:rPr>
                <w:rFonts w:ascii="Courier New" w:eastAsia="Courier New" w:hAnsi="Courier New" w:cs="Courier New"/>
                <w:color w:val="000000"/>
              </w:rPr>
              <w:t>ecb</w:t>
            </w:r>
            <w:proofErr w:type="spellEnd"/>
            <w:r>
              <w:rPr>
                <w:rFonts w:ascii="Courier New" w:eastAsia="Courier New" w:hAnsi="Courier New" w:cs="Courier New"/>
                <w:color w:val="000000"/>
              </w:rPr>
              <w:t xml:space="preserve"> specs)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Own use of covered bond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proofErr w:type="spellStart"/>
            <w:r>
              <w:rPr>
                <w:rFonts w:ascii="Courier New" w:eastAsia="Courier New" w:hAnsi="Courier New" w:cs="Courier New"/>
                <w:color w:val="000000"/>
              </w:rPr>
              <w:t>OWn</w:t>
            </w:r>
            <w:proofErr w:type="spellEnd"/>
            <w:r>
              <w:rPr>
                <w:rFonts w:ascii="Courier New" w:eastAsia="Courier New" w:hAnsi="Courier New" w:cs="Courier New"/>
                <w:color w:val="000000"/>
              </w:rPr>
              <w:t xml:space="preserve"> use of covered bond (see </w:t>
            </w:r>
            <w:proofErr w:type="spellStart"/>
            <w:r>
              <w:rPr>
                <w:rFonts w:ascii="Courier New" w:eastAsia="Courier New" w:hAnsi="Courier New" w:cs="Courier New"/>
                <w:color w:val="000000"/>
              </w:rPr>
              <w:t>ecb</w:t>
            </w:r>
            <w:proofErr w:type="spellEnd"/>
            <w:r>
              <w:rPr>
                <w:rFonts w:ascii="Courier New" w:eastAsia="Courier New" w:hAnsi="Courier New" w:cs="Courier New"/>
                <w:color w:val="000000"/>
              </w:rPr>
              <w:t xml:space="preserve"> specs)</w:t>
            </w:r>
          </w:p>
          <w:p w:rsidR="00166E4D" w:rsidRDefault="00166E4D">
            <w:pPr>
              <w:pStyle w:val="TableTextNormal"/>
              <w:rPr>
                <w:rStyle w:val="Code"/>
                <w:color w:val="000000"/>
              </w:rPr>
            </w:pPr>
          </w:p>
        </w:tc>
      </w:tr>
      <w:bookmarkEnd w:id="27"/>
    </w:tbl>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28" w:name="BKM_890E4C04_4DAA_4967_9A7F_30107B4C3CFD"/>
            <w:r w:rsidRPr="002F4304">
              <w:rPr>
                <w:highlight w:val="yellow"/>
              </w:rPr>
              <w:t>Security concentration policy</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 xml:space="preserve">"Issuer Group Policy" table </w:t>
            </w:r>
            <w:proofErr w:type="spellStart"/>
            <w:r>
              <w:rPr>
                <w:color w:val="000000"/>
              </w:rPr>
              <w:t>summarises</w:t>
            </w:r>
            <w:proofErr w:type="spellEnd"/>
            <w:r>
              <w:rPr>
                <w:color w:val="000000"/>
              </w:rPr>
              <w:t xml:space="preserve"> concentration limits of securities accepted as collateral per each issuer group.</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2F4304" w:rsidRDefault="007F705F">
            <w:pPr>
              <w:pStyle w:val="TableTextNormal"/>
              <w:rPr>
                <w:rStyle w:val="Code"/>
                <w:color w:val="FF0000"/>
              </w:rPr>
            </w:pPr>
            <w:r w:rsidRPr="002F4304">
              <w:rPr>
                <w:rStyle w:val="Code"/>
                <w:color w:val="FF0000"/>
              </w:rPr>
              <w:t>Limit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Limit of accepted securities expressed in percentage (e.g. 10.0 means 10% maximum of securities over total margin requirement)</w:t>
            </w:r>
          </w:p>
          <w:p w:rsidR="00166E4D" w:rsidRDefault="00166E4D">
            <w:pPr>
              <w:pStyle w:val="TableTextNormal"/>
              <w:rPr>
                <w:rStyle w:val="Code"/>
                <w:color w:val="000000"/>
              </w:rPr>
            </w:pPr>
          </w:p>
        </w:tc>
      </w:tr>
      <w:bookmarkEnd w:id="28"/>
    </w:tbl>
    <w:p w:rsidR="002F4304" w:rsidRDefault="002F4304" w:rsidP="002F4304">
      <w:pPr>
        <w:pStyle w:val="ListParagraph"/>
        <w:rPr>
          <w:color w:val="FF0000"/>
          <w:sz w:val="20"/>
          <w:szCs w:val="20"/>
        </w:rPr>
      </w:pPr>
    </w:p>
    <w:p w:rsidR="002F4304" w:rsidRPr="00BE18A3" w:rsidRDefault="00750BC6" w:rsidP="002F4304">
      <w:pPr>
        <w:pStyle w:val="ListParagraph"/>
        <w:numPr>
          <w:ilvl w:val="0"/>
          <w:numId w:val="83"/>
        </w:numPr>
        <w:rPr>
          <w:color w:val="FF0000"/>
          <w:sz w:val="20"/>
          <w:szCs w:val="20"/>
        </w:rPr>
      </w:pPr>
      <w:proofErr w:type="spellStart"/>
      <w:r>
        <w:rPr>
          <w:color w:val="FF0000"/>
          <w:sz w:val="20"/>
          <w:szCs w:val="20"/>
        </w:rPr>
        <w:t>Mancano</w:t>
      </w:r>
      <w:proofErr w:type="spellEnd"/>
      <w:r>
        <w:rPr>
          <w:color w:val="FF0000"/>
          <w:sz w:val="20"/>
          <w:szCs w:val="20"/>
        </w:rPr>
        <w:t xml:space="preserve"> </w:t>
      </w:r>
      <w:proofErr w:type="spellStart"/>
      <w:r>
        <w:rPr>
          <w:color w:val="FF0000"/>
          <w:sz w:val="20"/>
          <w:szCs w:val="20"/>
        </w:rPr>
        <w:t>i</w:t>
      </w:r>
      <w:proofErr w:type="spellEnd"/>
      <w:r>
        <w:rPr>
          <w:color w:val="FF0000"/>
          <w:sz w:val="20"/>
          <w:szCs w:val="20"/>
        </w:rPr>
        <w:t xml:space="preserve"> </w:t>
      </w:r>
      <w:proofErr w:type="spellStart"/>
      <w:r>
        <w:rPr>
          <w:color w:val="FF0000"/>
          <w:sz w:val="20"/>
          <w:szCs w:val="20"/>
        </w:rPr>
        <w:t>campi</w:t>
      </w:r>
      <w:proofErr w:type="spellEnd"/>
      <w:r>
        <w:rPr>
          <w:color w:val="FF0000"/>
          <w:sz w:val="20"/>
          <w:szCs w:val="20"/>
        </w:rPr>
        <w:t>:</w:t>
      </w:r>
      <w:r w:rsidR="002F4304" w:rsidRPr="00BE18A3">
        <w:rPr>
          <w:color w:val="FF0000"/>
          <w:sz w:val="20"/>
          <w:szCs w:val="20"/>
        </w:rPr>
        <w:t xml:space="preserve"> Added Date, Modification Date, Modification Time, Modification User</w:t>
      </w:r>
    </w:p>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29" w:name="BKM_66F226D8_AF55_4507_987E_07A0C29F57E8"/>
            <w:r w:rsidRPr="002F4304">
              <w:rPr>
                <w:highlight w:val="yellow"/>
              </w:rPr>
              <w:t>External Collateral Account Transactions</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 xml:space="preserve">The "Transactions" table contains the deposit or withdrawal transactions. </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External Collateral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804040"/>
              </w:rPr>
              <w:t>External</w:t>
            </w:r>
            <w:r>
              <w:rPr>
                <w:rFonts w:ascii="Courier New" w:eastAsia="Courier New" w:hAnsi="Courier New" w:cs="Courier New"/>
                <w:color w:val="000000"/>
              </w:rPr>
              <w:t xml:space="preserve"> collateral account originating the transfer (optional)</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Collateral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Logical filed representing the connected internal collateral account </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Transaction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Uniquely identifies a transaction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Collateral type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Cash Collateral and Security Collateral.</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54"/>
              </w:numPr>
              <w:ind w:left="630" w:hanging="360"/>
              <w:rPr>
                <w:rFonts w:ascii="Courier New" w:eastAsia="Courier New" w:hAnsi="Courier New" w:cs="Courier New"/>
                <w:color w:val="000000"/>
              </w:rPr>
            </w:pPr>
            <w:r>
              <w:rPr>
                <w:rFonts w:ascii="Courier New" w:eastAsia="Courier New" w:hAnsi="Courier New" w:cs="Courier New"/>
                <w:color w:val="000000"/>
              </w:rPr>
              <w:t>"C": Cash</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55"/>
              </w:numPr>
              <w:ind w:left="630" w:hanging="360"/>
              <w:rPr>
                <w:rFonts w:ascii="Courier New" w:eastAsia="Courier New" w:hAnsi="Courier New" w:cs="Courier New"/>
                <w:color w:val="000000"/>
              </w:rPr>
            </w:pPr>
            <w:r>
              <w:rPr>
                <w:rFonts w:ascii="Courier New" w:eastAsia="Courier New" w:hAnsi="Courier New" w:cs="Courier New"/>
                <w:color w:val="000000"/>
              </w:rPr>
              <w:t>"S": Securities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Transaction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Transaction Date expressed as "</w:t>
            </w:r>
            <w:proofErr w:type="spellStart"/>
            <w:r>
              <w:rPr>
                <w:rFonts w:ascii="Courier New" w:eastAsia="Courier New" w:hAnsi="Courier New" w:cs="Courier New"/>
                <w:color w:val="000000"/>
              </w:rPr>
              <w:t>yyyymmdd</w:t>
            </w:r>
            <w:proofErr w:type="spellEnd"/>
            <w:r>
              <w:rPr>
                <w:rFonts w:ascii="Courier New" w:eastAsia="Courier New" w:hAnsi="Courier New" w:cs="Courier New"/>
                <w:color w:val="000000"/>
              </w:rPr>
              <w: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Maturity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Instrument Maturity Date expressed as "</w:t>
            </w:r>
            <w:proofErr w:type="spellStart"/>
            <w:r>
              <w:rPr>
                <w:rFonts w:ascii="Courier New" w:eastAsia="Courier New" w:hAnsi="Courier New" w:cs="Courier New"/>
                <w:color w:val="000000"/>
              </w:rPr>
              <w:t>yyyymmdd</w:t>
            </w:r>
            <w:proofErr w:type="spellEnd"/>
            <w:r>
              <w:rPr>
                <w:rFonts w:ascii="Courier New" w:eastAsia="Courier New" w:hAnsi="Courier New" w:cs="Courier New"/>
                <w:color w:val="000000"/>
              </w:rPr>
              <w:t>". Populated only in case of security transaction.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CTV</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Transaction value. In case of transaction in security the nominal value is considered.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QTY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Transaction quantity (Positive values for incoming coming flows).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CE7497" w:rsidRDefault="007F705F">
            <w:pPr>
              <w:pStyle w:val="TableTextNormal"/>
              <w:rPr>
                <w:rStyle w:val="Code"/>
                <w:color w:val="FF0000"/>
              </w:rPr>
            </w:pPr>
            <w:r w:rsidRPr="00CE7497">
              <w:rPr>
                <w:rStyle w:val="Code"/>
                <w:color w:val="FF0000"/>
              </w:rPr>
              <w:t>QTY type</w:t>
            </w:r>
          </w:p>
          <w:p w:rsidR="00166E4D" w:rsidRPr="00CE7497"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CE7497" w:rsidRDefault="007F705F">
            <w:pPr>
              <w:pStyle w:val="TableTextNormal"/>
              <w:rPr>
                <w:rStyle w:val="Code"/>
                <w:color w:val="FF0000"/>
              </w:rPr>
            </w:pPr>
            <w:r w:rsidRPr="00CE7497">
              <w:rPr>
                <w:rStyle w:val="Code"/>
                <w:color w:val="FF0000"/>
              </w:rPr>
              <w:t>CHAR(1)</w:t>
            </w:r>
          </w:p>
          <w:p w:rsidR="00166E4D" w:rsidRPr="00CE7497"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CE7497" w:rsidRDefault="00166E4D">
            <w:pPr>
              <w:pStyle w:val="TableTextNormal"/>
              <w:rPr>
                <w:rStyle w:val="Code"/>
                <w:color w:val="FF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CE7497" w:rsidRDefault="00166E4D">
            <w:pPr>
              <w:pStyle w:val="TableTextNormal"/>
              <w:rPr>
                <w:rStyle w:val="Code"/>
                <w:color w:val="FF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CE7497" w:rsidRDefault="007F705F">
            <w:pPr>
              <w:pStyle w:val="TableTextNormal"/>
              <w:rPr>
                <w:rFonts w:ascii="Courier New" w:eastAsia="Courier New" w:hAnsi="Courier New" w:cs="Courier New"/>
                <w:color w:val="FF0000"/>
              </w:rPr>
            </w:pPr>
            <w:r w:rsidRPr="00CE7497">
              <w:rPr>
                <w:rFonts w:ascii="Courier New" w:eastAsia="Courier New" w:hAnsi="Courier New" w:cs="Courier New"/>
                <w:color w:val="FF0000"/>
              </w:rPr>
              <w:t>Discriminates between quantity types:</w:t>
            </w:r>
          </w:p>
          <w:p w:rsidR="00166E4D" w:rsidRPr="00CE7497" w:rsidRDefault="00166E4D">
            <w:pPr>
              <w:pStyle w:val="TableTextNormal"/>
              <w:rPr>
                <w:rFonts w:ascii="Courier New" w:eastAsia="Courier New" w:hAnsi="Courier New" w:cs="Courier New"/>
                <w:color w:val="FF0000"/>
              </w:rPr>
            </w:pPr>
          </w:p>
          <w:p w:rsidR="00166E4D" w:rsidRPr="00CE7497" w:rsidRDefault="007F705F">
            <w:pPr>
              <w:pStyle w:val="TableTextNormal"/>
              <w:numPr>
                <w:ilvl w:val="0"/>
                <w:numId w:val="56"/>
              </w:numPr>
              <w:ind w:left="630" w:hanging="360"/>
              <w:rPr>
                <w:rFonts w:ascii="Courier New" w:eastAsia="Courier New" w:hAnsi="Courier New" w:cs="Courier New"/>
                <w:color w:val="FF0000"/>
              </w:rPr>
            </w:pPr>
            <w:r w:rsidRPr="00CE7497">
              <w:rPr>
                <w:rFonts w:ascii="Courier New" w:eastAsia="Courier New" w:hAnsi="Courier New" w:cs="Courier New"/>
                <w:color w:val="FF0000"/>
              </w:rPr>
              <w:t>"U" - Units</w:t>
            </w:r>
          </w:p>
          <w:p w:rsidR="00166E4D" w:rsidRPr="00CE7497" w:rsidRDefault="00166E4D">
            <w:pPr>
              <w:pStyle w:val="TableTextNormal"/>
              <w:rPr>
                <w:rFonts w:ascii="Courier New" w:eastAsia="Courier New" w:hAnsi="Courier New" w:cs="Courier New"/>
                <w:color w:val="FF0000"/>
              </w:rPr>
            </w:pPr>
          </w:p>
          <w:p w:rsidR="00166E4D" w:rsidRPr="00CE7497" w:rsidRDefault="00166E4D">
            <w:pPr>
              <w:pStyle w:val="TableTextNormal"/>
              <w:rPr>
                <w:rFonts w:ascii="Courier New" w:eastAsia="Courier New" w:hAnsi="Courier New" w:cs="Courier New"/>
                <w:color w:val="FF0000"/>
              </w:rPr>
            </w:pPr>
          </w:p>
          <w:p w:rsidR="00166E4D" w:rsidRPr="00CE7497" w:rsidRDefault="007F705F">
            <w:pPr>
              <w:pStyle w:val="TableTextNormal"/>
              <w:numPr>
                <w:ilvl w:val="0"/>
                <w:numId w:val="57"/>
              </w:numPr>
              <w:ind w:left="630" w:hanging="360"/>
              <w:rPr>
                <w:rFonts w:ascii="Courier New" w:eastAsia="Courier New" w:hAnsi="Courier New" w:cs="Courier New"/>
                <w:color w:val="FF0000"/>
              </w:rPr>
            </w:pPr>
            <w:r w:rsidRPr="00CE7497">
              <w:rPr>
                <w:rFonts w:ascii="Courier New" w:eastAsia="Courier New" w:hAnsi="Courier New" w:cs="Courier New"/>
                <w:color w:val="FF0000"/>
              </w:rPr>
              <w:t>"F" - Face value</w:t>
            </w:r>
          </w:p>
          <w:p w:rsidR="00166E4D" w:rsidRPr="00CE7497" w:rsidRDefault="00166E4D">
            <w:pPr>
              <w:pStyle w:val="TableTextNormal"/>
              <w:rPr>
                <w:rStyle w:val="Code"/>
                <w:color w:val="FF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ISIN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Identification code of the instrument which is object of the transaction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Currency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Currency in which the transaction has been executed in ISO 4217 (3 chars codes)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User Notes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VARCHAR(100)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User free notes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Deposit/Withdrawal</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Deposit withdrawal flag</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Transaction Time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TIME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r>
    </w:tbl>
    <w:bookmarkEnd w:id="29"/>
    <w:p w:rsidR="00166E4D" w:rsidRPr="00CE7497" w:rsidRDefault="00750BC6" w:rsidP="00CE7497">
      <w:pPr>
        <w:pStyle w:val="ListParagraph"/>
        <w:numPr>
          <w:ilvl w:val="0"/>
          <w:numId w:val="83"/>
        </w:numPr>
        <w:rPr>
          <w:sz w:val="20"/>
          <w:szCs w:val="20"/>
          <w:lang w:val="it-IT"/>
        </w:rPr>
      </w:pPr>
      <w:r>
        <w:rPr>
          <w:color w:val="FF0000"/>
          <w:sz w:val="20"/>
          <w:szCs w:val="20"/>
          <w:lang w:val="it-IT"/>
        </w:rPr>
        <w:t>Mancano i campi:</w:t>
      </w:r>
      <w:r w:rsidR="00CE7497" w:rsidRPr="00CE7497">
        <w:rPr>
          <w:color w:val="FF0000"/>
          <w:sz w:val="20"/>
          <w:szCs w:val="20"/>
          <w:lang w:val="it-IT"/>
        </w:rPr>
        <w:t xml:space="preserve"> </w:t>
      </w:r>
      <w:r w:rsidR="00CE7497">
        <w:rPr>
          <w:color w:val="FF0000"/>
          <w:sz w:val="20"/>
          <w:szCs w:val="20"/>
          <w:lang w:val="it-IT"/>
        </w:rPr>
        <w:t xml:space="preserve">Update </w:t>
      </w:r>
      <w:proofErr w:type="spellStart"/>
      <w:r w:rsidR="00CE7497">
        <w:rPr>
          <w:color w:val="FF0000"/>
          <w:sz w:val="20"/>
          <w:szCs w:val="20"/>
          <w:lang w:val="it-IT"/>
        </w:rPr>
        <w:t>Datetime</w:t>
      </w:r>
      <w:proofErr w:type="spellEnd"/>
      <w:r w:rsidR="00CE7497">
        <w:rPr>
          <w:color w:val="FF0000"/>
          <w:sz w:val="20"/>
          <w:szCs w:val="20"/>
          <w:lang w:val="it-IT"/>
        </w:rPr>
        <w:t xml:space="preserve">, </w:t>
      </w:r>
      <w:r w:rsidR="00CE7497" w:rsidRPr="00CE7497">
        <w:rPr>
          <w:color w:val="FF0000"/>
          <w:sz w:val="20"/>
          <w:szCs w:val="20"/>
          <w:lang w:val="it-IT"/>
        </w:rPr>
        <w:t>Update User</w:t>
      </w:r>
      <w:r w:rsidR="00CE7497">
        <w:rPr>
          <w:color w:val="FF0000"/>
          <w:sz w:val="20"/>
          <w:szCs w:val="20"/>
          <w:lang w:val="it-IT"/>
        </w:rPr>
        <w:t xml:space="preserve">, </w:t>
      </w:r>
      <w:r w:rsidR="00CE7497" w:rsidRPr="00CE7497">
        <w:rPr>
          <w:color w:val="FF0000"/>
          <w:sz w:val="20"/>
          <w:szCs w:val="20"/>
          <w:lang w:val="it-IT"/>
        </w:rPr>
        <w:t xml:space="preserve">Update </w:t>
      </w:r>
      <w:proofErr w:type="spellStart"/>
      <w:r w:rsidR="00CE7497" w:rsidRPr="00CE7497">
        <w:rPr>
          <w:color w:val="FF0000"/>
          <w:sz w:val="20"/>
          <w:szCs w:val="20"/>
          <w:lang w:val="it-IT"/>
        </w:rPr>
        <w:t>Type</w:t>
      </w:r>
      <w:proofErr w:type="spellEnd"/>
      <w:r w:rsidR="00CE7497">
        <w:rPr>
          <w:color w:val="FF0000"/>
          <w:sz w:val="20"/>
          <w:szCs w:val="20"/>
          <w:lang w:val="it-IT"/>
        </w:rPr>
        <w:t>.</w:t>
      </w:r>
    </w:p>
    <w:p w:rsidR="00CE7497" w:rsidRPr="00CE7497" w:rsidRDefault="00CE7497" w:rsidP="00CE7497">
      <w:pPr>
        <w:pStyle w:val="ListParagraph"/>
        <w:rPr>
          <w:sz w:val="20"/>
          <w:szCs w:val="20"/>
          <w:lang w:val="it-IT"/>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30" w:name="BKM_E10B6A54_07E1_498D_9632_EEBF482F66CB"/>
            <w:r w:rsidRPr="00CE7497">
              <w:rPr>
                <w:highlight w:val="yellow"/>
              </w:rPr>
              <w:t>Collateral Balance Items</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Contains the evaluation details about each collateral account item.</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Participant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Participant owning the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Collateral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This is the unique ID of the 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Naming convention is: [Participant code] + "-" + [Unique ID].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External Collateral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804040"/>
              </w:rPr>
              <w:t>External</w:t>
            </w:r>
            <w:r>
              <w:rPr>
                <w:rFonts w:ascii="Courier New" w:eastAsia="Courier New" w:hAnsi="Courier New" w:cs="Courier New"/>
                <w:color w:val="000000"/>
              </w:rPr>
              <w:t xml:space="preserve"> collateral account originating the position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ISIN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Security identification code. Not populated in case of cash deposit.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Collateral type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Cash Collateral and Security Collateral.</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58"/>
              </w:numPr>
              <w:ind w:left="630" w:hanging="360"/>
              <w:rPr>
                <w:rFonts w:ascii="Courier New" w:eastAsia="Courier New" w:hAnsi="Courier New" w:cs="Courier New"/>
                <w:color w:val="000000"/>
              </w:rPr>
            </w:pPr>
            <w:r>
              <w:rPr>
                <w:rFonts w:ascii="Courier New" w:eastAsia="Courier New" w:hAnsi="Courier New" w:cs="Courier New"/>
                <w:color w:val="000000"/>
              </w:rPr>
              <w:t>"C": Cash</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59"/>
              </w:numPr>
              <w:ind w:left="630" w:hanging="360"/>
              <w:rPr>
                <w:rFonts w:ascii="Courier New" w:eastAsia="Courier New" w:hAnsi="Courier New" w:cs="Courier New"/>
                <w:color w:val="000000"/>
              </w:rPr>
            </w:pPr>
            <w:r>
              <w:rPr>
                <w:rFonts w:ascii="Courier New" w:eastAsia="Courier New" w:hAnsi="Courier New" w:cs="Courier New"/>
                <w:color w:val="000000"/>
              </w:rPr>
              <w:t>"S": Securities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Maturity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Maturity date of the security (if Deposit type='S')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Denomination Currency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Denomination currency of the deposit in ISO 4217</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Last price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Price applied to security. Null in case of cash deposits.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Balance MTM</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It's the result of the application of the MTM process to the position in its own denomination currency before applying haircut and concentration limits. The applied price is reported it the "Last Price" field.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A90936" w:rsidRDefault="007F705F">
            <w:pPr>
              <w:pStyle w:val="TableTextNormal"/>
              <w:rPr>
                <w:rStyle w:val="Code"/>
                <w:color w:val="FF0000"/>
              </w:rPr>
            </w:pPr>
            <w:r w:rsidRPr="00A90936">
              <w:rPr>
                <w:rStyle w:val="Code"/>
                <w:color w:val="FF0000"/>
              </w:rPr>
              <w:t>Clearing Currency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Clearing Currency in which the collateral account is denominated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Last Exchange Rate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Exchange rate from denominated currency and clearing currency</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Balance CC</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Gross balance in clearing currency. The exchange rate used is detailed in the Last Exchange rate field.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Currency haircut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Haircut applied to the denomination currency in percentage terms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Margin requirements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Margin amount used for the calculation of limits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A90936" w:rsidRDefault="007F705F">
            <w:pPr>
              <w:pStyle w:val="TableTextNormal"/>
              <w:rPr>
                <w:rStyle w:val="Code"/>
                <w:color w:val="FF0000"/>
              </w:rPr>
            </w:pPr>
            <w:r w:rsidRPr="00A90936">
              <w:rPr>
                <w:rStyle w:val="Code"/>
                <w:color w:val="FF0000"/>
              </w:rPr>
              <w:t>ISIN haircut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Haircut applied to security in percentage terms. Null for cash deposits.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Balance HCT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Balance after application of currency and ISIN haircut </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Balance CCL</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Balance after application of class limits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Balance IGL</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Balance after application of issuer group limits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Net Balance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Final balance after evaluation, haircut and limit application.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QTY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Quantity of securities. Null in case of cash deposits.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QTY type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quantity types:</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60"/>
              </w:numPr>
              <w:ind w:left="630" w:hanging="360"/>
              <w:rPr>
                <w:rFonts w:ascii="Courier New" w:eastAsia="Courier New" w:hAnsi="Courier New" w:cs="Courier New"/>
                <w:color w:val="000000"/>
              </w:rPr>
            </w:pPr>
            <w:r>
              <w:rPr>
                <w:rFonts w:ascii="Courier New" w:eastAsia="Courier New" w:hAnsi="Courier New" w:cs="Courier New"/>
                <w:color w:val="000000"/>
              </w:rPr>
              <w:t>"U" - Units</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61"/>
              </w:numPr>
              <w:ind w:left="630" w:hanging="360"/>
              <w:rPr>
                <w:rFonts w:ascii="Courier New" w:eastAsia="Courier New" w:hAnsi="Courier New" w:cs="Courier New"/>
                <w:color w:val="000000"/>
              </w:rPr>
            </w:pPr>
            <w:r>
              <w:rPr>
                <w:rFonts w:ascii="Courier New" w:eastAsia="Courier New" w:hAnsi="Courier New" w:cs="Courier New"/>
                <w:color w:val="000000"/>
              </w:rPr>
              <w:t>"F" - Face value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Collateral ref</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VARCHAR(16)</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Reference of the piece of valued collateral.</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This field is mapped to the following ISO field: [MT506/20C/Collateral Reference]</w:t>
            </w:r>
          </w:p>
          <w:p w:rsidR="00166E4D" w:rsidRDefault="00166E4D">
            <w:pPr>
              <w:pStyle w:val="TableTextNormal"/>
              <w:rPr>
                <w:rStyle w:val="Code"/>
                <w:color w:val="000000"/>
              </w:rPr>
            </w:pPr>
          </w:p>
        </w:tc>
      </w:tr>
    </w:tbl>
    <w:bookmarkEnd w:id="30"/>
    <w:p w:rsidR="00B9576A" w:rsidRPr="00CE7497" w:rsidRDefault="00750BC6" w:rsidP="00B9576A">
      <w:pPr>
        <w:pStyle w:val="ListParagraph"/>
        <w:numPr>
          <w:ilvl w:val="0"/>
          <w:numId w:val="83"/>
        </w:numPr>
        <w:rPr>
          <w:sz w:val="20"/>
          <w:szCs w:val="20"/>
          <w:lang w:val="it-IT"/>
        </w:rPr>
      </w:pPr>
      <w:r>
        <w:rPr>
          <w:color w:val="FF0000"/>
          <w:sz w:val="20"/>
          <w:szCs w:val="20"/>
          <w:lang w:val="it-IT"/>
        </w:rPr>
        <w:t>Mancano i campi:</w:t>
      </w:r>
      <w:r w:rsidR="00B9576A" w:rsidRPr="00CE7497">
        <w:rPr>
          <w:color w:val="FF0000"/>
          <w:sz w:val="20"/>
          <w:szCs w:val="20"/>
          <w:lang w:val="it-IT"/>
        </w:rPr>
        <w:t xml:space="preserve"> </w:t>
      </w:r>
      <w:proofErr w:type="spellStart"/>
      <w:r w:rsidR="00B9576A">
        <w:rPr>
          <w:color w:val="FF0000"/>
          <w:sz w:val="20"/>
          <w:szCs w:val="20"/>
          <w:lang w:val="it-IT"/>
        </w:rPr>
        <w:t>Added</w:t>
      </w:r>
      <w:proofErr w:type="spellEnd"/>
      <w:r w:rsidR="00B9576A">
        <w:rPr>
          <w:color w:val="FF0000"/>
          <w:sz w:val="20"/>
          <w:szCs w:val="20"/>
          <w:lang w:val="it-IT"/>
        </w:rPr>
        <w:t xml:space="preserve"> </w:t>
      </w:r>
      <w:proofErr w:type="spellStart"/>
      <w:r w:rsidR="00B9576A">
        <w:rPr>
          <w:color w:val="FF0000"/>
          <w:sz w:val="20"/>
          <w:szCs w:val="20"/>
          <w:lang w:val="it-IT"/>
        </w:rPr>
        <w:t>Datetime</w:t>
      </w:r>
      <w:proofErr w:type="spellEnd"/>
      <w:r w:rsidR="00B9576A">
        <w:rPr>
          <w:color w:val="FF0000"/>
          <w:sz w:val="20"/>
          <w:szCs w:val="20"/>
          <w:lang w:val="it-IT"/>
        </w:rPr>
        <w:t xml:space="preserve">, </w:t>
      </w:r>
      <w:r w:rsidR="00B9576A">
        <w:rPr>
          <w:color w:val="FF0000"/>
          <w:sz w:val="20"/>
          <w:szCs w:val="20"/>
          <w:lang w:val="it-IT"/>
        </w:rPr>
        <w:t xml:space="preserve">Update </w:t>
      </w:r>
      <w:proofErr w:type="spellStart"/>
      <w:r w:rsidR="00B9576A">
        <w:rPr>
          <w:color w:val="FF0000"/>
          <w:sz w:val="20"/>
          <w:szCs w:val="20"/>
          <w:lang w:val="it-IT"/>
        </w:rPr>
        <w:t>Datetime</w:t>
      </w:r>
      <w:proofErr w:type="spellEnd"/>
      <w:r w:rsidR="00B9576A">
        <w:rPr>
          <w:color w:val="FF0000"/>
          <w:sz w:val="20"/>
          <w:szCs w:val="20"/>
          <w:lang w:val="it-IT"/>
        </w:rPr>
        <w:t xml:space="preserve">, </w:t>
      </w:r>
      <w:r w:rsidR="00B9576A" w:rsidRPr="00CE7497">
        <w:rPr>
          <w:color w:val="FF0000"/>
          <w:sz w:val="20"/>
          <w:szCs w:val="20"/>
          <w:lang w:val="it-IT"/>
        </w:rPr>
        <w:t>Update User</w:t>
      </w:r>
      <w:r w:rsidR="00B9576A">
        <w:rPr>
          <w:color w:val="FF0000"/>
          <w:sz w:val="20"/>
          <w:szCs w:val="20"/>
          <w:lang w:val="it-IT"/>
        </w:rPr>
        <w:t xml:space="preserve">, </w:t>
      </w:r>
      <w:r w:rsidR="00B9576A" w:rsidRPr="00CE7497">
        <w:rPr>
          <w:color w:val="FF0000"/>
          <w:sz w:val="20"/>
          <w:szCs w:val="20"/>
          <w:lang w:val="it-IT"/>
        </w:rPr>
        <w:t xml:space="preserve">Update </w:t>
      </w:r>
      <w:proofErr w:type="spellStart"/>
      <w:r w:rsidR="00B9576A" w:rsidRPr="00CE7497">
        <w:rPr>
          <w:color w:val="FF0000"/>
          <w:sz w:val="20"/>
          <w:szCs w:val="20"/>
          <w:lang w:val="it-IT"/>
        </w:rPr>
        <w:t>Type</w:t>
      </w:r>
      <w:proofErr w:type="spellEnd"/>
      <w:r w:rsidR="00B9576A">
        <w:rPr>
          <w:color w:val="FF0000"/>
          <w:sz w:val="20"/>
          <w:szCs w:val="20"/>
          <w:lang w:val="it-IT"/>
        </w:rPr>
        <w:t>.</w:t>
      </w:r>
    </w:p>
    <w:p w:rsidR="00166E4D" w:rsidRPr="00B9576A" w:rsidRDefault="00166E4D">
      <w:pPr>
        <w:rPr>
          <w:sz w:val="20"/>
          <w:szCs w:val="20"/>
          <w:lang w:val="it-IT"/>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31" w:name="BKM_B253B107_2B78_471B_A181_D97886EE786E"/>
            <w:r w:rsidRPr="00B9576A">
              <w:rPr>
                <w:highlight w:val="yellow"/>
              </w:rPr>
              <w:t>Collateral Account Balance</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Collateral account total balances in clearing currency</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Collateral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This is the unique ID of the 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Naming convention is: [Participant code] + "-" + [Unique ID].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Participant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Clearing Currency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Currency in which the collateral call is done in ISO4217</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Margin requirements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Total margin requirements calculated for the connected margin accounts.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2974ED" w:rsidRDefault="007F705F">
            <w:pPr>
              <w:pStyle w:val="TableTextNormal"/>
              <w:rPr>
                <w:rStyle w:val="Code"/>
                <w:color w:val="FF0000"/>
              </w:rPr>
            </w:pPr>
            <w:r w:rsidRPr="002974ED">
              <w:rPr>
                <w:rStyle w:val="Code"/>
                <w:color w:val="FF0000"/>
              </w:rPr>
              <w:lastRenderedPageBreak/>
              <w:t>Collateral pledged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Post evaluation collateral pledged expressed in clearing currency per collateral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Cash required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Margin requirements in cash after security pledging</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Cash held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Post evaluation cash held in clearing currency.</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Collateral call</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Calculated collateral call per collateral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Cash excess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Cash collateral excess per collateral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Security excess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Security collateral excess per collateral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Margin Evaluation </w:t>
            </w:r>
            <w:proofErr w:type="spellStart"/>
            <w:r>
              <w:rPr>
                <w:rStyle w:val="Code"/>
                <w:color w:val="000000"/>
              </w:rPr>
              <w:t>datetime</w:t>
            </w:r>
            <w:proofErr w:type="spellEnd"/>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TIMESTAMP</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Timestamp of the relevant margin calculation in "</w:t>
            </w:r>
            <w:proofErr w:type="spellStart"/>
            <w:r>
              <w:rPr>
                <w:rFonts w:ascii="Courier New" w:eastAsia="Courier New" w:hAnsi="Courier New" w:cs="Courier New"/>
                <w:color w:val="000000"/>
              </w:rPr>
              <w:t>yyyymmddhhmmss</w:t>
            </w:r>
            <w:proofErr w:type="spellEnd"/>
            <w:r>
              <w:rPr>
                <w:rFonts w:ascii="Courier New" w:eastAsia="Courier New" w:hAnsi="Courier New" w:cs="Courier New"/>
                <w:color w:val="000000"/>
              </w:rPr>
              <w:t>" format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Collateral Evaluation </w:t>
            </w:r>
            <w:proofErr w:type="spellStart"/>
            <w:r>
              <w:rPr>
                <w:rStyle w:val="Code"/>
                <w:color w:val="000000"/>
              </w:rPr>
              <w:t>datetime</w:t>
            </w:r>
            <w:proofErr w:type="spellEnd"/>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TIMESTAMP</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Timestamp of the relevant collateral evaluation in 2yyyymmddhhmmss" format.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CM Ownership</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Code of the participant owing the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Call</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It shows if a cash call should be done:</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Yes: Cash Call to be performed </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No: No cash call</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Warn: No cash call below the threshold</w:t>
            </w:r>
          </w:p>
          <w:p w:rsidR="00166E4D" w:rsidRDefault="00166E4D">
            <w:pPr>
              <w:pStyle w:val="TableTextNormal"/>
              <w:rPr>
                <w:rStyle w:val="Code"/>
                <w:color w:val="000000"/>
              </w:rPr>
            </w:pPr>
          </w:p>
        </w:tc>
      </w:tr>
    </w:tbl>
    <w:bookmarkEnd w:id="31"/>
    <w:p w:rsidR="002974ED" w:rsidRPr="00CE7497" w:rsidRDefault="00750BC6" w:rsidP="002974ED">
      <w:pPr>
        <w:pStyle w:val="ListParagraph"/>
        <w:numPr>
          <w:ilvl w:val="0"/>
          <w:numId w:val="83"/>
        </w:numPr>
        <w:rPr>
          <w:sz w:val="20"/>
          <w:szCs w:val="20"/>
          <w:lang w:val="it-IT"/>
        </w:rPr>
      </w:pPr>
      <w:r>
        <w:rPr>
          <w:color w:val="FF0000"/>
          <w:sz w:val="20"/>
          <w:szCs w:val="20"/>
          <w:lang w:val="it-IT"/>
        </w:rPr>
        <w:t>Mancano i campi:</w:t>
      </w:r>
      <w:r w:rsidR="002974ED" w:rsidRPr="00CE7497">
        <w:rPr>
          <w:color w:val="FF0000"/>
          <w:sz w:val="20"/>
          <w:szCs w:val="20"/>
          <w:lang w:val="it-IT"/>
        </w:rPr>
        <w:t xml:space="preserve"> </w:t>
      </w:r>
      <w:r w:rsidR="002974ED">
        <w:rPr>
          <w:color w:val="FF0000"/>
          <w:sz w:val="20"/>
          <w:szCs w:val="20"/>
          <w:lang w:val="it-IT"/>
        </w:rPr>
        <w:t>Update User</w:t>
      </w:r>
      <w:r w:rsidR="002974ED">
        <w:rPr>
          <w:color w:val="FF0000"/>
          <w:sz w:val="20"/>
          <w:szCs w:val="20"/>
          <w:lang w:val="it-IT"/>
        </w:rPr>
        <w:t xml:space="preserve">, Update </w:t>
      </w:r>
      <w:proofErr w:type="spellStart"/>
      <w:r w:rsidR="002974ED">
        <w:rPr>
          <w:color w:val="FF0000"/>
          <w:sz w:val="20"/>
          <w:szCs w:val="20"/>
          <w:lang w:val="it-IT"/>
        </w:rPr>
        <w:t>Datetime</w:t>
      </w:r>
      <w:proofErr w:type="spellEnd"/>
      <w:r w:rsidR="002974ED">
        <w:rPr>
          <w:color w:val="FF0000"/>
          <w:sz w:val="20"/>
          <w:szCs w:val="20"/>
          <w:lang w:val="it-IT"/>
        </w:rPr>
        <w:t xml:space="preserve">, </w:t>
      </w:r>
      <w:r w:rsidR="002974ED" w:rsidRPr="00CE7497">
        <w:rPr>
          <w:color w:val="FF0000"/>
          <w:sz w:val="20"/>
          <w:szCs w:val="20"/>
          <w:lang w:val="it-IT"/>
        </w:rPr>
        <w:t>Update User</w:t>
      </w:r>
      <w:r w:rsidR="002974ED">
        <w:rPr>
          <w:color w:val="FF0000"/>
          <w:sz w:val="20"/>
          <w:szCs w:val="20"/>
          <w:lang w:val="it-IT"/>
        </w:rPr>
        <w:t xml:space="preserve">, </w:t>
      </w:r>
      <w:r w:rsidR="002974ED" w:rsidRPr="00CE7497">
        <w:rPr>
          <w:color w:val="FF0000"/>
          <w:sz w:val="20"/>
          <w:szCs w:val="20"/>
          <w:lang w:val="it-IT"/>
        </w:rPr>
        <w:t xml:space="preserve">Update </w:t>
      </w:r>
      <w:proofErr w:type="spellStart"/>
      <w:r w:rsidR="002974ED" w:rsidRPr="00CE7497">
        <w:rPr>
          <w:color w:val="FF0000"/>
          <w:sz w:val="20"/>
          <w:szCs w:val="20"/>
          <w:lang w:val="it-IT"/>
        </w:rPr>
        <w:t>Type</w:t>
      </w:r>
      <w:proofErr w:type="spellEnd"/>
      <w:r w:rsidR="002974ED">
        <w:rPr>
          <w:color w:val="FF0000"/>
          <w:sz w:val="20"/>
          <w:szCs w:val="20"/>
          <w:lang w:val="it-IT"/>
        </w:rPr>
        <w:t>.</w:t>
      </w:r>
    </w:p>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r w:rsidRPr="001C7CFB">
              <w:rPr>
                <w:highlight w:val="yellow"/>
              </w:rPr>
              <w:t>External Collateral Account</w:t>
            </w:r>
            <w:r w:rsidR="001C7CFB">
              <w:t xml:space="preserve"> </w:t>
            </w:r>
            <w:r w:rsidR="001C7CFB" w:rsidRPr="001C7CFB">
              <w:rPr>
                <w:color w:val="FF0000"/>
              </w:rPr>
              <w:t>Transactions ?</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It is a representation of physical accounts where collateral is safe-kept and pledged to the CCP.</w:t>
            </w:r>
          </w:p>
          <w:p w:rsidR="00166E4D" w:rsidRDefault="007F705F">
            <w:pPr>
              <w:pStyle w:val="TableTextNormal"/>
              <w:rPr>
                <w:color w:val="000000"/>
              </w:rPr>
            </w:pPr>
            <w:r>
              <w:rPr>
                <w:color w:val="000000"/>
              </w:rPr>
              <w:t xml:space="preserve">The relationship between collateral accounts and external collateral accounts is 1 to many. </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External Collateral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Internal identification code of the external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Account Description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Account description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External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Clearing member's cash/security account expressed in the Cash/Security Custodian naming convention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Collateral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References the connected internal collateral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Currency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Currency in case of cash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Collateral type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Cash Collateral and Security Collateral.</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62"/>
              </w:numPr>
              <w:ind w:left="630" w:hanging="360"/>
              <w:rPr>
                <w:rFonts w:ascii="Courier New" w:eastAsia="Courier New" w:hAnsi="Courier New" w:cs="Courier New"/>
                <w:color w:val="000000"/>
              </w:rPr>
            </w:pPr>
            <w:r>
              <w:rPr>
                <w:rFonts w:ascii="Courier New" w:eastAsia="Courier New" w:hAnsi="Courier New" w:cs="Courier New"/>
                <w:color w:val="000000"/>
              </w:rPr>
              <w:t>"C": Cash</w:t>
            </w:r>
          </w:p>
          <w:p w:rsidR="00166E4D" w:rsidRDefault="007F705F">
            <w:pPr>
              <w:pStyle w:val="TableTextNormal"/>
              <w:numPr>
                <w:ilvl w:val="0"/>
                <w:numId w:val="62"/>
              </w:numPr>
              <w:ind w:left="630" w:hanging="360"/>
              <w:rPr>
                <w:rFonts w:ascii="Courier New" w:eastAsia="Courier New" w:hAnsi="Courier New" w:cs="Courier New"/>
                <w:color w:val="000000"/>
              </w:rPr>
            </w:pPr>
            <w:r>
              <w:rPr>
                <w:rFonts w:ascii="Courier New" w:eastAsia="Courier New" w:hAnsi="Courier New" w:cs="Courier New"/>
                <w:color w:val="000000"/>
              </w:rPr>
              <w:t>"S": Securities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Status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63"/>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64"/>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Activation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enabled, populated if the status is enabled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Deactivation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Date/Time, when the account was disabled, populated if the status is disabled</w:t>
            </w:r>
          </w:p>
          <w:p w:rsidR="00166E4D" w:rsidRDefault="00166E4D">
            <w:pPr>
              <w:pStyle w:val="TableTextNormal"/>
              <w:rPr>
                <w:rStyle w:val="Code"/>
                <w:color w:val="000000"/>
              </w:rPr>
            </w:pPr>
          </w:p>
        </w:tc>
      </w:tr>
    </w:tbl>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r w:rsidRPr="001A1789">
              <w:rPr>
                <w:highlight w:val="yellow"/>
              </w:rPr>
              <w:t>Collateral account</w:t>
            </w:r>
            <w:r w:rsidR="001A1789">
              <w:t xml:space="preserve"> </w:t>
            </w:r>
            <w:r w:rsidR="001A1789" w:rsidRPr="001A1789">
              <w:rPr>
                <w:color w:val="FF0000"/>
              </w:rPr>
              <w:t>Balance ?</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It is an internal representation of the collateral assets in cash and securities.</w:t>
            </w:r>
          </w:p>
          <w:p w:rsidR="00166E4D" w:rsidRDefault="007F705F">
            <w:pPr>
              <w:pStyle w:val="TableTextNormal"/>
              <w:rPr>
                <w:color w:val="000000"/>
              </w:rPr>
            </w:pPr>
            <w:r>
              <w:rPr>
                <w:color w:val="000000"/>
              </w:rPr>
              <w:t>It is uniquely identified by a unique ID [Collateral Account ID] which is referenced at Participant Account level.</w:t>
            </w:r>
          </w:p>
          <w:p w:rsidR="00166E4D" w:rsidRDefault="007F705F">
            <w:pPr>
              <w:pStyle w:val="TableTextNormal"/>
              <w:rPr>
                <w:color w:val="000000"/>
              </w:rPr>
            </w:pPr>
            <w:r>
              <w:rPr>
                <w:color w:val="000000"/>
              </w:rPr>
              <w:t>A Clearing Agent can be configured at Collateral Account level by populating the field [Clearing Agent Code] with the Clearing Agent [Participant code].</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Collateral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This is the unique ID of the 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Naming convention is: [Participant code] + "-" + [Unique ID].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Account Description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Account description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Clearing Agent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Reference to the unique identification code of the Clearing Agent that manages the account.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Expressed in four digits (e.g. "5353"). </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Clearing Currency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Currency in which the collateral call is done in ISO4217</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Status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65"/>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166E4D" w:rsidRDefault="007F705F">
            <w:pPr>
              <w:pStyle w:val="TableTextNormal"/>
              <w:numPr>
                <w:ilvl w:val="0"/>
                <w:numId w:val="65"/>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Activation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enabled, populated if the status is enabled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Deactivation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disabled, populated if the status is disabled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CM Ownership</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Code of the participant owning the account</w:t>
            </w:r>
          </w:p>
          <w:p w:rsidR="00166E4D" w:rsidRDefault="00166E4D">
            <w:pPr>
              <w:pStyle w:val="TableTextNormal"/>
              <w:rPr>
                <w:rStyle w:val="Code"/>
                <w:color w:val="000000"/>
              </w:rPr>
            </w:pPr>
          </w:p>
        </w:tc>
      </w:tr>
      <w:bookmarkEnd w:id="22"/>
    </w:tbl>
    <w:p w:rsidR="00166E4D" w:rsidRDefault="00166E4D">
      <w:pPr>
        <w:rPr>
          <w:sz w:val="20"/>
          <w:szCs w:val="20"/>
        </w:rPr>
      </w:pPr>
    </w:p>
    <w:p w:rsidR="00166E4D" w:rsidRDefault="007F705F">
      <w:pPr>
        <w:pStyle w:val="Heading2"/>
      </w:pPr>
      <w:bookmarkStart w:id="32" w:name="BKM_AEAA146F_1AF9_454D_AF91_9E365D64EC78"/>
      <w:r>
        <w:t>Default Fund management diagram</w:t>
      </w:r>
    </w:p>
    <w:p w:rsidR="00166E4D" w:rsidRDefault="007F705F">
      <w:pPr>
        <w:pStyle w:val="Notes"/>
        <w:rPr>
          <w:color w:val="000000"/>
        </w:rPr>
      </w:pPr>
      <w:r>
        <w:rPr>
          <w:color w:val="000000"/>
        </w:rPr>
        <w:t>This section contains the details about the reference data business entities supporting Default Fund Management.</w:t>
      </w:r>
    </w:p>
    <w:p w:rsidR="00166E4D" w:rsidRDefault="007F705F">
      <w:pPr>
        <w:pStyle w:val="Notes"/>
        <w:rPr>
          <w:color w:val="000000"/>
        </w:rPr>
      </w:pPr>
      <w:r>
        <w:rPr>
          <w:color w:val="000000"/>
        </w:rPr>
        <w:t>Different entities have been designed to handle default fund at participant level (DF Participant Account) and default fund at CCP level (DF Account).</w:t>
      </w:r>
    </w:p>
    <w:p w:rsidR="00166E4D" w:rsidRDefault="00166E4D">
      <w:pPr>
        <w:pStyle w:val="Notes"/>
        <w:rPr>
          <w:color w:val="000000"/>
        </w:rPr>
      </w:pPr>
    </w:p>
    <w:p w:rsidR="00166E4D" w:rsidRDefault="00166E4D">
      <w:pPr>
        <w:rPr>
          <w:color w:val="000000"/>
          <w:sz w:val="20"/>
          <w:szCs w:val="20"/>
        </w:rPr>
      </w:pPr>
    </w:p>
    <w:p w:rsidR="00166E4D" w:rsidRDefault="007F705F">
      <w:pPr>
        <w:rPr>
          <w:color w:val="000000"/>
          <w:sz w:val="20"/>
          <w:szCs w:val="20"/>
        </w:rPr>
      </w:pPr>
      <w:r>
        <w:rPr>
          <w:noProof/>
          <w:lang w:val="it-IT" w:eastAsia="it-IT"/>
        </w:rPr>
        <w:drawing>
          <wp:inline distT="0" distB="0" distL="0" distR="0" wp14:anchorId="0916DA23" wp14:editId="4CBB374C">
            <wp:extent cx="6140450" cy="27120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12"/>
                    <a:stretch>
                      <a:fillRect/>
                    </a:stretch>
                  </pic:blipFill>
                  <pic:spPr bwMode="auto">
                    <a:xfrm>
                      <a:off x="0" y="0"/>
                      <a:ext cx="6140450" cy="2712085"/>
                    </a:xfrm>
                    <a:prstGeom prst="rect">
                      <a:avLst/>
                    </a:prstGeom>
                    <a:noFill/>
                    <a:ln w="9525">
                      <a:noFill/>
                      <a:miter lim="800000"/>
                      <a:headEnd/>
                      <a:tailEnd/>
                    </a:ln>
                  </pic:spPr>
                </pic:pic>
              </a:graphicData>
            </a:graphic>
          </wp:inline>
        </w:drawing>
      </w:r>
    </w:p>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33" w:name="BKM_17FA546C_4B69_4D77_BE5D_C883EA299634"/>
            <w:r w:rsidRPr="001A1789">
              <w:rPr>
                <w:highlight w:val="yellow"/>
              </w:rPr>
              <w:t>DF Participant Transactions</w:t>
            </w:r>
            <w:r w:rsidR="001A1789">
              <w:t xml:space="preserve"> </w:t>
            </w:r>
            <w:r w:rsidR="001A1789" w:rsidRPr="001A1789">
              <w:rPr>
                <w:color w:val="FF0000"/>
              </w:rPr>
              <w:t>??</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 xml:space="preserve">The "Transactions" table contains the deposit or withdrawal transactions. </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Transaction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Uniquely identifies a transaction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DF Participant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F0F0F"/>
              </w:rPr>
              <w:t>Referenced participant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Transaction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Transaction Date expressed as "</w:t>
            </w:r>
            <w:proofErr w:type="spellStart"/>
            <w:r>
              <w:rPr>
                <w:rFonts w:ascii="Courier New" w:eastAsia="Courier New" w:hAnsi="Courier New" w:cs="Courier New"/>
                <w:color w:val="000000"/>
              </w:rPr>
              <w:t>yyyymmdd</w:t>
            </w:r>
            <w:proofErr w:type="spellEnd"/>
            <w:r>
              <w:rPr>
                <w:rFonts w:ascii="Courier New" w:eastAsia="Courier New" w:hAnsi="Courier New" w:cs="Courier New"/>
                <w:color w:val="000000"/>
              </w:rPr>
              <w: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proofErr w:type="spellStart"/>
            <w:r>
              <w:rPr>
                <w:rStyle w:val="Code"/>
                <w:color w:val="000000"/>
              </w:rPr>
              <w:t>Countervalue</w:t>
            </w:r>
            <w:proofErr w:type="spellEnd"/>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Transaction value. Positive values are deposits, negative are withdrawals.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Currency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Currency in which the transaction has been executed in ISO 4217 (3 chars codes)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DF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CM ownership</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Code of the participant owning the account</w:t>
            </w:r>
          </w:p>
          <w:p w:rsidR="00166E4D" w:rsidRDefault="00166E4D">
            <w:pPr>
              <w:pStyle w:val="TableTextNormal"/>
              <w:rPr>
                <w:rStyle w:val="Code"/>
                <w:color w:val="000000"/>
              </w:rPr>
            </w:pPr>
          </w:p>
        </w:tc>
      </w:tr>
      <w:bookmarkEnd w:id="33"/>
    </w:tbl>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34" w:name="BKM_ECE21ED7_5817_4BD6_8625_F67801222E1C"/>
            <w:r w:rsidRPr="001A1789">
              <w:rPr>
                <w:highlight w:val="yellow"/>
              </w:rPr>
              <w:t>DF Participant Contribution</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Collateral account balance in default fund currency. This entity contains a row for each collateral account having category ("DFF").</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DF Participant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collateral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1A1789" w:rsidRDefault="007F705F">
            <w:pPr>
              <w:pStyle w:val="TableTextNormal"/>
              <w:rPr>
                <w:rStyle w:val="Code"/>
                <w:color w:val="FF0000"/>
              </w:rPr>
            </w:pPr>
            <w:r w:rsidRPr="001A1789">
              <w:rPr>
                <w:rStyle w:val="Code"/>
                <w:color w:val="FF0000"/>
              </w:rPr>
              <w:t>Min Quota</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Actual Minimum DF Quota required.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1A1789" w:rsidRDefault="007F705F">
            <w:pPr>
              <w:pStyle w:val="TableTextNormal"/>
              <w:rPr>
                <w:rStyle w:val="Code"/>
                <w:color w:val="FF0000"/>
              </w:rPr>
            </w:pPr>
            <w:proofErr w:type="spellStart"/>
            <w:r w:rsidRPr="001A1789">
              <w:rPr>
                <w:rStyle w:val="Code"/>
                <w:color w:val="FF0000"/>
              </w:rPr>
              <w:t>Dyn</w:t>
            </w:r>
            <w:proofErr w:type="spellEnd"/>
            <w:r w:rsidRPr="001A1789">
              <w:rPr>
                <w:rStyle w:val="Code"/>
                <w:color w:val="FF0000"/>
              </w:rPr>
              <w:t xml:space="preserve"> Quota</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Calculated dynamic contribution.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Required Quota</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Required default fund quota (calculated applying the minimum threshold to the dynamic quota).</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Account Balance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Actual total default fund balance per participant.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DF Excess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Collateral posted in excess with reference to the required contribution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DF Call</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Additional collateral to request to the Participant with reference to the required contribution.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Average margins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Average margin value used to calculate the participant DF share.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Evaluation </w:t>
            </w:r>
            <w:proofErr w:type="spellStart"/>
            <w:r>
              <w:rPr>
                <w:rStyle w:val="Code"/>
                <w:color w:val="000000"/>
              </w:rPr>
              <w:t>datetime</w:t>
            </w:r>
            <w:proofErr w:type="spellEnd"/>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TIMESTAMP</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proofErr w:type="spellStart"/>
            <w:r>
              <w:rPr>
                <w:rFonts w:ascii="Courier New" w:eastAsia="Courier New" w:hAnsi="Courier New" w:cs="Courier New"/>
                <w:color w:val="000000"/>
              </w:rPr>
              <w:t>Datetime</w:t>
            </w:r>
            <w:proofErr w:type="spellEnd"/>
            <w:r>
              <w:rPr>
                <w:rFonts w:ascii="Courier New" w:eastAsia="Courier New" w:hAnsi="Courier New" w:cs="Courier New"/>
                <w:color w:val="000000"/>
              </w:rPr>
              <w:t xml:space="preserve"> of last update of quota evaluation.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CM Ownership</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Code of the participant owning the account</w:t>
            </w:r>
          </w:p>
          <w:p w:rsidR="00166E4D" w:rsidRDefault="00166E4D">
            <w:pPr>
              <w:pStyle w:val="TableTextNormal"/>
              <w:rPr>
                <w:rStyle w:val="Code"/>
                <w:color w:val="000000"/>
              </w:rPr>
            </w:pPr>
          </w:p>
        </w:tc>
      </w:tr>
      <w:bookmarkEnd w:id="34"/>
    </w:tbl>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r w:rsidRPr="001A1789">
              <w:rPr>
                <w:highlight w:val="yellow"/>
              </w:rPr>
              <w:t>DF Participant account</w:t>
            </w:r>
            <w:r w:rsidR="00025125">
              <w:t xml:space="preserve"> </w:t>
            </w:r>
            <w:r w:rsidR="00025125" w:rsidRPr="00025125">
              <w:rPr>
                <w:color w:val="FF0000"/>
              </w:rPr>
              <w:t>??</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It is the internal representation of the default fund contributions per participant.</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DF Participant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This is the unique ID of the DF account per participant.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Naming convention is: CO-[Participant code] + "-"+Unique code.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Account Description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Account description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DF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DF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Minimum Contribution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Applicable minimum required contribution per Participant Default Fund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Clearing Agent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Reference to the unique identification code of the Clearing Agent that manages the account. References the [Participant code] in the [Participant] entity.</w:t>
            </w:r>
          </w:p>
          <w:p w:rsidR="00166E4D" w:rsidRDefault="00166E4D">
            <w:pPr>
              <w:pStyle w:val="TableTextNormal"/>
              <w:rPr>
                <w:rFonts w:ascii="Courier New" w:eastAsia="Courier New" w:hAnsi="Courier New" w:cs="Courier New"/>
                <w:color w:val="000000"/>
              </w:rPr>
            </w:pP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Status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66"/>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166E4D" w:rsidRDefault="007F705F">
            <w:pPr>
              <w:pStyle w:val="TableTextNormal"/>
              <w:numPr>
                <w:ilvl w:val="0"/>
                <w:numId w:val="66"/>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CM ownership</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Participant code of the CM owning the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Activation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enabled, populated if the status is enabled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Deactivation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disabled, populated if the status is disabled</w:t>
            </w:r>
          </w:p>
          <w:p w:rsidR="00166E4D" w:rsidRDefault="00166E4D">
            <w:pPr>
              <w:pStyle w:val="TableTextNormal"/>
              <w:rPr>
                <w:rStyle w:val="Code"/>
                <w:color w:val="000000"/>
              </w:rPr>
            </w:pPr>
          </w:p>
        </w:tc>
      </w:tr>
    </w:tbl>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r w:rsidRPr="00025125">
              <w:rPr>
                <w:highlight w:val="yellow"/>
              </w:rPr>
              <w:lastRenderedPageBreak/>
              <w:t>DF External account</w:t>
            </w:r>
            <w:r w:rsidR="00025125">
              <w:t xml:space="preserve"> </w:t>
            </w:r>
            <w:r w:rsidR="00025125" w:rsidRPr="00025125">
              <w:rPr>
                <w:color w:val="FF0000"/>
              </w:rPr>
              <w:t>??</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It is the internal representation of the default fund participant T2 external account.</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DF Participant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This field references the unique ID of the DF account per participant.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Account Description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Account description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External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VARCHAR(50)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Reference the participant PM account.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Status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67"/>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166E4D" w:rsidRDefault="007F705F">
            <w:pPr>
              <w:pStyle w:val="TableTextNormal"/>
              <w:numPr>
                <w:ilvl w:val="0"/>
                <w:numId w:val="67"/>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Activation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TIMESTAMP</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enabled, populated if the status is enabled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Deactivation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TIMESTAMP</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disabled, populated if the status is disabled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EX-Account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external DF account</w:t>
            </w:r>
          </w:p>
          <w:p w:rsidR="00166E4D" w:rsidRDefault="00166E4D">
            <w:pPr>
              <w:pStyle w:val="TableTextNormal"/>
              <w:rPr>
                <w:rStyle w:val="Code"/>
                <w:color w:val="000000"/>
              </w:rPr>
            </w:pPr>
          </w:p>
        </w:tc>
      </w:tr>
    </w:tbl>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r w:rsidRPr="00025125">
              <w:rPr>
                <w:highlight w:val="yellow"/>
              </w:rPr>
              <w:t>DF Account</w:t>
            </w:r>
            <w:r w:rsidR="00025125" w:rsidRPr="00025125">
              <w:rPr>
                <w:color w:val="FF0000"/>
              </w:rPr>
              <w:t xml:space="preserve"> ??</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This entity represents the default fund account at CCP level.</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DF Account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VARCHAR(9)</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Default Fund Account (Target2 PM).</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Naming convention is: 9 alphanumeric chars </w:t>
            </w:r>
            <w:proofErr w:type="spellStart"/>
            <w:r>
              <w:rPr>
                <w:rFonts w:ascii="Courier New" w:eastAsia="Courier New" w:hAnsi="Courier New" w:cs="Courier New"/>
                <w:color w:val="000000"/>
              </w:rPr>
              <w:t>uniqueID</w:t>
            </w:r>
            <w:proofErr w:type="spellEnd"/>
            <w:r>
              <w:rPr>
                <w:rFonts w:ascii="Courier New" w:eastAsia="Courier New" w:hAnsi="Courier New" w:cs="Courier New"/>
                <w:color w:val="000000"/>
              </w:rPr>
              <w: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DF Account Description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Account Description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Required amount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Actual required default amount (calculated by the risk management system).</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DF Currency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Currency of the default fund in ISO4217</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Requirement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of last update of default fund requirement.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Rounding precision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Number of decimal positions for the quota calculation. Rounding method is "Nearest".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LB Period </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Look back period for the margin average calculation expressed in months.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LB Period end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Last date of the look back period. E.g. Look period end 30/04/2019 and LB Period=4 months implies that the average is calculated on the first </w:t>
            </w:r>
            <w:r>
              <w:rPr>
                <w:rFonts w:ascii="Courier New" w:eastAsia="Courier New" w:hAnsi="Courier New" w:cs="Courier New"/>
                <w:color w:val="000000"/>
              </w:rPr>
              <w:lastRenderedPageBreak/>
              <w:t>4 months of 2019.</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Month end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Can be "Activated" or "Deactivated"</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Indicates that the look-back period last date is rolling and is always the last date of the month. When Activated this flag disables the LB Period end flag.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E.g. "Look period End Month" is "Activated", the calculation is executed on 05/05/2019 and LB Period=4 months: the average is calculated on the first 4 months of 2019.</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Status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68"/>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69"/>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Activation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enabled, populated if the status is enabled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Deactivation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disabled, populated if the status is disabled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Schedule Fixed Day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Parameter used to schedule the automatic default fund calculation.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Day of the month in which the Default Fund Calculation is scheduled. Rule described in the field [Schedule Execution Date].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Schedule Frequency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Parameter used to schedule the automatic default fund calculation.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It's the waiting period, in months, between two subsequent executions.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Schedule Execution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DATE</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in which the default fund will be calculated.</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This value is automatically updated after the calculation using the following rule:</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Year-Month: Year-Month of the Last Scheduled Execution + [Frequency] Months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Day: first business day after [Schedule Fixed Day] </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E.g.</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Last scheduled execution: 04/02/2018</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Frequency: 6 months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Fixed Day: 04</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[Schedule Execution Date] = 04/08/2018</w:t>
            </w: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The value can be manually amended. </w:t>
            </w:r>
          </w:p>
          <w:p w:rsidR="00166E4D" w:rsidRDefault="00166E4D">
            <w:pPr>
              <w:pStyle w:val="TableTextNormal"/>
              <w:rPr>
                <w:rStyle w:val="Code"/>
                <w:color w:val="000000"/>
              </w:rPr>
            </w:pPr>
          </w:p>
        </w:tc>
      </w:tr>
      <w:bookmarkEnd w:id="32"/>
    </w:tbl>
    <w:p w:rsidR="00166E4D" w:rsidRDefault="00166E4D">
      <w:pPr>
        <w:rPr>
          <w:sz w:val="20"/>
          <w:szCs w:val="20"/>
        </w:rPr>
      </w:pPr>
    </w:p>
    <w:p w:rsidR="00025125" w:rsidRDefault="00025125">
      <w:pPr>
        <w:rPr>
          <w:sz w:val="20"/>
          <w:szCs w:val="20"/>
        </w:rPr>
      </w:pPr>
    </w:p>
    <w:p w:rsidR="00166E4D" w:rsidRDefault="007F705F">
      <w:pPr>
        <w:pStyle w:val="Heading2"/>
      </w:pPr>
      <w:bookmarkStart w:id="35" w:name="BKM_FA07BE0C_94AF_42D3_AE2C_6C7A9925163A"/>
      <w:r>
        <w:lastRenderedPageBreak/>
        <w:t>Trade capture diagram</w:t>
      </w:r>
    </w:p>
    <w:p w:rsidR="00166E4D" w:rsidRDefault="007F705F">
      <w:pPr>
        <w:pStyle w:val="Notes"/>
        <w:rPr>
          <w:color w:val="000000"/>
        </w:rPr>
      </w:pPr>
      <w:r>
        <w:rPr>
          <w:color w:val="000000"/>
        </w:rPr>
        <w:t>This section contains tradable assets and trade capture related business entities.</w:t>
      </w:r>
    </w:p>
    <w:p w:rsidR="00166E4D" w:rsidRDefault="00166E4D">
      <w:pPr>
        <w:pStyle w:val="Notes"/>
        <w:rPr>
          <w:color w:val="000000"/>
        </w:rPr>
      </w:pPr>
    </w:p>
    <w:p w:rsidR="00166E4D" w:rsidRDefault="00166E4D">
      <w:pPr>
        <w:rPr>
          <w:color w:val="000000"/>
          <w:sz w:val="20"/>
          <w:szCs w:val="20"/>
        </w:rPr>
      </w:pPr>
    </w:p>
    <w:p w:rsidR="00166E4D" w:rsidRDefault="007F705F">
      <w:pPr>
        <w:rPr>
          <w:color w:val="000000"/>
          <w:sz w:val="20"/>
          <w:szCs w:val="20"/>
        </w:rPr>
      </w:pPr>
      <w:r>
        <w:rPr>
          <w:noProof/>
          <w:lang w:val="it-IT" w:eastAsia="it-IT"/>
        </w:rPr>
        <w:drawing>
          <wp:inline distT="0" distB="0" distL="0" distR="0" wp14:anchorId="45453C7F" wp14:editId="0C2E9E78">
            <wp:extent cx="6207760" cy="56724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pic:nvPicPr>
                  <pic:blipFill>
                    <a:blip r:embed="rId13"/>
                    <a:stretch>
                      <a:fillRect/>
                    </a:stretch>
                  </pic:blipFill>
                  <pic:spPr bwMode="auto">
                    <a:xfrm>
                      <a:off x="0" y="0"/>
                      <a:ext cx="6207760" cy="5672455"/>
                    </a:xfrm>
                    <a:prstGeom prst="rect">
                      <a:avLst/>
                    </a:prstGeom>
                    <a:noFill/>
                    <a:ln w="9525">
                      <a:noFill/>
                      <a:miter lim="800000"/>
                      <a:headEnd/>
                      <a:tailEnd/>
                    </a:ln>
                  </pic:spPr>
                </pic:pic>
              </a:graphicData>
            </a:graphic>
          </wp:inline>
        </w:drawing>
      </w:r>
    </w:p>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36" w:name="BKM_4F2A1196_F9EA_4108_A4C2_2684CD10C68C"/>
            <w:r w:rsidRPr="00025125">
              <w:rPr>
                <w:highlight w:val="yellow"/>
              </w:rPr>
              <w:t>Asset type</w:t>
            </w:r>
            <w:r w:rsidR="00025125">
              <w:t xml:space="preserve"> </w:t>
            </w:r>
            <w:r w:rsidR="00025125" w:rsidRPr="00025125">
              <w:rPr>
                <w:color w:val="FF0000"/>
              </w:rPr>
              <w:t>??</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It contains the asset classes and several instrument setup parameters related to them.</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Asset Class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70"/>
              </w:numPr>
              <w:ind w:left="630" w:hanging="360"/>
              <w:rPr>
                <w:rFonts w:ascii="Courier New" w:eastAsia="Courier New" w:hAnsi="Courier New" w:cs="Courier New"/>
                <w:color w:val="000000"/>
              </w:rPr>
            </w:pPr>
            <w:r>
              <w:rPr>
                <w:rFonts w:ascii="Courier New" w:eastAsia="Courier New" w:hAnsi="Courier New" w:cs="Courier New"/>
                <w:color w:val="000000"/>
              </w:rPr>
              <w:t>'ST' : Stock</w:t>
            </w:r>
          </w:p>
          <w:p w:rsidR="00166E4D" w:rsidRDefault="007F705F">
            <w:pPr>
              <w:pStyle w:val="TableTextNormal"/>
              <w:numPr>
                <w:ilvl w:val="0"/>
                <w:numId w:val="70"/>
              </w:numPr>
              <w:ind w:left="630" w:hanging="360"/>
              <w:rPr>
                <w:rFonts w:ascii="Courier New" w:eastAsia="Courier New" w:hAnsi="Courier New" w:cs="Courier New"/>
                <w:color w:val="000000"/>
              </w:rPr>
            </w:pPr>
            <w:r>
              <w:rPr>
                <w:rFonts w:ascii="Courier New" w:eastAsia="Courier New" w:hAnsi="Courier New" w:cs="Courier New"/>
                <w:color w:val="000000"/>
              </w:rPr>
              <w:t>'BO' : Bonds</w:t>
            </w:r>
          </w:p>
          <w:p w:rsidR="00166E4D" w:rsidRDefault="007F705F">
            <w:pPr>
              <w:pStyle w:val="TableTextNormal"/>
              <w:numPr>
                <w:ilvl w:val="0"/>
                <w:numId w:val="70"/>
              </w:numPr>
              <w:ind w:left="630" w:hanging="360"/>
              <w:rPr>
                <w:rFonts w:ascii="Courier New" w:eastAsia="Courier New" w:hAnsi="Courier New" w:cs="Courier New"/>
                <w:color w:val="000000"/>
              </w:rPr>
            </w:pPr>
            <w:r>
              <w:rPr>
                <w:rFonts w:ascii="Courier New" w:eastAsia="Courier New" w:hAnsi="Courier New" w:cs="Courier New"/>
                <w:color w:val="000000"/>
              </w:rPr>
              <w:t>'FU' : Funds</w:t>
            </w:r>
          </w:p>
          <w:p w:rsidR="00166E4D" w:rsidRDefault="007F705F">
            <w:pPr>
              <w:pStyle w:val="TableTextNormal"/>
              <w:numPr>
                <w:ilvl w:val="0"/>
                <w:numId w:val="70"/>
              </w:numPr>
              <w:ind w:left="630" w:hanging="360"/>
              <w:rPr>
                <w:rFonts w:ascii="Courier New" w:eastAsia="Courier New" w:hAnsi="Courier New" w:cs="Courier New"/>
                <w:color w:val="000000"/>
              </w:rPr>
            </w:pPr>
            <w:r>
              <w:rPr>
                <w:rFonts w:ascii="Courier New" w:eastAsia="Courier New" w:hAnsi="Courier New" w:cs="Courier New"/>
                <w:color w:val="000000"/>
              </w:rPr>
              <w:t>'CE' : Certificate</w:t>
            </w:r>
          </w:p>
          <w:p w:rsidR="00166E4D" w:rsidRDefault="007F705F">
            <w:pPr>
              <w:pStyle w:val="TableTextNormal"/>
              <w:numPr>
                <w:ilvl w:val="0"/>
                <w:numId w:val="70"/>
              </w:numPr>
              <w:ind w:left="630" w:hanging="360"/>
              <w:rPr>
                <w:rFonts w:ascii="Courier New" w:eastAsia="Courier New" w:hAnsi="Courier New" w:cs="Courier New"/>
                <w:color w:val="000000"/>
              </w:rPr>
            </w:pPr>
            <w:r>
              <w:rPr>
                <w:rFonts w:ascii="Courier New" w:eastAsia="Courier New" w:hAnsi="Courier New" w:cs="Courier New"/>
                <w:color w:val="000000"/>
              </w:rPr>
              <w:t>'RI' : Rights/Subscription rights</w:t>
            </w:r>
          </w:p>
          <w:p w:rsidR="00166E4D" w:rsidRDefault="007F705F">
            <w:pPr>
              <w:pStyle w:val="TableTextNormal"/>
              <w:numPr>
                <w:ilvl w:val="0"/>
                <w:numId w:val="70"/>
              </w:numPr>
              <w:ind w:left="630" w:hanging="360"/>
              <w:rPr>
                <w:rFonts w:ascii="Courier New" w:eastAsia="Courier New" w:hAnsi="Courier New" w:cs="Courier New"/>
                <w:color w:val="000000"/>
              </w:rPr>
            </w:pPr>
            <w:r>
              <w:rPr>
                <w:rFonts w:ascii="Courier New" w:eastAsia="Courier New" w:hAnsi="Courier New" w:cs="Courier New"/>
                <w:color w:val="000000"/>
              </w:rPr>
              <w:t>'WA' : Warrants</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[Asset Class ID], [Segment] and [Liquidity] are used in the </w:t>
            </w:r>
            <w:r>
              <w:rPr>
                <w:rFonts w:ascii="Courier New" w:eastAsia="Courier New" w:hAnsi="Courier New" w:cs="Courier New"/>
                <w:color w:val="000000"/>
              </w:rPr>
              <w:lastRenderedPageBreak/>
              <w:t>enrichment process as foreign key.</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Segment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ISO 10383 Identifier of the Market segment. This is the Market code received in the instrument feed. </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[Asset Class ID], [Segment] and [Liquidity] are used in the enrichment process as foreign key.</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Liquidity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liquid instruments and not liquid instruments. 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71"/>
              </w:numPr>
              <w:ind w:left="630" w:hanging="360"/>
              <w:rPr>
                <w:rFonts w:ascii="Courier New" w:eastAsia="Courier New" w:hAnsi="Courier New" w:cs="Courier New"/>
                <w:color w:val="000000"/>
              </w:rPr>
            </w:pPr>
            <w:r>
              <w:rPr>
                <w:rFonts w:ascii="Courier New" w:eastAsia="Courier New" w:hAnsi="Courier New" w:cs="Courier New"/>
                <w:color w:val="000000"/>
              </w:rPr>
              <w:t>'T' - liquid instrument</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72"/>
              </w:numPr>
              <w:ind w:left="630" w:hanging="360"/>
              <w:rPr>
                <w:rFonts w:ascii="Courier New" w:eastAsia="Courier New" w:hAnsi="Courier New" w:cs="Courier New"/>
                <w:color w:val="000000"/>
              </w:rPr>
            </w:pPr>
            <w:r>
              <w:rPr>
                <w:rFonts w:ascii="Courier New" w:eastAsia="Courier New" w:hAnsi="Courier New" w:cs="Courier New"/>
                <w:color w:val="000000"/>
              </w:rPr>
              <w:t>'N' - not liquid instrument</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[Asset Class ID], [Segment] and [Liquidity] are used in the enrichment process as foreign key.</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Asset Class Description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Description of the Asset Class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Def. Settlement period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Default settlement period represented as number of business days after the trade date.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Def. End of Validity period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Default end of validity period represented as number of business days after the trade date.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Def. Buy-In offset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Default buy-in date represented as number of business days before/after the end of validity date. (Minus sign means </w:t>
            </w:r>
            <w:proofErr w:type="spellStart"/>
            <w:r>
              <w:rPr>
                <w:rFonts w:ascii="Courier New" w:eastAsia="Courier New" w:hAnsi="Courier New" w:cs="Courier New"/>
                <w:color w:val="000000"/>
              </w:rPr>
              <w:t>before,zero</w:t>
            </w:r>
            <w:proofErr w:type="spellEnd"/>
            <w:r>
              <w:rPr>
                <w:rFonts w:ascii="Courier New" w:eastAsia="Courier New" w:hAnsi="Courier New" w:cs="Courier New"/>
                <w:color w:val="000000"/>
              </w:rPr>
              <w:t xml:space="preserve"> value means EVD).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Def. Cash settlement offset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Default cash settlement date represented as number of business days before/after the end of validity date. (Minus sign means </w:t>
            </w:r>
            <w:proofErr w:type="spellStart"/>
            <w:r>
              <w:rPr>
                <w:rFonts w:ascii="Courier New" w:eastAsia="Courier New" w:hAnsi="Courier New" w:cs="Courier New"/>
                <w:color w:val="000000"/>
              </w:rPr>
              <w:t>before,zero</w:t>
            </w:r>
            <w:proofErr w:type="spellEnd"/>
            <w:r>
              <w:rPr>
                <w:rFonts w:ascii="Courier New" w:eastAsia="Courier New" w:hAnsi="Courier New" w:cs="Courier New"/>
                <w:color w:val="000000"/>
              </w:rPr>
              <w:t xml:space="preserve"> value means EVD)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Default RF</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DECIMAL(6,3)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6</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Minimum RF</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DECIMAL(6,3)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6</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Maximum RF</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DECIMAL(6,3)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6</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r>
      <w:bookmarkEnd w:id="36"/>
    </w:tbl>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37" w:name="BKM_645AD3AE_F4F1_485F_85CA_6C8A25C1D5B7"/>
            <w:r w:rsidRPr="00025125">
              <w:rPr>
                <w:highlight w:val="yellow"/>
              </w:rPr>
              <w:t>Instrument</w:t>
            </w:r>
            <w:r w:rsidR="00025125" w:rsidRPr="00025125">
              <w:rPr>
                <w:color w:val="FF0000"/>
              </w:rPr>
              <w:t xml:space="preserve"> ??</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 xml:space="preserve">It contains the list of </w:t>
            </w:r>
            <w:proofErr w:type="spellStart"/>
            <w:r>
              <w:rPr>
                <w:color w:val="000000"/>
              </w:rPr>
              <w:t>ccp</w:t>
            </w:r>
            <w:proofErr w:type="spellEnd"/>
            <w:r>
              <w:rPr>
                <w:color w:val="000000"/>
              </w:rPr>
              <w:t xml:space="preserve"> eligible instruments and their details</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Class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VARCHAR(6)</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Uniquely internally generated number for each financial instrument. Ranges from 1 to 999.999.999</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Class Type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type of the financial instrument.</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73"/>
              </w:numPr>
              <w:ind w:left="630" w:hanging="360"/>
              <w:rPr>
                <w:rFonts w:ascii="Courier New" w:eastAsia="Courier New" w:hAnsi="Courier New" w:cs="Courier New"/>
                <w:color w:val="000000"/>
              </w:rPr>
            </w:pPr>
            <w:r>
              <w:rPr>
                <w:rFonts w:ascii="Courier New" w:eastAsia="Courier New" w:hAnsi="Courier New" w:cs="Courier New"/>
                <w:color w:val="000000"/>
              </w:rPr>
              <w:t>'E' : Equity</w:t>
            </w:r>
          </w:p>
          <w:p w:rsidR="00166E4D" w:rsidRDefault="007F705F">
            <w:pPr>
              <w:pStyle w:val="TableTextNormal"/>
              <w:numPr>
                <w:ilvl w:val="0"/>
                <w:numId w:val="73"/>
              </w:numPr>
              <w:ind w:left="630" w:hanging="360"/>
              <w:rPr>
                <w:rFonts w:ascii="Courier New" w:eastAsia="Courier New" w:hAnsi="Courier New" w:cs="Courier New"/>
                <w:color w:val="000000"/>
              </w:rPr>
            </w:pPr>
            <w:r>
              <w:rPr>
                <w:rFonts w:ascii="Courier New" w:eastAsia="Courier New" w:hAnsi="Courier New" w:cs="Courier New"/>
                <w:color w:val="000000"/>
              </w:rPr>
              <w:t>'B' : BOND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ISIN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Instrument identification number</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Description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Financial instrument full name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Risk Factor</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DECIMAL(15,8)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15</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Default value is setup per asset-type. Updated daily by the risk management system. When the instrument is new the default risk factor is 25% (0.25).</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Currency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Valid ISO code of the trade currency</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Multiplier</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DECIMAL(16,8)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16</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Multiplier of the instrument, using '.' as decimal separator (E.g. '1.2')</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period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Specific "Settlement Period" per instrument. This field is not populated by the Instrument Feed. When not populated the default settlement period of the respective Asset Type is used (ref. "Asset type" table / "Def Settlement period" field).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End of validity period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Specific "End of validity period" per instrument. When not populated the default end of validity period of the respective Asset Type is used (ref. "Asset type" table / "Def End of Validity period" field).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Buy-in offset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Buy-in date represented as number of business days before/after the end of validity date. (Minus sign means </w:t>
            </w:r>
            <w:proofErr w:type="spellStart"/>
            <w:r>
              <w:rPr>
                <w:rFonts w:ascii="Courier New" w:eastAsia="Courier New" w:hAnsi="Courier New" w:cs="Courier New"/>
                <w:color w:val="000000"/>
              </w:rPr>
              <w:t>before,zero</w:t>
            </w:r>
            <w:proofErr w:type="spellEnd"/>
            <w:r>
              <w:rPr>
                <w:rFonts w:ascii="Courier New" w:eastAsia="Courier New" w:hAnsi="Courier New" w:cs="Courier New"/>
                <w:color w:val="000000"/>
              </w:rPr>
              <w:t xml:space="preserve"> value means EVD).</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 case it is not populated the default value in the Asset Type table is used.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Cash settlement offset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Cash settlement date represented as number of business days before/after the end of validity date. (Minus sign means </w:t>
            </w:r>
            <w:proofErr w:type="spellStart"/>
            <w:r>
              <w:rPr>
                <w:rFonts w:ascii="Courier New" w:eastAsia="Courier New" w:hAnsi="Courier New" w:cs="Courier New"/>
                <w:color w:val="000000"/>
              </w:rPr>
              <w:t>before,zero</w:t>
            </w:r>
            <w:proofErr w:type="spellEnd"/>
            <w:r>
              <w:rPr>
                <w:rFonts w:ascii="Courier New" w:eastAsia="Courier New" w:hAnsi="Courier New" w:cs="Courier New"/>
                <w:color w:val="000000"/>
              </w:rPr>
              <w:t xml:space="preserve"> value means EVD).</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 case it is not populated the default value in the Asset Type table is used.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CFI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CHAR(6)</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ISO 10962. Defines the structure and format for classification of financial instrument (E.g. 'DBFSFB')</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Quantity type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unit and face value.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74"/>
              </w:numPr>
              <w:ind w:left="630" w:hanging="360"/>
              <w:rPr>
                <w:rFonts w:ascii="Courier New" w:eastAsia="Courier New" w:hAnsi="Courier New" w:cs="Courier New"/>
                <w:color w:val="000000"/>
              </w:rPr>
            </w:pPr>
            <w:r>
              <w:rPr>
                <w:rFonts w:ascii="Courier New" w:eastAsia="Courier New" w:hAnsi="Courier New" w:cs="Courier New"/>
                <w:color w:val="000000"/>
              </w:rPr>
              <w:t>"U" - units</w:t>
            </w:r>
          </w:p>
          <w:p w:rsidR="00166E4D" w:rsidRDefault="007F705F">
            <w:pPr>
              <w:pStyle w:val="TableTextNormal"/>
              <w:numPr>
                <w:ilvl w:val="0"/>
                <w:numId w:val="74"/>
              </w:numPr>
              <w:ind w:left="630" w:hanging="360"/>
              <w:rPr>
                <w:rFonts w:ascii="Courier New" w:eastAsia="Courier New" w:hAnsi="Courier New" w:cs="Courier New"/>
                <w:color w:val="000000"/>
              </w:rPr>
            </w:pPr>
            <w:r>
              <w:rPr>
                <w:rFonts w:ascii="Courier New" w:eastAsia="Courier New" w:hAnsi="Courier New" w:cs="Courier New"/>
                <w:color w:val="000000"/>
              </w:rPr>
              <w:t>"F" - face value</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Automatic mapping is done considering the class type.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Liquidity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Discriminates between liquid instruments and not liquid </w:t>
            </w:r>
            <w:r>
              <w:rPr>
                <w:rFonts w:ascii="Courier New" w:eastAsia="Courier New" w:hAnsi="Courier New" w:cs="Courier New"/>
                <w:color w:val="000000"/>
              </w:rPr>
              <w:lastRenderedPageBreak/>
              <w:t>instruments. 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75"/>
              </w:numPr>
              <w:ind w:left="630" w:hanging="360"/>
              <w:rPr>
                <w:rFonts w:ascii="Courier New" w:eastAsia="Courier New" w:hAnsi="Courier New" w:cs="Courier New"/>
                <w:color w:val="000000"/>
              </w:rPr>
            </w:pPr>
            <w:r>
              <w:rPr>
                <w:rFonts w:ascii="Courier New" w:eastAsia="Courier New" w:hAnsi="Courier New" w:cs="Courier New"/>
                <w:color w:val="000000"/>
              </w:rPr>
              <w:t>'T' - liquid instrument</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76"/>
              </w:numPr>
              <w:ind w:left="630" w:hanging="360"/>
              <w:rPr>
                <w:rFonts w:ascii="Courier New" w:eastAsia="Courier New" w:hAnsi="Courier New" w:cs="Courier New"/>
                <w:color w:val="000000"/>
              </w:rPr>
            </w:pPr>
            <w:r>
              <w:rPr>
                <w:rFonts w:ascii="Courier New" w:eastAsia="Courier New" w:hAnsi="Courier New" w:cs="Courier New"/>
                <w:color w:val="000000"/>
              </w:rPr>
              <w:t>'N' - not liquid instrument</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Asset Class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'ST' : Stock</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'BO' : Bonds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'FU' : Funds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'CE' : Certificate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'RI' : Rights/Subscription rights</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'WA' : Warrants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Market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ISO 10383 Market Identifier </w:t>
            </w:r>
            <w:proofErr w:type="spellStart"/>
            <w:r>
              <w:rPr>
                <w:rFonts w:ascii="Courier New" w:eastAsia="Courier New" w:hAnsi="Courier New" w:cs="Courier New"/>
                <w:color w:val="000000"/>
              </w:rPr>
              <w:t>Codes's</w:t>
            </w:r>
            <w:proofErr w:type="spellEnd"/>
            <w:r>
              <w:rPr>
                <w:rFonts w:ascii="Courier New" w:eastAsia="Courier New" w:hAnsi="Courier New" w:cs="Courier New"/>
                <w:color w:val="000000"/>
              </w:rPr>
              <w:t xml:space="preserve"> list. This code is obtained via enrichment at Clearing System level as look-up of the [Segment] value in the [Segment] table.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Segment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ISO 10383 Identifier of the Market segment. This is the Market code received in the instrument feed. </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Bond Issue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Represents the bond issue date expressed in the format "</w:t>
            </w:r>
            <w:proofErr w:type="spellStart"/>
            <w:r>
              <w:rPr>
                <w:rFonts w:ascii="Courier New" w:eastAsia="Courier New" w:hAnsi="Courier New" w:cs="Courier New"/>
                <w:color w:val="000000"/>
              </w:rPr>
              <w:t>yyyymmdd</w:t>
            </w:r>
            <w:proofErr w:type="spellEnd"/>
            <w:r>
              <w:rPr>
                <w:rFonts w:ascii="Courier New" w:eastAsia="Courier New" w:hAnsi="Courier New" w:cs="Courier New"/>
                <w:color w:val="000000"/>
              </w:rPr>
              <w: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Bond Expiry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Represents the bond expiry date expressed in the format "</w:t>
            </w:r>
            <w:proofErr w:type="spellStart"/>
            <w:r>
              <w:rPr>
                <w:rFonts w:ascii="Courier New" w:eastAsia="Courier New" w:hAnsi="Courier New" w:cs="Courier New"/>
                <w:color w:val="000000"/>
              </w:rPr>
              <w:t>yyyymmdd</w:t>
            </w:r>
            <w:proofErr w:type="spellEnd"/>
            <w:r>
              <w:rPr>
                <w:rFonts w:ascii="Courier New" w:eastAsia="Courier New" w:hAnsi="Courier New" w:cs="Courier New"/>
                <w:color w:val="000000"/>
              </w:rPr>
              <w: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Coupon Frequency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for the coupon frequency indicator are: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'0' - no coupon</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'1' - yearly</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'2' - half yearly</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'4' - quarterly</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'6' - bimonthly</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'12' - monthly</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Zero Coupon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Zero Coupon Bond and Non Zero Coupon Bond.</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77"/>
              </w:numPr>
              <w:ind w:left="630" w:hanging="360"/>
              <w:rPr>
                <w:rFonts w:ascii="Courier New" w:eastAsia="Courier New" w:hAnsi="Courier New" w:cs="Courier New"/>
                <w:color w:val="000000"/>
              </w:rPr>
            </w:pPr>
            <w:r>
              <w:rPr>
                <w:rFonts w:ascii="Courier New" w:eastAsia="Courier New" w:hAnsi="Courier New" w:cs="Courier New"/>
                <w:color w:val="000000"/>
              </w:rPr>
              <w:t>'Y' : Zero Coupon Bond</w:t>
            </w:r>
          </w:p>
          <w:p w:rsidR="00166E4D" w:rsidRDefault="007F705F">
            <w:pPr>
              <w:pStyle w:val="TableTextNormal"/>
              <w:numPr>
                <w:ilvl w:val="0"/>
                <w:numId w:val="77"/>
              </w:numPr>
              <w:ind w:left="630" w:hanging="360"/>
              <w:rPr>
                <w:rFonts w:ascii="Courier New" w:eastAsia="Courier New" w:hAnsi="Courier New" w:cs="Courier New"/>
                <w:color w:val="000000"/>
              </w:rPr>
            </w:pPr>
            <w:r>
              <w:rPr>
                <w:rFonts w:ascii="Courier New" w:eastAsia="Courier New" w:hAnsi="Courier New" w:cs="Courier New"/>
                <w:color w:val="000000"/>
              </w:rPr>
              <w:t>'N' : Non Zero Coupon Bond</w:t>
            </w:r>
          </w:p>
          <w:p w:rsidR="00166E4D" w:rsidRDefault="00166E4D">
            <w:pPr>
              <w:pStyle w:val="TableTextNormal"/>
              <w:rPr>
                <w:rFonts w:ascii="Courier New" w:eastAsia="Courier New" w:hAnsi="Courier New" w:cs="Courier New"/>
                <w:color w:val="000000"/>
              </w:rPr>
            </w:pPr>
          </w:p>
          <w:p w:rsidR="00166E4D" w:rsidRDefault="00166E4D">
            <w:pPr>
              <w:pStyle w:val="TableTextNormal"/>
              <w:rPr>
                <w:rFonts w:ascii="Courier New" w:eastAsia="Courier New" w:hAnsi="Courier New" w:cs="Courier New"/>
                <w:color w:val="000000"/>
              </w:rPr>
            </w:pP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Automatically mapped using Bond frequency field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Bond Coupon Rate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DECIMAL(7,5)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7</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Bond coupon rate (E.g. '3.500' means 3.5%)</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Country of registration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ISO 3166-1. Country of registration (E.g. 'AT')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Subscription right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 The financial instrument is a subscription right. This instrument instances are not kept in sync with the market feed.</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 The financial instrument is standard.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Price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DECIMAL(20,8)</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Last received price for the instrument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Tradable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"Y" if the instrument is activated</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"N" if the instrument is not activated</w:t>
            </w:r>
          </w:p>
          <w:p w:rsidR="00166E4D" w:rsidRDefault="00166E4D">
            <w:pPr>
              <w:pStyle w:val="TableTextNormal"/>
              <w:rPr>
                <w:rStyle w:val="Code"/>
                <w:color w:val="000000"/>
              </w:rPr>
            </w:pPr>
          </w:p>
        </w:tc>
      </w:tr>
      <w:bookmarkEnd w:id="37"/>
    </w:tbl>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38" w:name="BKM_B6359B09_E47E_413F_A3D5_60590DAA66A5"/>
            <w:r w:rsidRPr="00025125">
              <w:rPr>
                <w:highlight w:val="yellow"/>
              </w:rPr>
              <w:t>Segment</w:t>
            </w:r>
            <w:r w:rsidR="00025125" w:rsidRPr="00025125">
              <w:rPr>
                <w:color w:val="FF0000"/>
              </w:rPr>
              <w:t xml:space="preserve"> ??</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It contains the trans-code table between Market Codes and Segment Codes. This table is used to populate the [Market] field having the [Segment] field populated in the Instrument feed.</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Segment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ISO 10383 Identifier of the segment. This field is referenced by the field [Segment] in the [Instrument] table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Market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CHAR(4)</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Description of the Asset Class</w:t>
            </w:r>
          </w:p>
          <w:p w:rsidR="00166E4D" w:rsidRDefault="00166E4D">
            <w:pPr>
              <w:pStyle w:val="TableTextNormal"/>
              <w:rPr>
                <w:rStyle w:val="Code"/>
                <w:color w:val="000000"/>
              </w:rPr>
            </w:pPr>
          </w:p>
        </w:tc>
      </w:tr>
      <w:bookmarkEnd w:id="38"/>
    </w:tbl>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39" w:name="BKM_BD5AEEC3_23FD_4F7B_BDE4_721B8D03FC72"/>
            <w:r w:rsidRPr="00025125">
              <w:rPr>
                <w:highlight w:val="yellow"/>
              </w:rPr>
              <w:t>Novated trade</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Contains trade details as they are received from the Market.</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Exchange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Name of the exchange system where the trade has been generated ("EAE").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Trade generation date         </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when the corresponding buy and sell orders have been executed in the format 'YYYYMMDD'.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Trade generation time         </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Time when the corresponding buy and sell orders have been executed in the format 'HHMMSSSS'.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Trade number         </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Unique system generated trade identifier for a trade.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Trade code suffix</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Indicates the actual version number of the trade (e.g., after trade modification).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27831" w:rsidRDefault="007F705F">
            <w:pPr>
              <w:pStyle w:val="TableTextNormal"/>
              <w:rPr>
                <w:rStyle w:val="Code"/>
                <w:color w:val="FF0000"/>
              </w:rPr>
            </w:pPr>
            <w:r w:rsidRPr="00827831">
              <w:rPr>
                <w:rStyle w:val="Code"/>
                <w:color w:val="FF0000"/>
              </w:rPr>
              <w:t>Trade Internal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Unique internal trade identification code. This code reference the original trade.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ISIN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ISIN number representing the instrument traded. This is the recommended key for the interface.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Market status indicator</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code/ identifier of the type of price.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78"/>
              </w:numPr>
              <w:ind w:left="630" w:hanging="360"/>
              <w:rPr>
                <w:rFonts w:ascii="Courier New" w:eastAsia="Courier New" w:hAnsi="Courier New" w:cs="Courier New"/>
                <w:color w:val="000000"/>
              </w:rPr>
            </w:pPr>
            <w:r>
              <w:rPr>
                <w:rFonts w:ascii="Courier New" w:eastAsia="Courier New" w:hAnsi="Courier New" w:cs="Courier New"/>
                <w:color w:val="000000"/>
              </w:rPr>
              <w:t>"O" Opening Auction</w:t>
            </w:r>
          </w:p>
          <w:p w:rsidR="00166E4D" w:rsidRDefault="007F705F">
            <w:pPr>
              <w:pStyle w:val="TableTextNormal"/>
              <w:numPr>
                <w:ilvl w:val="0"/>
                <w:numId w:val="78"/>
              </w:numPr>
              <w:ind w:left="630" w:hanging="360"/>
              <w:rPr>
                <w:rFonts w:ascii="Courier New" w:eastAsia="Courier New" w:hAnsi="Courier New" w:cs="Courier New"/>
                <w:color w:val="000000"/>
              </w:rPr>
            </w:pPr>
            <w:r>
              <w:rPr>
                <w:rFonts w:ascii="Courier New" w:eastAsia="Courier New" w:hAnsi="Courier New" w:cs="Courier New"/>
                <w:color w:val="000000"/>
              </w:rPr>
              <w:t>"C" Continuous Trading</w:t>
            </w:r>
          </w:p>
          <w:p w:rsidR="00166E4D" w:rsidRDefault="007F705F">
            <w:pPr>
              <w:pStyle w:val="TableTextNormal"/>
              <w:numPr>
                <w:ilvl w:val="0"/>
                <w:numId w:val="78"/>
              </w:numPr>
              <w:ind w:left="630" w:hanging="360"/>
              <w:rPr>
                <w:rFonts w:ascii="Courier New" w:eastAsia="Courier New" w:hAnsi="Courier New" w:cs="Courier New"/>
                <w:color w:val="000000"/>
              </w:rPr>
            </w:pPr>
            <w:r>
              <w:rPr>
                <w:rFonts w:ascii="Courier New" w:eastAsia="Courier New" w:hAnsi="Courier New" w:cs="Courier New"/>
                <w:color w:val="000000"/>
              </w:rPr>
              <w:t xml:space="preserve">"V" </w:t>
            </w:r>
            <w:proofErr w:type="spellStart"/>
            <w:r>
              <w:rPr>
                <w:rFonts w:ascii="Courier New" w:eastAsia="Courier New" w:hAnsi="Courier New" w:cs="Courier New"/>
                <w:color w:val="000000"/>
              </w:rPr>
              <w:t>Vola</w:t>
            </w:r>
            <w:proofErr w:type="spellEnd"/>
            <w:r>
              <w:rPr>
                <w:rFonts w:ascii="Courier New" w:eastAsia="Courier New" w:hAnsi="Courier New" w:cs="Courier New"/>
                <w:color w:val="000000"/>
              </w:rPr>
              <w:t xml:space="preserve"> Interruption in CT</w:t>
            </w:r>
          </w:p>
          <w:p w:rsidR="00166E4D" w:rsidRDefault="007F705F">
            <w:pPr>
              <w:pStyle w:val="TableTextNormal"/>
              <w:numPr>
                <w:ilvl w:val="0"/>
                <w:numId w:val="78"/>
              </w:numPr>
              <w:ind w:left="630" w:hanging="360"/>
              <w:rPr>
                <w:rFonts w:ascii="Courier New" w:eastAsia="Courier New" w:hAnsi="Courier New" w:cs="Courier New"/>
                <w:color w:val="000000"/>
              </w:rPr>
            </w:pPr>
            <w:r>
              <w:rPr>
                <w:rFonts w:ascii="Courier New" w:eastAsia="Courier New" w:hAnsi="Courier New" w:cs="Courier New"/>
                <w:color w:val="000000"/>
              </w:rPr>
              <w:t>"A" Auction</w:t>
            </w:r>
          </w:p>
          <w:p w:rsidR="00166E4D" w:rsidRDefault="007F705F">
            <w:pPr>
              <w:pStyle w:val="TableTextNormal"/>
              <w:numPr>
                <w:ilvl w:val="0"/>
                <w:numId w:val="78"/>
              </w:numPr>
              <w:ind w:left="630" w:hanging="360"/>
              <w:rPr>
                <w:rFonts w:ascii="Courier New" w:eastAsia="Courier New" w:hAnsi="Courier New" w:cs="Courier New"/>
                <w:color w:val="000000"/>
              </w:rPr>
            </w:pPr>
            <w:r>
              <w:rPr>
                <w:rFonts w:ascii="Courier New" w:eastAsia="Courier New" w:hAnsi="Courier New" w:cs="Courier New"/>
                <w:color w:val="000000"/>
              </w:rPr>
              <w:t>"F" Closing Auction</w:t>
            </w:r>
          </w:p>
          <w:p w:rsidR="00166E4D" w:rsidRDefault="007F705F">
            <w:pPr>
              <w:pStyle w:val="TableTextNormal"/>
              <w:numPr>
                <w:ilvl w:val="0"/>
                <w:numId w:val="78"/>
              </w:numPr>
              <w:ind w:left="630" w:hanging="360"/>
              <w:rPr>
                <w:rFonts w:ascii="Courier New" w:eastAsia="Courier New" w:hAnsi="Courier New" w:cs="Courier New"/>
                <w:color w:val="000000"/>
              </w:rPr>
            </w:pPr>
            <w:r>
              <w:rPr>
                <w:rFonts w:ascii="Courier New" w:eastAsia="Courier New" w:hAnsi="Courier New" w:cs="Courier New"/>
                <w:color w:val="000000"/>
              </w:rPr>
              <w:t>" " Blank for OTC trades.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Trade type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Indicates that the trade is an exchange trade, always "XP" + " " ('Space').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Trade price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DECIMAL(13,5)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13</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Price at which the orders have been executed (assumed currency is </w:t>
            </w:r>
            <w:r>
              <w:rPr>
                <w:rFonts w:ascii="Courier New" w:eastAsia="Courier New" w:hAnsi="Courier New" w:cs="Courier New"/>
                <w:color w:val="000000"/>
              </w:rPr>
              <w:lastRenderedPageBreak/>
              <w:t>settlement currency for instruments listed per unit and denomination currency for instruments listed in percentage).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Trade quantity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DECIMAL(15,3)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15</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Quantity of equities, warrants or bonds which has to be delivered by the seller.</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Market value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DECIMAL(14,2)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14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Trade quantity multiplied with trade price.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proofErr w:type="spellStart"/>
            <w:r>
              <w:rPr>
                <w:rStyle w:val="Code"/>
                <w:color w:val="000000"/>
              </w:rPr>
              <w:t>Buy_sell</w:t>
            </w:r>
            <w:proofErr w:type="spellEnd"/>
            <w:r>
              <w:rPr>
                <w:rStyle w:val="Code"/>
                <w:color w:val="000000"/>
              </w:rPr>
              <w:t xml:space="preserve"> indicator</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Can </w:t>
            </w:r>
            <w:proofErr w:type="spellStart"/>
            <w:r>
              <w:rPr>
                <w:rFonts w:ascii="Courier New" w:eastAsia="Courier New" w:hAnsi="Courier New" w:cs="Courier New"/>
                <w:color w:val="000000"/>
              </w:rPr>
              <w:t>bu</w:t>
            </w:r>
            <w:proofErr w:type="spellEnd"/>
            <w:r>
              <w:rPr>
                <w:rFonts w:ascii="Courier New" w:eastAsia="Courier New" w:hAnsi="Courier New" w:cs="Courier New"/>
                <w:color w:val="000000"/>
              </w:rPr>
              <w:t xml:space="preserve"> 'B' or 'S'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Denomination currency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ISO code for the currency (e.g., ”DEM” for DM and ”EUR” for EURO). For equities and warrants this field is not filled.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currency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Currency in which the trade has to be settled (i.e., equal to Trading Currency).</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currency exchange rate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DECIMAL(10,5)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10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Exchange rate between the Denomination Currency and the Settlement Currency for non EMU currencies, i.e. always 0 for Release 3.</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currency conversion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DECIMAL(10,5)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10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Conversion factor between the Denomination Currency and the Settlement Currency for EMU currencies. </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amount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DECIMAL(14,2)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14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Amount which has to be paid by the buyer of the trade.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Blank for on-exchange trades.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period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Number of days after the trading date when the trade has to be settled: "2" (because settlement period is T + 2)</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when the trade has to be settled in the 'YYYYMMDD' format.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Instrument subtype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Defines the type of the bond, e.g., "ANL" for federal bonds (”</w:t>
            </w:r>
            <w:proofErr w:type="spellStart"/>
            <w:r>
              <w:rPr>
                <w:rFonts w:ascii="Courier New" w:eastAsia="Courier New" w:hAnsi="Courier New" w:cs="Courier New"/>
                <w:color w:val="000000"/>
              </w:rPr>
              <w:t>Bundesanleihen</w:t>
            </w:r>
            <w:proofErr w:type="spellEnd"/>
            <w:r>
              <w:rPr>
                <w:rFonts w:ascii="Courier New" w:eastAsia="Courier New" w:hAnsi="Courier New" w:cs="Courier New"/>
                <w:color w:val="000000"/>
              </w:rPr>
              <w: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Issuer</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Issuer of the bond, e.g.,” Bundesbank” for federal bonds (”</w:t>
            </w:r>
            <w:proofErr w:type="spellStart"/>
            <w:r>
              <w:rPr>
                <w:rFonts w:ascii="Courier New" w:eastAsia="Courier New" w:hAnsi="Courier New" w:cs="Courier New"/>
                <w:color w:val="000000"/>
              </w:rPr>
              <w:t>Bundesanleihen</w:t>
            </w:r>
            <w:proofErr w:type="spellEnd"/>
            <w:r>
              <w:rPr>
                <w:rFonts w:ascii="Courier New" w:eastAsia="Courier New" w:hAnsi="Courier New" w:cs="Courier New"/>
                <w:color w:val="000000"/>
              </w:rPr>
              <w: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Coupon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DECIMAL(9,7)</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9</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7</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Coupon Rate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Maturity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when the bond is redeemed ('YYYYMMDD').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Rate of interest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DECIMAL(9,7)</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9</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7</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Percentage of the bonds face value that is paid as interest.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Divergent interest payment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Interest payment date different from standard.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Deposit </w:t>
            </w:r>
            <w:r>
              <w:rPr>
                <w:rStyle w:val="Code"/>
                <w:color w:val="000000"/>
              </w:rPr>
              <w:lastRenderedPageBreak/>
              <w:t>option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Deposit option (e.g., </w:t>
            </w:r>
            <w:proofErr w:type="spellStart"/>
            <w:r>
              <w:rPr>
                <w:rFonts w:ascii="Courier New" w:eastAsia="Courier New" w:hAnsi="Courier New" w:cs="Courier New"/>
                <w:color w:val="000000"/>
              </w:rPr>
              <w:lastRenderedPageBreak/>
              <w:t>Girosammelverwahrung</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Streifbandverwahrung</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Wertpapierrechnung</w:t>
            </w:r>
            <w:proofErr w:type="spellEnd"/>
            <w:r>
              <w:rPr>
                <w:rFonts w:ascii="Courier New" w:eastAsia="Courier New" w:hAnsi="Courier New" w:cs="Courier New"/>
                <w:color w:val="000000"/>
              </w:rPr>
              <w:t>, AKV)</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Accrued interest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DECIMAL(12,2)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12</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Part of the next interest payment that belongs to the seller.</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Accrued interest days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Number of days since the last interest payment.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Amended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If the trade is amended this field should be populated with 'Y', 'N' otherwise. </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Order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Generated identifier for the buy order of a trade. For OTC trades this number is filled with a placeholder.</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User group</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User group to which the user belongs (e.g., TRD).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User id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ID of the user who has entered the order resulting in this trade. (e.g., 001).</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27831" w:rsidRDefault="007F705F">
            <w:pPr>
              <w:pStyle w:val="TableTextNormal"/>
              <w:rPr>
                <w:rStyle w:val="Code"/>
                <w:color w:val="FF0000"/>
              </w:rPr>
            </w:pPr>
            <w:r w:rsidRPr="00827831">
              <w:rPr>
                <w:rStyle w:val="Code"/>
                <w:color w:val="FF0000"/>
              </w:rPr>
              <w:t>Internal order numb</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VARCHAR(16)</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Identifier for the order assigned by the member which has entered the order.</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27831" w:rsidRDefault="007F705F">
            <w:pPr>
              <w:pStyle w:val="TableTextNormal"/>
              <w:rPr>
                <w:rStyle w:val="Code"/>
                <w:color w:val="FF0000"/>
              </w:rPr>
            </w:pPr>
            <w:r w:rsidRPr="00827831">
              <w:rPr>
                <w:rStyle w:val="Code"/>
                <w:color w:val="FF0000"/>
              </w:rPr>
              <w:t>Order text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79"/>
              </w:numPr>
              <w:ind w:left="630" w:hanging="360"/>
              <w:rPr>
                <w:rFonts w:ascii="Courier New" w:eastAsia="Courier New" w:hAnsi="Courier New" w:cs="Courier New"/>
                <w:color w:val="000000"/>
              </w:rPr>
            </w:pPr>
            <w:r>
              <w:rPr>
                <w:rFonts w:ascii="Courier New" w:eastAsia="Courier New" w:hAnsi="Courier New" w:cs="Courier New"/>
                <w:color w:val="000000"/>
              </w:rPr>
              <w:t>Text field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Order account type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The Account Type where the trade was booked on (‘A’: Agent, ‘P’: Principal, ‘M’: </w:t>
            </w:r>
            <w:proofErr w:type="spellStart"/>
            <w:r>
              <w:rPr>
                <w:rFonts w:ascii="Courier New" w:eastAsia="Courier New" w:hAnsi="Courier New" w:cs="Courier New"/>
                <w:color w:val="000000"/>
              </w:rPr>
              <w:t>Betreuer</w:t>
            </w:r>
            <w:proofErr w:type="spellEnd"/>
            <w:r>
              <w:rPr>
                <w:rFonts w:ascii="Courier New" w:eastAsia="Courier New" w:hAnsi="Courier New" w:cs="Courier New"/>
                <w:color w:val="000000"/>
              </w:rPr>
              <w: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27831" w:rsidRDefault="007F705F">
            <w:pPr>
              <w:pStyle w:val="TableTextNormal"/>
              <w:rPr>
                <w:rStyle w:val="Code"/>
                <w:color w:val="FF0000"/>
              </w:rPr>
            </w:pPr>
            <w:r w:rsidRPr="00827831">
              <w:rPr>
                <w:rStyle w:val="Code"/>
                <w:color w:val="FF0000"/>
              </w:rPr>
              <w:t>Order account type numb</w:t>
            </w:r>
          </w:p>
          <w:p w:rsidR="00166E4D" w:rsidRPr="00827831"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number pertaining to the Account Type (e.g., 1, 2).</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27831" w:rsidRDefault="007F705F">
            <w:pPr>
              <w:pStyle w:val="TableTextNormal"/>
              <w:rPr>
                <w:rStyle w:val="Code"/>
                <w:color w:val="FF0000"/>
              </w:rPr>
            </w:pPr>
            <w:r w:rsidRPr="00827831">
              <w:rPr>
                <w:rStyle w:val="Code"/>
                <w:color w:val="FF0000"/>
              </w:rPr>
              <w:t>Order quantity</w:t>
            </w:r>
          </w:p>
          <w:p w:rsidR="00166E4D" w:rsidRPr="00827831"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DECIMAL(12,3)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12</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quantity of the order which has been executed for this trade.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27831" w:rsidRDefault="007F705F">
            <w:pPr>
              <w:pStyle w:val="TableTextNormal"/>
              <w:rPr>
                <w:rStyle w:val="Code"/>
                <w:color w:val="FF0000"/>
              </w:rPr>
            </w:pPr>
            <w:r w:rsidRPr="00827831">
              <w:rPr>
                <w:rStyle w:val="Code"/>
                <w:color w:val="FF0000"/>
              </w:rPr>
              <w:t>Account</w:t>
            </w:r>
          </w:p>
          <w:p w:rsidR="00166E4D" w:rsidRPr="00827831"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Account number.</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27831" w:rsidRDefault="007F705F">
            <w:pPr>
              <w:pStyle w:val="TableTextNormal"/>
              <w:rPr>
                <w:rStyle w:val="Code"/>
                <w:color w:val="FF0000"/>
              </w:rPr>
            </w:pPr>
            <w:r w:rsidRPr="00827831">
              <w:rPr>
                <w:rStyle w:val="Code"/>
                <w:color w:val="FF0000"/>
              </w:rPr>
              <w:t>Trading Member</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Account number of the exchange member.</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827831" w:rsidRDefault="007F705F">
            <w:pPr>
              <w:pStyle w:val="TableTextNormal"/>
              <w:rPr>
                <w:rStyle w:val="Code"/>
                <w:color w:val="FF0000"/>
              </w:rPr>
            </w:pPr>
            <w:r w:rsidRPr="00827831">
              <w:rPr>
                <w:rStyle w:val="Code"/>
                <w:color w:val="FF0000"/>
              </w:rPr>
              <w:t>Settlement account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r>
    </w:tbl>
    <w:bookmarkEnd w:id="39"/>
    <w:p w:rsidR="00827831" w:rsidRPr="00827831" w:rsidRDefault="00750BC6" w:rsidP="00827831">
      <w:pPr>
        <w:pStyle w:val="ListParagraph"/>
        <w:numPr>
          <w:ilvl w:val="0"/>
          <w:numId w:val="83"/>
        </w:numPr>
        <w:rPr>
          <w:sz w:val="20"/>
          <w:szCs w:val="20"/>
        </w:rPr>
      </w:pPr>
      <w:proofErr w:type="spellStart"/>
      <w:r>
        <w:rPr>
          <w:color w:val="FF0000"/>
          <w:sz w:val="20"/>
          <w:szCs w:val="20"/>
        </w:rPr>
        <w:t>Mancano</w:t>
      </w:r>
      <w:proofErr w:type="spellEnd"/>
      <w:r>
        <w:rPr>
          <w:color w:val="FF0000"/>
          <w:sz w:val="20"/>
          <w:szCs w:val="20"/>
        </w:rPr>
        <w:t xml:space="preserve"> </w:t>
      </w:r>
      <w:proofErr w:type="spellStart"/>
      <w:r>
        <w:rPr>
          <w:color w:val="FF0000"/>
          <w:sz w:val="20"/>
          <w:szCs w:val="20"/>
        </w:rPr>
        <w:t>i</w:t>
      </w:r>
      <w:proofErr w:type="spellEnd"/>
      <w:r>
        <w:rPr>
          <w:color w:val="FF0000"/>
          <w:sz w:val="20"/>
          <w:szCs w:val="20"/>
        </w:rPr>
        <w:t xml:space="preserve"> </w:t>
      </w:r>
      <w:proofErr w:type="spellStart"/>
      <w:r>
        <w:rPr>
          <w:color w:val="FF0000"/>
          <w:sz w:val="20"/>
          <w:szCs w:val="20"/>
        </w:rPr>
        <w:t>campi</w:t>
      </w:r>
      <w:proofErr w:type="spellEnd"/>
      <w:r>
        <w:rPr>
          <w:color w:val="FF0000"/>
          <w:sz w:val="20"/>
          <w:szCs w:val="20"/>
        </w:rPr>
        <w:t>:</w:t>
      </w:r>
      <w:r w:rsidR="00827831" w:rsidRPr="00827831">
        <w:rPr>
          <w:color w:val="FF0000"/>
          <w:sz w:val="20"/>
          <w:szCs w:val="20"/>
        </w:rPr>
        <w:t xml:space="preserve"> </w:t>
      </w:r>
      <w:r w:rsidR="00827831" w:rsidRPr="00827831">
        <w:rPr>
          <w:color w:val="FF0000"/>
          <w:sz w:val="20"/>
          <w:szCs w:val="20"/>
        </w:rPr>
        <w:t>Last Trade Update Date</w:t>
      </w:r>
      <w:r w:rsidR="00827831" w:rsidRPr="00827831">
        <w:rPr>
          <w:color w:val="FF0000"/>
          <w:sz w:val="20"/>
          <w:szCs w:val="20"/>
        </w:rPr>
        <w:t xml:space="preserve">, </w:t>
      </w:r>
      <w:r w:rsidR="00827831">
        <w:rPr>
          <w:color w:val="FF0000"/>
          <w:sz w:val="20"/>
          <w:szCs w:val="20"/>
        </w:rPr>
        <w:t>Last Trade Update Time</w:t>
      </w:r>
      <w:r w:rsidR="00827831" w:rsidRPr="00827831">
        <w:rPr>
          <w:color w:val="FF0000"/>
          <w:sz w:val="20"/>
          <w:szCs w:val="20"/>
        </w:rPr>
        <w:t>.</w:t>
      </w:r>
    </w:p>
    <w:p w:rsidR="00166E4D" w:rsidRDefault="00166E4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HeadingLight"/>
              <w:jc w:val="center"/>
            </w:pPr>
            <w:bookmarkStart w:id="40" w:name="BKM_848F2C0E_A5A8_4679_849F_E41B4502B058"/>
            <w:r w:rsidRPr="00827831">
              <w:rPr>
                <w:highlight w:val="yellow"/>
              </w:rPr>
              <w:t>Trade</w:t>
            </w:r>
          </w:p>
        </w:tc>
      </w:tr>
      <w:tr w:rsidR="00166E4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166E4D" w:rsidRDefault="007F705F">
            <w:pPr>
              <w:pStyle w:val="TableTextNormal"/>
              <w:rPr>
                <w:color w:val="000000"/>
              </w:rPr>
            </w:pPr>
            <w:r>
              <w:rPr>
                <w:color w:val="000000"/>
              </w:rPr>
              <w:t>Contains trade details as they are received from the Market.</w:t>
            </w:r>
          </w:p>
          <w:p w:rsidR="00166E4D" w:rsidRDefault="00166E4D">
            <w:pPr>
              <w:pStyle w:val="TableTextNormal"/>
              <w:rPr>
                <w:color w:val="000000"/>
              </w:rPr>
            </w:pPr>
          </w:p>
        </w:tc>
      </w:tr>
      <w:tr w:rsidR="00166E4D">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166E4D" w:rsidRDefault="007F705F">
            <w:pPr>
              <w:pStyle w:val="TableHeadingLight"/>
            </w:pPr>
            <w:r>
              <w:t>Description</w:t>
            </w: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D716C7" w:rsidRDefault="007F705F">
            <w:pPr>
              <w:pStyle w:val="TableTextNormal"/>
              <w:rPr>
                <w:rStyle w:val="Code"/>
                <w:color w:val="FF0000"/>
              </w:rPr>
            </w:pPr>
            <w:r w:rsidRPr="00D716C7">
              <w:rPr>
                <w:rStyle w:val="Code"/>
                <w:color w:val="FF0000"/>
              </w:rPr>
              <w:t>Trade Internal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Unique internal trade identification code. This code is never reset. A new value is created </w:t>
            </w:r>
            <w:proofErr w:type="spellStart"/>
            <w:r>
              <w:rPr>
                <w:rFonts w:ascii="Courier New" w:eastAsia="Courier New" w:hAnsi="Courier New" w:cs="Courier New"/>
                <w:color w:val="000000"/>
              </w:rPr>
              <w:t>avery</w:t>
            </w:r>
            <w:proofErr w:type="spellEnd"/>
            <w:r>
              <w:rPr>
                <w:rFonts w:ascii="Courier New" w:eastAsia="Courier New" w:hAnsi="Courier New" w:cs="Courier New"/>
                <w:color w:val="000000"/>
              </w:rPr>
              <w:t xml:space="preserve"> time a new record is created. Record amendments do not imply the generation of new codes. Deleted codes are not re-attributed.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Exchange ID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Name of the exchange system where the trade has been generated ("EAE").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 xml:space="preserve">Trade generation date         </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when the corresponding buy and sell orders have been executed in the format 'YYYYMMDD'.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Trade generation time         </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Time when the corresponding buy and sell orders have been executed in the format 'HHMMSSSS'.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Trade number         </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Unique system generated trade identifier for a trade.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Trade code suffix</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Indicates the actual version number of the trade (e.g., after trade modification).</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ISIN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ISIN number representing the instrument traded. This is the recommended key for the interface.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Market status indicator</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code/ identifier of the type of price.</w:t>
            </w:r>
          </w:p>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80"/>
              </w:numPr>
              <w:ind w:left="630" w:hanging="360"/>
              <w:rPr>
                <w:rFonts w:ascii="Courier New" w:eastAsia="Courier New" w:hAnsi="Courier New" w:cs="Courier New"/>
                <w:color w:val="000000"/>
              </w:rPr>
            </w:pPr>
            <w:r>
              <w:rPr>
                <w:rFonts w:ascii="Courier New" w:eastAsia="Courier New" w:hAnsi="Courier New" w:cs="Courier New"/>
                <w:color w:val="000000"/>
              </w:rPr>
              <w:t>"O" Opening Auction</w:t>
            </w:r>
          </w:p>
          <w:p w:rsidR="00166E4D" w:rsidRDefault="007F705F">
            <w:pPr>
              <w:pStyle w:val="TableTextNormal"/>
              <w:numPr>
                <w:ilvl w:val="0"/>
                <w:numId w:val="80"/>
              </w:numPr>
              <w:ind w:left="630" w:hanging="360"/>
              <w:rPr>
                <w:rFonts w:ascii="Courier New" w:eastAsia="Courier New" w:hAnsi="Courier New" w:cs="Courier New"/>
                <w:color w:val="000000"/>
              </w:rPr>
            </w:pPr>
            <w:r>
              <w:rPr>
                <w:rFonts w:ascii="Courier New" w:eastAsia="Courier New" w:hAnsi="Courier New" w:cs="Courier New"/>
                <w:color w:val="000000"/>
              </w:rPr>
              <w:t>"C" Continuous Trading</w:t>
            </w:r>
          </w:p>
          <w:p w:rsidR="00166E4D" w:rsidRDefault="007F705F">
            <w:pPr>
              <w:pStyle w:val="TableTextNormal"/>
              <w:numPr>
                <w:ilvl w:val="0"/>
                <w:numId w:val="80"/>
              </w:numPr>
              <w:ind w:left="630" w:hanging="360"/>
              <w:rPr>
                <w:rFonts w:ascii="Courier New" w:eastAsia="Courier New" w:hAnsi="Courier New" w:cs="Courier New"/>
                <w:color w:val="000000"/>
              </w:rPr>
            </w:pPr>
            <w:r>
              <w:rPr>
                <w:rFonts w:ascii="Courier New" w:eastAsia="Courier New" w:hAnsi="Courier New" w:cs="Courier New"/>
                <w:color w:val="000000"/>
              </w:rPr>
              <w:t xml:space="preserve">"V" </w:t>
            </w:r>
            <w:proofErr w:type="spellStart"/>
            <w:r>
              <w:rPr>
                <w:rFonts w:ascii="Courier New" w:eastAsia="Courier New" w:hAnsi="Courier New" w:cs="Courier New"/>
                <w:color w:val="000000"/>
              </w:rPr>
              <w:t>Vola</w:t>
            </w:r>
            <w:proofErr w:type="spellEnd"/>
            <w:r>
              <w:rPr>
                <w:rFonts w:ascii="Courier New" w:eastAsia="Courier New" w:hAnsi="Courier New" w:cs="Courier New"/>
                <w:color w:val="000000"/>
              </w:rPr>
              <w:t xml:space="preserve"> Interruption in CT</w:t>
            </w:r>
          </w:p>
          <w:p w:rsidR="00166E4D" w:rsidRDefault="007F705F">
            <w:pPr>
              <w:pStyle w:val="TableTextNormal"/>
              <w:numPr>
                <w:ilvl w:val="0"/>
                <w:numId w:val="80"/>
              </w:numPr>
              <w:ind w:left="630" w:hanging="360"/>
              <w:rPr>
                <w:rFonts w:ascii="Courier New" w:eastAsia="Courier New" w:hAnsi="Courier New" w:cs="Courier New"/>
                <w:color w:val="000000"/>
              </w:rPr>
            </w:pPr>
            <w:r>
              <w:rPr>
                <w:rFonts w:ascii="Courier New" w:eastAsia="Courier New" w:hAnsi="Courier New" w:cs="Courier New"/>
                <w:color w:val="000000"/>
              </w:rPr>
              <w:t>"A" Auction</w:t>
            </w:r>
          </w:p>
          <w:p w:rsidR="00166E4D" w:rsidRDefault="007F705F">
            <w:pPr>
              <w:pStyle w:val="TableTextNormal"/>
              <w:numPr>
                <w:ilvl w:val="0"/>
                <w:numId w:val="80"/>
              </w:numPr>
              <w:ind w:left="630" w:hanging="360"/>
              <w:rPr>
                <w:rFonts w:ascii="Courier New" w:eastAsia="Courier New" w:hAnsi="Courier New" w:cs="Courier New"/>
                <w:color w:val="000000"/>
              </w:rPr>
            </w:pPr>
            <w:r>
              <w:rPr>
                <w:rFonts w:ascii="Courier New" w:eastAsia="Courier New" w:hAnsi="Courier New" w:cs="Courier New"/>
                <w:color w:val="000000"/>
              </w:rPr>
              <w:t>"F" Closing Auction</w:t>
            </w:r>
          </w:p>
          <w:p w:rsidR="00166E4D" w:rsidRDefault="007F705F">
            <w:pPr>
              <w:pStyle w:val="TableTextNormal"/>
              <w:numPr>
                <w:ilvl w:val="0"/>
                <w:numId w:val="80"/>
              </w:numPr>
              <w:ind w:left="630" w:hanging="360"/>
              <w:rPr>
                <w:rFonts w:ascii="Courier New" w:eastAsia="Courier New" w:hAnsi="Courier New" w:cs="Courier New"/>
                <w:color w:val="000000"/>
              </w:rPr>
            </w:pPr>
            <w:r>
              <w:rPr>
                <w:rFonts w:ascii="Courier New" w:eastAsia="Courier New" w:hAnsi="Courier New" w:cs="Courier New"/>
                <w:color w:val="000000"/>
              </w:rPr>
              <w:t>" " Blank for OTC trades.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D716C7" w:rsidRDefault="007F705F">
            <w:pPr>
              <w:pStyle w:val="TableTextNormal"/>
              <w:rPr>
                <w:rStyle w:val="Code"/>
                <w:color w:val="FF0000"/>
              </w:rPr>
            </w:pPr>
            <w:r w:rsidRPr="00D716C7">
              <w:rPr>
                <w:rStyle w:val="Code"/>
                <w:color w:val="FF0000"/>
              </w:rPr>
              <w:t>Trade type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Indicates that the trade is an exchange trade, always "XP" + " " ('Space').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Trade price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DECIMAL(13,5)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13</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Price at which the orders have been executed (assumed currency is settlement currency for instruments listed per unit and denomination currency for instruments listed in percentage).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Trade quantity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DECIMAL(15,3)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15</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Quantity of equities, warrants or bonds which has to be delivered by the seller.</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A7775A" w:rsidRDefault="007F705F">
            <w:pPr>
              <w:pStyle w:val="TableTextNormal"/>
              <w:rPr>
                <w:rStyle w:val="Code"/>
                <w:color w:val="FF0000"/>
              </w:rPr>
            </w:pPr>
            <w:r w:rsidRPr="00A7775A">
              <w:rPr>
                <w:rStyle w:val="Code"/>
                <w:color w:val="FF0000"/>
              </w:rPr>
              <w:t>Market value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DECIMAL(14,2)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14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Trade quantity multiplied with trade price.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Denomination currency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ISO code for the currency (e.g., ”DEM” for DM and ”EUR” for EURO). For equities and warrants this field is not filled.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Pr="00D716C7" w:rsidRDefault="007F705F">
            <w:pPr>
              <w:pStyle w:val="TableTextNormal"/>
              <w:rPr>
                <w:rStyle w:val="Code"/>
                <w:color w:val="FF0000"/>
              </w:rPr>
            </w:pPr>
            <w:r w:rsidRPr="00D716C7">
              <w:rPr>
                <w:rStyle w:val="Code"/>
                <w:color w:val="FF0000"/>
              </w:rPr>
              <w:t>Settlement currency code</w:t>
            </w:r>
          </w:p>
          <w:p w:rsidR="00166E4D" w:rsidRPr="00D716C7" w:rsidRDefault="00166E4D">
            <w:pPr>
              <w:pStyle w:val="TableTextNormal"/>
              <w:rPr>
                <w:rStyle w:val="Code"/>
                <w:color w:val="FF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Currency in which the trade has to be settled (i.e., equal to Trading Currency).</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currency exchange rate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DECIMAL(10,5)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10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Exchange rate between the Denomination Currency and the Settlement Currency for non EMU currencies, i.e. always 0 for Release 3.</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currency conversion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DECIMAL(10,5)</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10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Conversion factor between the Denomination Currency and the Settlement Currency for EMU currencies. </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Settlement </w:t>
            </w:r>
            <w:r>
              <w:rPr>
                <w:rStyle w:val="Code"/>
                <w:color w:val="000000"/>
              </w:rPr>
              <w:lastRenderedPageBreak/>
              <w:t>amount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DECIMAL(14,2)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14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Amount which has to be paid by the </w:t>
            </w:r>
            <w:r>
              <w:rPr>
                <w:rFonts w:ascii="Courier New" w:eastAsia="Courier New" w:hAnsi="Courier New" w:cs="Courier New"/>
                <w:color w:val="000000"/>
              </w:rPr>
              <w:lastRenderedPageBreak/>
              <w:t>buyer of the trade.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Settlement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Blank for on-exchange trades.</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period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Number of days after the trading date when the trade has to be settled: "2" (because settlement period is T + 2)</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Settlement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when the trade has to be settled in the 'YYYYMMDD' format.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Instrument subtype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Defines the type of the bond, e.g., "ANL" for federal bonds (”</w:t>
            </w:r>
            <w:proofErr w:type="spellStart"/>
            <w:r>
              <w:rPr>
                <w:rFonts w:ascii="Courier New" w:eastAsia="Courier New" w:hAnsi="Courier New" w:cs="Courier New"/>
                <w:color w:val="000000"/>
              </w:rPr>
              <w:t>Bundesanleihen</w:t>
            </w:r>
            <w:proofErr w:type="spellEnd"/>
            <w:r>
              <w:rPr>
                <w:rFonts w:ascii="Courier New" w:eastAsia="Courier New" w:hAnsi="Courier New" w:cs="Courier New"/>
                <w:color w:val="000000"/>
              </w:rPr>
              <w: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Issuer</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VARCHAR(20)</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Issuer of the bond, e.g.,” Bundesbank” for federal bonds (”</w:t>
            </w:r>
            <w:proofErr w:type="spellStart"/>
            <w:r>
              <w:rPr>
                <w:rFonts w:ascii="Courier New" w:eastAsia="Courier New" w:hAnsi="Courier New" w:cs="Courier New"/>
                <w:color w:val="000000"/>
              </w:rPr>
              <w:t>Bundesanleihen</w:t>
            </w:r>
            <w:proofErr w:type="spellEnd"/>
            <w:r>
              <w:rPr>
                <w:rFonts w:ascii="Courier New" w:eastAsia="Courier New" w:hAnsi="Courier New" w:cs="Courier New"/>
                <w:color w:val="000000"/>
              </w:rPr>
              <w: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Coupon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DECIMAL(9,7)</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9</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7</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Coupon Rate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Maturity date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Date when the bond is redeemed ('YYYYMMDD').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Rate of interest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DECIMAL(9,7)</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9</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7</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Percentage of the bonds face value that is paid as interest.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Divergent interest payment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Interest payment date different from standard.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Deposit option</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Deposit option (e.g., </w:t>
            </w:r>
            <w:proofErr w:type="spellStart"/>
            <w:r>
              <w:rPr>
                <w:rFonts w:ascii="Courier New" w:eastAsia="Courier New" w:hAnsi="Courier New" w:cs="Courier New"/>
                <w:color w:val="000000"/>
              </w:rPr>
              <w:t>Girosammelverwahrung</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Streifbandverwahrung</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Wertpapierrechnung</w:t>
            </w:r>
            <w:proofErr w:type="spellEnd"/>
            <w:r>
              <w:rPr>
                <w:rFonts w:ascii="Courier New" w:eastAsia="Courier New" w:hAnsi="Courier New" w:cs="Courier New"/>
                <w:color w:val="000000"/>
              </w:rPr>
              <w:t>, AKV)</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Accrued interest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DECIMAL(12,2)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12</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Part of the next interest payment that belongs to the seller.</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Accrued interest days</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Number of days since the last interest payment.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Buy Trading Member</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Account number of the buyer exchange member.</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Account buy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Account number of the buyer clearing member.</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Sell Trading </w:t>
            </w:r>
            <w:proofErr w:type="spellStart"/>
            <w:r>
              <w:rPr>
                <w:rStyle w:val="Code"/>
                <w:color w:val="000000"/>
              </w:rPr>
              <w:t>Memeber</w:t>
            </w:r>
            <w:proofErr w:type="spellEnd"/>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Account number of the seller exchange member.</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Account sell</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Account number of the seller clearing member.</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Amended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If the trade is amended this field should be populated with 'Y', 'N' otherwise. </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Cancelled</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If the trade is cancelled this field should be populated with 'Y', 'N' otherwise. </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Buy order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Generated identifier for the buy order of a trade. For OTC trades this number is filled with a placeholder.</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Buy user </w:t>
            </w:r>
            <w:r>
              <w:rPr>
                <w:rStyle w:val="Code"/>
                <w:color w:val="000000"/>
              </w:rPr>
              <w:lastRenderedPageBreak/>
              <w:t>group</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User group to which the user </w:t>
            </w:r>
            <w:r>
              <w:rPr>
                <w:rFonts w:ascii="Courier New" w:eastAsia="Courier New" w:hAnsi="Courier New" w:cs="Courier New"/>
                <w:color w:val="000000"/>
              </w:rPr>
              <w:lastRenderedPageBreak/>
              <w:t>belongs (e.g., TRD).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lastRenderedPageBreak/>
              <w:t>Buy user id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ID of the user who has entered the order resulting in this trade. (e.g., 001).</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Buy trade number</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System generated trade identifier for a matched trade or an OTC trade.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Buy </w:t>
            </w:r>
            <w:proofErr w:type="spellStart"/>
            <w:r>
              <w:rPr>
                <w:rStyle w:val="Code"/>
                <w:color w:val="000000"/>
              </w:rPr>
              <w:t>mbr</w:t>
            </w:r>
            <w:proofErr w:type="spellEnd"/>
            <w:r>
              <w:rPr>
                <w:rStyle w:val="Code"/>
                <w:color w:val="000000"/>
              </w:rPr>
              <w:t xml:space="preserve"> internal order</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VARCHAR(16)</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Identifier for the order assigned by the member which has entered the order.</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Buy text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81"/>
              </w:numPr>
              <w:ind w:left="630" w:hanging="360"/>
              <w:rPr>
                <w:rFonts w:ascii="Courier New" w:eastAsia="Courier New" w:hAnsi="Courier New" w:cs="Courier New"/>
                <w:color w:val="000000"/>
              </w:rPr>
            </w:pPr>
            <w:r>
              <w:rPr>
                <w:rFonts w:ascii="Courier New" w:eastAsia="Courier New" w:hAnsi="Courier New" w:cs="Courier New"/>
                <w:color w:val="000000"/>
              </w:rPr>
              <w:t>Text field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Buy account type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The Account Type where the trade was booked on (‘A’: Agent, ‘P’: Principal, ‘M’: </w:t>
            </w:r>
            <w:proofErr w:type="spellStart"/>
            <w:r>
              <w:rPr>
                <w:rFonts w:ascii="Courier New" w:eastAsia="Courier New" w:hAnsi="Courier New" w:cs="Courier New"/>
                <w:color w:val="000000"/>
              </w:rPr>
              <w:t>Betreuer</w:t>
            </w:r>
            <w:proofErr w:type="spellEnd"/>
            <w:r>
              <w:rPr>
                <w:rFonts w:ascii="Courier New" w:eastAsia="Courier New" w:hAnsi="Courier New" w:cs="Courier New"/>
                <w:color w:val="000000"/>
              </w:rPr>
              <w: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Buy account type numb</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number pertaining to the Account Type (e.g., 1, 2).</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Buy quantity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DECIMAL(12,3)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12</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quantity of the order which has been executed for this trade.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Sell order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Generated identifier for the sell order of a trade. For OTC trades this number is filled with a placeholder.</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Sell user group</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User group to which the user belongs (e.g., TRD).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Sell user id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ID of the user who has entered the order resulting in this trade. (e.g., 001).</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Sell trade number</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INTEGER</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System generated trade identifier for a matched trade or an OTC trade.</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 xml:space="preserve">Sell </w:t>
            </w:r>
            <w:proofErr w:type="spellStart"/>
            <w:r>
              <w:rPr>
                <w:rStyle w:val="Code"/>
                <w:color w:val="000000"/>
              </w:rPr>
              <w:t>mbr</w:t>
            </w:r>
            <w:proofErr w:type="spellEnd"/>
            <w:r>
              <w:rPr>
                <w:rStyle w:val="Code"/>
                <w:color w:val="000000"/>
              </w:rPr>
              <w:t xml:space="preserve"> internal order</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VARCHAR(16)</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Identifier for the order assigned by the member which has entered the order.</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Sell text</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VARCHAR(12)</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Text field</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Sell account type code</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 xml:space="preserve">The Account Type where the trade was booked on (‘A’: Agent, ‘P’: Principal, ‘M’: </w:t>
            </w:r>
            <w:proofErr w:type="spellStart"/>
            <w:r>
              <w:rPr>
                <w:rFonts w:ascii="Courier New" w:eastAsia="Courier New" w:hAnsi="Courier New" w:cs="Courier New"/>
                <w:color w:val="000000"/>
              </w:rPr>
              <w:t>Betreuer</w:t>
            </w:r>
            <w:proofErr w:type="spellEnd"/>
            <w:r>
              <w:rPr>
                <w:rFonts w:ascii="Courier New" w:eastAsia="Courier New" w:hAnsi="Courier New" w:cs="Courier New"/>
                <w:color w:val="000000"/>
              </w:rPr>
              <w:t>).</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Sell account type numb</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VARCHAR(1)</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166E4D">
            <w:pPr>
              <w:pStyle w:val="TableTextNormal"/>
              <w:rPr>
                <w:rFonts w:ascii="Courier New" w:eastAsia="Courier New" w:hAnsi="Courier New" w:cs="Courier New"/>
                <w:color w:val="000000"/>
              </w:rPr>
            </w:pPr>
          </w:p>
          <w:p w:rsidR="00166E4D" w:rsidRDefault="007F705F">
            <w:pPr>
              <w:pStyle w:val="TableTextNormal"/>
              <w:numPr>
                <w:ilvl w:val="0"/>
                <w:numId w:val="82"/>
              </w:numPr>
              <w:ind w:left="630" w:hanging="360"/>
              <w:rPr>
                <w:rFonts w:ascii="Courier New" w:eastAsia="Courier New" w:hAnsi="Courier New" w:cs="Courier New"/>
                <w:color w:val="000000"/>
              </w:rPr>
            </w:pPr>
            <w:r>
              <w:rPr>
                <w:rFonts w:ascii="Courier New" w:eastAsia="Courier New" w:hAnsi="Courier New" w:cs="Courier New"/>
                <w:color w:val="000000"/>
              </w:rPr>
              <w:t>The number pertaining to the Account Type (e.g., 1, 2).</w:t>
            </w:r>
          </w:p>
          <w:p w:rsidR="00166E4D" w:rsidRDefault="00166E4D">
            <w:pPr>
              <w:pStyle w:val="TableTextNormal"/>
              <w:rPr>
                <w:rStyle w:val="Code"/>
                <w:color w:val="000000"/>
              </w:rPr>
            </w:pPr>
          </w:p>
        </w:tc>
      </w:tr>
      <w:tr w:rsidR="00166E4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Sell quantity</w:t>
            </w:r>
          </w:p>
          <w:p w:rsidR="00166E4D" w:rsidRDefault="00166E4D">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DECIMAL(12,3)</w:t>
            </w:r>
          </w:p>
          <w:p w:rsidR="00166E4D" w:rsidRDefault="00166E4D">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12</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166E4D" w:rsidRDefault="007F705F">
            <w:pPr>
              <w:pStyle w:val="TableTextNormal"/>
              <w:rPr>
                <w:rFonts w:ascii="Courier New" w:eastAsia="Courier New" w:hAnsi="Courier New" w:cs="Courier New"/>
                <w:color w:val="000000"/>
              </w:rPr>
            </w:pPr>
            <w:r>
              <w:rPr>
                <w:rFonts w:ascii="Courier New" w:eastAsia="Courier New" w:hAnsi="Courier New" w:cs="Courier New"/>
                <w:color w:val="000000"/>
              </w:rPr>
              <w:t>The quantity of the order which has been executed for this trade.</w:t>
            </w:r>
          </w:p>
          <w:p w:rsidR="00166E4D" w:rsidRDefault="00166E4D">
            <w:pPr>
              <w:pStyle w:val="TableTextNormal"/>
              <w:rPr>
                <w:rStyle w:val="Code"/>
                <w:color w:val="000000"/>
              </w:rPr>
            </w:pPr>
          </w:p>
        </w:tc>
      </w:tr>
      <w:bookmarkEnd w:id="35"/>
      <w:bookmarkEnd w:id="40"/>
    </w:tbl>
    <w:p w:rsidR="00166E4D" w:rsidRDefault="00166E4D">
      <w:pPr>
        <w:rPr>
          <w:sz w:val="20"/>
          <w:szCs w:val="20"/>
        </w:rPr>
      </w:pPr>
    </w:p>
    <w:p w:rsidR="00A7775A" w:rsidRPr="00827831" w:rsidRDefault="00A7775A" w:rsidP="00A7775A">
      <w:pPr>
        <w:pStyle w:val="ListParagraph"/>
        <w:numPr>
          <w:ilvl w:val="0"/>
          <w:numId w:val="83"/>
        </w:numPr>
        <w:rPr>
          <w:sz w:val="20"/>
          <w:szCs w:val="20"/>
        </w:rPr>
      </w:pPr>
      <w:proofErr w:type="spellStart"/>
      <w:r>
        <w:rPr>
          <w:color w:val="FF0000"/>
          <w:sz w:val="20"/>
          <w:szCs w:val="20"/>
        </w:rPr>
        <w:t>Mancano</w:t>
      </w:r>
      <w:proofErr w:type="spellEnd"/>
      <w:r>
        <w:rPr>
          <w:color w:val="FF0000"/>
          <w:sz w:val="20"/>
          <w:szCs w:val="20"/>
        </w:rPr>
        <w:t xml:space="preserve"> </w:t>
      </w:r>
      <w:proofErr w:type="spellStart"/>
      <w:r>
        <w:rPr>
          <w:color w:val="FF0000"/>
          <w:sz w:val="20"/>
          <w:szCs w:val="20"/>
        </w:rPr>
        <w:t>i</w:t>
      </w:r>
      <w:proofErr w:type="spellEnd"/>
      <w:r>
        <w:rPr>
          <w:color w:val="FF0000"/>
          <w:sz w:val="20"/>
          <w:szCs w:val="20"/>
        </w:rPr>
        <w:t xml:space="preserve"> </w:t>
      </w:r>
      <w:proofErr w:type="spellStart"/>
      <w:r>
        <w:rPr>
          <w:color w:val="FF0000"/>
          <w:sz w:val="20"/>
          <w:szCs w:val="20"/>
        </w:rPr>
        <w:t>campi</w:t>
      </w:r>
      <w:proofErr w:type="spellEnd"/>
      <w:r>
        <w:rPr>
          <w:color w:val="FF0000"/>
          <w:sz w:val="20"/>
          <w:szCs w:val="20"/>
        </w:rPr>
        <w:t>:</w:t>
      </w:r>
      <w:r w:rsidRPr="00827831">
        <w:rPr>
          <w:color w:val="FF0000"/>
          <w:sz w:val="20"/>
          <w:szCs w:val="20"/>
        </w:rPr>
        <w:t xml:space="preserve"> </w:t>
      </w:r>
      <w:r>
        <w:rPr>
          <w:color w:val="FF0000"/>
          <w:sz w:val="20"/>
          <w:szCs w:val="20"/>
        </w:rPr>
        <w:t>Update User</w:t>
      </w:r>
      <w:r w:rsidRPr="00827831">
        <w:rPr>
          <w:color w:val="FF0000"/>
          <w:sz w:val="20"/>
          <w:szCs w:val="20"/>
        </w:rPr>
        <w:t xml:space="preserve">, </w:t>
      </w:r>
      <w:r>
        <w:rPr>
          <w:color w:val="FF0000"/>
          <w:sz w:val="20"/>
          <w:szCs w:val="20"/>
        </w:rPr>
        <w:t xml:space="preserve">Update Type, </w:t>
      </w:r>
      <w:r>
        <w:rPr>
          <w:color w:val="FF0000"/>
          <w:sz w:val="20"/>
          <w:szCs w:val="20"/>
        </w:rPr>
        <w:t xml:space="preserve">Update </w:t>
      </w:r>
      <w:r>
        <w:rPr>
          <w:color w:val="FF0000"/>
          <w:sz w:val="20"/>
          <w:szCs w:val="20"/>
        </w:rPr>
        <w:t>Date</w:t>
      </w:r>
      <w:bookmarkStart w:id="41" w:name="_GoBack"/>
      <w:bookmarkEnd w:id="41"/>
      <w:r>
        <w:rPr>
          <w:color w:val="FF0000"/>
          <w:sz w:val="20"/>
          <w:szCs w:val="20"/>
        </w:rPr>
        <w:t>Time</w:t>
      </w:r>
      <w:r w:rsidRPr="00827831">
        <w:rPr>
          <w:color w:val="FF0000"/>
          <w:sz w:val="20"/>
          <w:szCs w:val="20"/>
        </w:rPr>
        <w:t>.</w:t>
      </w:r>
    </w:p>
    <w:p w:rsidR="00166E4D" w:rsidRDefault="00166E4D">
      <w:pPr>
        <w:rPr>
          <w:sz w:val="20"/>
          <w:szCs w:val="20"/>
        </w:rPr>
      </w:pPr>
    </w:p>
    <w:p w:rsidR="00166E4D" w:rsidRDefault="00166E4D"/>
    <w:sectPr w:rsidR="00166E4D">
      <w:headerReference w:type="default" r:id="rId14"/>
      <w:footerReference w:type="default" r:id="rId15"/>
      <w:pgSz w:w="11902" w:h="16835"/>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D58" w:rsidRDefault="00733D58">
      <w:r>
        <w:separator/>
      </w:r>
    </w:p>
  </w:endnote>
  <w:endnote w:type="continuationSeparator" w:id="0">
    <w:p w:rsidR="00733D58" w:rsidRDefault="00733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Lucida Sans">
    <w:panose1 w:val="020B0602040502020204"/>
    <w:charset w:val="00"/>
    <w:family w:val="swiss"/>
    <w:pitch w:val="variable"/>
    <w:sig w:usb0="A1002AEF" w:usb1="8000787B" w:usb2="00000008" w:usb3="00000000" w:csb0="000100FF" w:csb1="00000000"/>
  </w:font>
  <w:font w:name="Liberation Sans Narrow">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D58" w:rsidRDefault="00733D58">
    <w:pPr>
      <w:jc w:val="right"/>
      <w:rPr>
        <w:sz w:val="20"/>
        <w:szCs w:val="20"/>
      </w:rPr>
    </w:pPr>
    <w:r>
      <w:rPr>
        <w:color w:val="000000"/>
        <w:sz w:val="20"/>
        <w:szCs w:val="20"/>
      </w:rPr>
      <w:t xml:space="preserve">Page </w:t>
    </w:r>
    <w:r>
      <w:rPr>
        <w:color w:val="000000"/>
        <w:sz w:val="20"/>
        <w:szCs w:val="20"/>
      </w:rPr>
      <w:fldChar w:fldCharType="begin"/>
    </w:r>
    <w:r>
      <w:rPr>
        <w:color w:val="000000"/>
        <w:sz w:val="20"/>
        <w:szCs w:val="20"/>
      </w:rPr>
      <w:instrText xml:space="preserve">PAGE </w:instrText>
    </w:r>
    <w:r>
      <w:rPr>
        <w:color w:val="000000"/>
        <w:sz w:val="20"/>
        <w:szCs w:val="20"/>
      </w:rPr>
      <w:fldChar w:fldCharType="separate"/>
    </w:r>
    <w:r w:rsidR="00A7775A">
      <w:rPr>
        <w:noProof/>
        <w:color w:val="000000"/>
        <w:sz w:val="20"/>
        <w:szCs w:val="20"/>
      </w:rPr>
      <w:t>57</w:t>
    </w:r>
    <w:r>
      <w:fldChar w:fldCharType="end"/>
    </w:r>
    <w:r>
      <w:rPr>
        <w:color w:val="000000"/>
        <w:sz w:val="20"/>
        <w:szCs w:val="20"/>
      </w:rPr>
      <w:t xml:space="preserve"> of </w:t>
    </w:r>
    <w:r>
      <w:rPr>
        <w:color w:val="000000"/>
        <w:sz w:val="20"/>
        <w:szCs w:val="20"/>
      </w:rPr>
      <w:fldChar w:fldCharType="begin"/>
    </w:r>
    <w:r>
      <w:rPr>
        <w:color w:val="000000"/>
        <w:sz w:val="20"/>
        <w:szCs w:val="20"/>
      </w:rPr>
      <w:instrText xml:space="preserve">NUMPAGES </w:instrText>
    </w:r>
    <w:r>
      <w:rPr>
        <w:color w:val="000000"/>
        <w:sz w:val="20"/>
        <w:szCs w:val="20"/>
      </w:rPr>
      <w:fldChar w:fldCharType="separate"/>
    </w:r>
    <w:r w:rsidR="00A7775A">
      <w:rPr>
        <w:noProof/>
        <w:color w:val="000000"/>
        <w:sz w:val="20"/>
        <w:szCs w:val="20"/>
      </w:rPr>
      <w:t>57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D58" w:rsidRDefault="00733D58">
      <w:r>
        <w:separator/>
      </w:r>
    </w:p>
  </w:footnote>
  <w:footnote w:type="continuationSeparator" w:id="0">
    <w:p w:rsidR="00733D58" w:rsidRDefault="00733D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D58" w:rsidRDefault="00733D58">
    <w:pPr>
      <w:rPr>
        <w:sz w:val="20"/>
        <w:szCs w:val="20"/>
      </w:rPr>
    </w:pPr>
    <w:r>
      <w:rPr>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B00EB30"/>
    <w:name w:val="Heading"/>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
    <w:nsid w:val="01DD0C87"/>
    <w:multiLevelType w:val="multilevel"/>
    <w:tmpl w:val="1E286C0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nsid w:val="01DD0C97"/>
    <w:multiLevelType w:val="multilevel"/>
    <w:tmpl w:val="C1601BF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nsid w:val="01DD0E1D"/>
    <w:multiLevelType w:val="multilevel"/>
    <w:tmpl w:val="4A6431C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
    <w:nsid w:val="01DD0E99"/>
    <w:multiLevelType w:val="multilevel"/>
    <w:tmpl w:val="F9D4FE1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
    <w:nsid w:val="01DD0EF7"/>
    <w:multiLevelType w:val="multilevel"/>
    <w:tmpl w:val="03E6D65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
    <w:nsid w:val="01DD0F64"/>
    <w:multiLevelType w:val="multilevel"/>
    <w:tmpl w:val="54B4F53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nsid w:val="01DD0FD1"/>
    <w:multiLevelType w:val="multilevel"/>
    <w:tmpl w:val="444ED5D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
    <w:nsid w:val="01DD1609"/>
    <w:multiLevelType w:val="multilevel"/>
    <w:tmpl w:val="74705F6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nsid w:val="01DD1EB0"/>
    <w:multiLevelType w:val="multilevel"/>
    <w:tmpl w:val="7CE4ABF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0">
    <w:nsid w:val="01DD20B3"/>
    <w:multiLevelType w:val="multilevel"/>
    <w:tmpl w:val="9A7E793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nsid w:val="01DD20D2"/>
    <w:multiLevelType w:val="multilevel"/>
    <w:tmpl w:val="A428031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nsid w:val="01DD20E2"/>
    <w:multiLevelType w:val="multilevel"/>
    <w:tmpl w:val="F1087BF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nsid w:val="01DD22E4"/>
    <w:multiLevelType w:val="multilevel"/>
    <w:tmpl w:val="FBE411B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nsid w:val="01DD24D8"/>
    <w:multiLevelType w:val="multilevel"/>
    <w:tmpl w:val="662E75B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nsid w:val="01DD269C"/>
    <w:multiLevelType w:val="multilevel"/>
    <w:tmpl w:val="8EC0F07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nsid w:val="01DD292B"/>
    <w:multiLevelType w:val="multilevel"/>
    <w:tmpl w:val="6018D4C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nsid w:val="01DD293B"/>
    <w:multiLevelType w:val="multilevel"/>
    <w:tmpl w:val="A018529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nsid w:val="01DD2B1E"/>
    <w:multiLevelType w:val="multilevel"/>
    <w:tmpl w:val="B56458C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nsid w:val="01DD2D40"/>
    <w:multiLevelType w:val="multilevel"/>
    <w:tmpl w:val="497A4FB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nsid w:val="01DD2F05"/>
    <w:multiLevelType w:val="multilevel"/>
    <w:tmpl w:val="B182781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nsid w:val="01DD2F24"/>
    <w:multiLevelType w:val="multilevel"/>
    <w:tmpl w:val="B29696F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nsid w:val="01DD303D"/>
    <w:multiLevelType w:val="multilevel"/>
    <w:tmpl w:val="E5D6E8A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nsid w:val="01DD309A"/>
    <w:multiLevelType w:val="multilevel"/>
    <w:tmpl w:val="203E35B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nsid w:val="01DD31C3"/>
    <w:multiLevelType w:val="multilevel"/>
    <w:tmpl w:val="0E1CBE1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nsid w:val="01DD31D2"/>
    <w:multiLevelType w:val="multilevel"/>
    <w:tmpl w:val="A2B2232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6">
    <w:nsid w:val="01DD3452"/>
    <w:multiLevelType w:val="multilevel"/>
    <w:tmpl w:val="F8B4B4B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7">
    <w:nsid w:val="01DD35E8"/>
    <w:multiLevelType w:val="multilevel"/>
    <w:tmpl w:val="6E6A5AA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8">
    <w:nsid w:val="01DD3838"/>
    <w:multiLevelType w:val="multilevel"/>
    <w:tmpl w:val="73CAA498"/>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01DD3951"/>
    <w:multiLevelType w:val="multilevel"/>
    <w:tmpl w:val="C408ED6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0">
    <w:nsid w:val="01DD3A89"/>
    <w:multiLevelType w:val="multilevel"/>
    <w:tmpl w:val="A14446D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1">
    <w:nsid w:val="01DD3A99"/>
    <w:multiLevelType w:val="multilevel"/>
    <w:tmpl w:val="6C06957E"/>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2">
    <w:nsid w:val="01DD3F98"/>
    <w:multiLevelType w:val="multilevel"/>
    <w:tmpl w:val="A270174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3">
    <w:nsid w:val="01DD40A1"/>
    <w:multiLevelType w:val="multilevel"/>
    <w:tmpl w:val="3C480AB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4">
    <w:nsid w:val="01DD40B1"/>
    <w:multiLevelType w:val="multilevel"/>
    <w:tmpl w:val="DD382D10"/>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5">
    <w:nsid w:val="01DD42E2"/>
    <w:multiLevelType w:val="multilevel"/>
    <w:tmpl w:val="2A7C285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6">
    <w:nsid w:val="01DD44A7"/>
    <w:multiLevelType w:val="multilevel"/>
    <w:tmpl w:val="22DE2A9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7">
    <w:nsid w:val="01DD46C9"/>
    <w:multiLevelType w:val="multilevel"/>
    <w:tmpl w:val="2AD2398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8">
    <w:nsid w:val="01DD47A3"/>
    <w:multiLevelType w:val="multilevel"/>
    <w:tmpl w:val="11404A6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9">
    <w:nsid w:val="01DD47B3"/>
    <w:multiLevelType w:val="multilevel"/>
    <w:tmpl w:val="D312E570"/>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0">
    <w:nsid w:val="01DD48EB"/>
    <w:multiLevelType w:val="multilevel"/>
    <w:tmpl w:val="7ED8AD5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1">
    <w:nsid w:val="01DD491A"/>
    <w:multiLevelType w:val="multilevel"/>
    <w:tmpl w:val="24902E1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2">
    <w:nsid w:val="01DD4929"/>
    <w:multiLevelType w:val="multilevel"/>
    <w:tmpl w:val="F7B2F254"/>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3">
    <w:nsid w:val="01DD4948"/>
    <w:multiLevelType w:val="multilevel"/>
    <w:tmpl w:val="40BCCF1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4">
    <w:nsid w:val="01DD4958"/>
    <w:multiLevelType w:val="multilevel"/>
    <w:tmpl w:val="C090E2D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5">
    <w:nsid w:val="01DD4977"/>
    <w:multiLevelType w:val="multilevel"/>
    <w:tmpl w:val="140ECFB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6">
    <w:nsid w:val="01DD4DBB"/>
    <w:multiLevelType w:val="multilevel"/>
    <w:tmpl w:val="BE625DB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7">
    <w:nsid w:val="01DD4F8F"/>
    <w:multiLevelType w:val="multilevel"/>
    <w:tmpl w:val="F9C0C61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8">
    <w:nsid w:val="01DD4F9F"/>
    <w:multiLevelType w:val="multilevel"/>
    <w:tmpl w:val="0B3C47D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9">
    <w:nsid w:val="01DD576C"/>
    <w:multiLevelType w:val="multilevel"/>
    <w:tmpl w:val="BEC8910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0">
    <w:nsid w:val="01DD577B"/>
    <w:multiLevelType w:val="multilevel"/>
    <w:tmpl w:val="82E2A00A"/>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1">
    <w:nsid w:val="01DD5901"/>
    <w:multiLevelType w:val="multilevel"/>
    <w:tmpl w:val="0CA4352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2">
    <w:nsid w:val="01DD5911"/>
    <w:multiLevelType w:val="multilevel"/>
    <w:tmpl w:val="ACD4EDFA"/>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3">
    <w:nsid w:val="01DD60ED"/>
    <w:multiLevelType w:val="multilevel"/>
    <w:tmpl w:val="28489A1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4">
    <w:nsid w:val="01DD60FD"/>
    <w:multiLevelType w:val="multilevel"/>
    <w:tmpl w:val="CEB0E70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5">
    <w:nsid w:val="01DD61A8"/>
    <w:multiLevelType w:val="multilevel"/>
    <w:tmpl w:val="669838B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6">
    <w:nsid w:val="01DD61B8"/>
    <w:multiLevelType w:val="multilevel"/>
    <w:tmpl w:val="E07C8F30"/>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7">
    <w:nsid w:val="01DD63EA"/>
    <w:multiLevelType w:val="multilevel"/>
    <w:tmpl w:val="B4A8113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8">
    <w:nsid w:val="01DD63F9"/>
    <w:multiLevelType w:val="multilevel"/>
    <w:tmpl w:val="549E9D16"/>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9">
    <w:nsid w:val="01DD65DD"/>
    <w:multiLevelType w:val="multilevel"/>
    <w:tmpl w:val="BEA440F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0">
    <w:nsid w:val="01DD65EC"/>
    <w:multiLevelType w:val="multilevel"/>
    <w:tmpl w:val="A2D42414"/>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1">
    <w:nsid w:val="01DD6A50"/>
    <w:multiLevelType w:val="multilevel"/>
    <w:tmpl w:val="9D08CFA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2">
    <w:nsid w:val="01DD6A7E"/>
    <w:multiLevelType w:val="multilevel"/>
    <w:tmpl w:val="CE88B6B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3">
    <w:nsid w:val="01DD6A8E"/>
    <w:multiLevelType w:val="multilevel"/>
    <w:tmpl w:val="61021B1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4">
    <w:nsid w:val="01DD6C24"/>
    <w:multiLevelType w:val="multilevel"/>
    <w:tmpl w:val="52C8392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5">
    <w:nsid w:val="01DD7316"/>
    <w:multiLevelType w:val="multilevel"/>
    <w:tmpl w:val="F11C631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6">
    <w:nsid w:val="01DD746D"/>
    <w:multiLevelType w:val="multilevel"/>
    <w:tmpl w:val="887A10B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7">
    <w:nsid w:val="01DD7632"/>
    <w:multiLevelType w:val="multilevel"/>
    <w:tmpl w:val="8CA069A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8">
    <w:nsid w:val="01DD7641"/>
    <w:multiLevelType w:val="multilevel"/>
    <w:tmpl w:val="8E225270"/>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9">
    <w:nsid w:val="01DD791E"/>
    <w:multiLevelType w:val="multilevel"/>
    <w:tmpl w:val="EE48DC7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0">
    <w:nsid w:val="01DD796C"/>
    <w:multiLevelType w:val="multilevel"/>
    <w:tmpl w:val="44FA802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1">
    <w:nsid w:val="01DD797C"/>
    <w:multiLevelType w:val="multilevel"/>
    <w:tmpl w:val="C9428776"/>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2">
    <w:nsid w:val="01DD7B9E"/>
    <w:multiLevelType w:val="multilevel"/>
    <w:tmpl w:val="5758288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3">
    <w:nsid w:val="01DD7D05"/>
    <w:multiLevelType w:val="multilevel"/>
    <w:tmpl w:val="FE4E821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4">
    <w:nsid w:val="01DD7D24"/>
    <w:multiLevelType w:val="multilevel"/>
    <w:tmpl w:val="3274DED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5">
    <w:nsid w:val="01DD7D34"/>
    <w:multiLevelType w:val="multilevel"/>
    <w:tmpl w:val="2B9A325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6">
    <w:nsid w:val="01DD7E0E"/>
    <w:multiLevelType w:val="multilevel"/>
    <w:tmpl w:val="7402DC5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7">
    <w:nsid w:val="01DD81C6"/>
    <w:multiLevelType w:val="multilevel"/>
    <w:tmpl w:val="63D8E41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8">
    <w:nsid w:val="01DD859C"/>
    <w:multiLevelType w:val="multilevel"/>
    <w:tmpl w:val="B7A82280"/>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9">
    <w:nsid w:val="01DD885A"/>
    <w:multiLevelType w:val="multilevel"/>
    <w:tmpl w:val="E2BA853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0">
    <w:nsid w:val="01DD8C7F"/>
    <w:multiLevelType w:val="multilevel"/>
    <w:tmpl w:val="29AAD35C"/>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1">
    <w:nsid w:val="01DD8DD6"/>
    <w:multiLevelType w:val="multilevel"/>
    <w:tmpl w:val="FD38D5E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2">
    <w:nsid w:val="0ABCDEF1"/>
    <w:multiLevelType w:val="singleLevel"/>
    <w:tmpl w:val="EC32EB04"/>
    <w:name w:val="TerOld1"/>
    <w:lvl w:ilvl="0">
      <w:numFmt w:val="decimal"/>
      <w:lvlText w:val="%1"/>
      <w:lvlJc w:val="left"/>
    </w:lvl>
  </w:abstractNum>
  <w:abstractNum w:abstractNumId="83">
    <w:nsid w:val="0ABCDEF2"/>
    <w:multiLevelType w:val="singleLevel"/>
    <w:tmpl w:val="B8D67924"/>
    <w:name w:val="TerOld2"/>
    <w:lvl w:ilvl="0">
      <w:numFmt w:val="decimal"/>
      <w:lvlText w:val="%1"/>
      <w:lvlJc w:val="left"/>
    </w:lvl>
  </w:abstractNum>
  <w:abstractNum w:abstractNumId="84">
    <w:nsid w:val="0ABCDEF3"/>
    <w:multiLevelType w:val="singleLevel"/>
    <w:tmpl w:val="B58E9692"/>
    <w:name w:val="TerOld3"/>
    <w:lvl w:ilvl="0">
      <w:numFmt w:val="decimal"/>
      <w:lvlText w:val="%1"/>
      <w:lvlJc w:val="left"/>
    </w:lvl>
  </w:abstractNum>
  <w:abstractNum w:abstractNumId="85">
    <w:nsid w:val="0ABCDEF4"/>
    <w:multiLevelType w:val="singleLevel"/>
    <w:tmpl w:val="C31C943A"/>
    <w:name w:val="TerOld4"/>
    <w:lvl w:ilvl="0">
      <w:numFmt w:val="decimal"/>
      <w:lvlText w:val="%1"/>
      <w:lvlJc w:val="left"/>
    </w:lvl>
  </w:abstractNum>
  <w:abstractNum w:abstractNumId="86">
    <w:nsid w:val="0ABCDEF5"/>
    <w:multiLevelType w:val="singleLevel"/>
    <w:tmpl w:val="EA185518"/>
    <w:name w:val="TerOld5"/>
    <w:lvl w:ilvl="0">
      <w:numFmt w:val="decimal"/>
      <w:lvlText w:val="%1"/>
      <w:lvlJc w:val="left"/>
    </w:lvl>
  </w:abstractNum>
  <w:abstractNum w:abstractNumId="87">
    <w:nsid w:val="0ABCDEF6"/>
    <w:multiLevelType w:val="singleLevel"/>
    <w:tmpl w:val="03E6F622"/>
    <w:name w:val="TerOld6"/>
    <w:lvl w:ilvl="0">
      <w:numFmt w:val="decimal"/>
      <w:lvlText w:val="%1"/>
      <w:lvlJc w:val="left"/>
    </w:lvl>
  </w:abstractNum>
  <w:abstractNum w:abstractNumId="88">
    <w:nsid w:val="0ABCDEF7"/>
    <w:multiLevelType w:val="singleLevel"/>
    <w:tmpl w:val="264A6922"/>
    <w:name w:val="TerOld7"/>
    <w:lvl w:ilvl="0">
      <w:numFmt w:val="decimal"/>
      <w:lvlText w:val="%1"/>
      <w:lvlJc w:val="left"/>
    </w:lvl>
  </w:abstractNum>
  <w:abstractNum w:abstractNumId="89">
    <w:nsid w:val="0ABCDEF8"/>
    <w:multiLevelType w:val="singleLevel"/>
    <w:tmpl w:val="C3D418F8"/>
    <w:name w:val="TerOld8"/>
    <w:lvl w:ilvl="0">
      <w:numFmt w:val="decimal"/>
      <w:lvlText w:val="%1"/>
      <w:lvlJc w:val="left"/>
    </w:lvl>
  </w:abstractNum>
  <w:abstractNum w:abstractNumId="90">
    <w:nsid w:val="0ABCDEF9"/>
    <w:multiLevelType w:val="singleLevel"/>
    <w:tmpl w:val="59B8715A"/>
    <w:name w:val="TerOld9"/>
    <w:lvl w:ilvl="0">
      <w:numFmt w:val="decimal"/>
      <w:lvlText w:val="%1"/>
      <w:lvlJc w:val="left"/>
    </w:lvl>
  </w:abstractNum>
  <w:abstractNum w:abstractNumId="91">
    <w:nsid w:val="43A66D3B"/>
    <w:multiLevelType w:val="hybridMultilevel"/>
    <w:tmpl w:val="281E5D3E"/>
    <w:lvl w:ilvl="0" w:tplc="914EF816">
      <w:numFmt w:val="bullet"/>
      <w:lvlText w:val=""/>
      <w:lvlJc w:val="left"/>
      <w:pPr>
        <w:ind w:left="720" w:hanging="360"/>
      </w:pPr>
      <w:rPr>
        <w:rFonts w:ascii="Wingdings" w:eastAsia="Arial"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lvlOverride w:ilvl="0">
      <w:startOverride w:val="1"/>
      <w:lvl w:ilvl="0">
        <w:start w:val="1"/>
        <w:numFmt w:val="decimal"/>
        <w:pStyle w:val="Heading1"/>
        <w:lvlText w:val="%1"/>
        <w:lvlJc w:val="left"/>
        <w:rPr>
          <w:rFonts w:ascii="Calibri" w:eastAsia="Calibri" w:hAnsi="Calibri" w:cs="Calibri"/>
          <w:b/>
          <w:color w:val="365F91"/>
          <w:sz w:val="32"/>
          <w:szCs w:val="32"/>
        </w:rPr>
      </w:lvl>
    </w:lvlOverride>
    <w:lvlOverride w:ilvl="1">
      <w:startOverride w:val="1"/>
      <w:lvl w:ilvl="1">
        <w:start w:val="1"/>
        <w:numFmt w:val="decimal"/>
        <w:pStyle w:val="Heading2"/>
        <w:lvlText w:val="%1.%2"/>
        <w:lvlJc w:val="left"/>
        <w:rPr>
          <w:rFonts w:ascii="Calibri" w:eastAsia="Calibri" w:hAnsi="Calibri" w:cs="Calibri"/>
          <w:b/>
          <w:color w:val="4F81BC"/>
          <w:sz w:val="28"/>
          <w:szCs w:val="28"/>
        </w:rPr>
      </w:lvl>
    </w:lvlOverride>
    <w:lvlOverride w:ilvl="2">
      <w:startOverride w:val="1"/>
      <w:lvl w:ilvl="2">
        <w:start w:val="1"/>
        <w:numFmt w:val="decimal"/>
        <w:pStyle w:val="Heading3"/>
        <w:lvlText w:val="%1.%2.%3"/>
        <w:lvlJc w:val="left"/>
        <w:rPr>
          <w:rFonts w:ascii="Calibri" w:eastAsia="Calibri" w:hAnsi="Calibri" w:cs="Calibri"/>
          <w:b/>
          <w:color w:val="000000"/>
        </w:rPr>
      </w:lvl>
    </w:lvlOverride>
    <w:lvlOverride w:ilvl="3">
      <w:startOverride w:val="1"/>
      <w:lvl w:ilvl="3">
        <w:start w:val="1"/>
        <w:numFmt w:val="decimal"/>
        <w:pStyle w:val="Heading4"/>
        <w:lvlText w:val="%1.%2.%3.%4"/>
        <w:lvlJc w:val="left"/>
        <w:rPr>
          <w:rFonts w:ascii="Calibri" w:eastAsia="Calibri" w:hAnsi="Calibri" w:cs="Calibri"/>
          <w:b/>
          <w:color w:val="000000"/>
          <w:sz w:val="20"/>
          <w:szCs w:val="20"/>
        </w:rPr>
      </w:lvl>
    </w:lvlOverride>
    <w:lvlOverride w:ilvl="4">
      <w:startOverride w:val="1"/>
      <w:lvl w:ilvl="4">
        <w:start w:val="1"/>
        <w:numFmt w:val="decimal"/>
        <w:pStyle w:val="Heading5"/>
        <w:lvlText w:val="%1.%2.%3.%4.%5"/>
        <w:lvlJc w:val="left"/>
        <w:rPr>
          <w:rFonts w:ascii="Calibri" w:eastAsia="Calibri" w:hAnsi="Calibri" w:cs="Calibri"/>
          <w:b/>
          <w:color w:val="233E5F"/>
          <w:sz w:val="20"/>
          <w:szCs w:val="20"/>
        </w:rPr>
      </w:lvl>
    </w:lvlOverride>
    <w:lvlOverride w:ilvl="5">
      <w:startOverride w:val="1"/>
      <w:lvl w:ilvl="5">
        <w:start w:val="1"/>
        <w:numFmt w:val="decimal"/>
        <w:pStyle w:val="Heading6"/>
        <w:lvlText w:val="%1.%2.%3.%4.%5.%6"/>
        <w:lvlJc w:val="left"/>
        <w:rPr>
          <w:rFonts w:ascii="Calibri" w:eastAsia="Calibri" w:hAnsi="Calibri" w:cs="Calibri"/>
          <w:b/>
          <w:color w:val="233E5F"/>
          <w:sz w:val="20"/>
          <w:szCs w:val="20"/>
        </w:rPr>
      </w:lvl>
    </w:lvlOverride>
    <w:lvlOverride w:ilvl="6">
      <w:startOverride w:val="1"/>
      <w:lvl w:ilvl="6">
        <w:start w:val="1"/>
        <w:numFmt w:val="decimal"/>
        <w:pStyle w:val="Heading7"/>
        <w:lvlText w:val="%1.%2.%3.%4.%5.%6.%7"/>
        <w:lvlJc w:val="left"/>
        <w:rPr>
          <w:rFonts w:ascii="Calibri" w:eastAsia="Calibri" w:hAnsi="Calibri" w:cs="Calibri"/>
          <w:b/>
          <w:color w:val="3F3F3F"/>
          <w:sz w:val="20"/>
          <w:szCs w:val="20"/>
        </w:rPr>
      </w:lvl>
    </w:lvlOverride>
    <w:lvlOverride w:ilvl="7">
      <w:startOverride w:val="1"/>
      <w:lvl w:ilvl="7">
        <w:start w:val="1"/>
        <w:numFmt w:val="decimal"/>
        <w:pStyle w:val="Heading8"/>
        <w:lvlText w:val="%1.%2.%3.%4.%5.%6.%7.%8"/>
        <w:lvlJc w:val="left"/>
        <w:rPr>
          <w:rFonts w:ascii="Calibri" w:eastAsia="Calibri" w:hAnsi="Calibri" w:cs="Calibri"/>
          <w:b/>
          <w:color w:val="3F3F3F"/>
          <w:sz w:val="20"/>
          <w:szCs w:val="20"/>
        </w:rPr>
      </w:lvl>
    </w:lvlOverride>
    <w:lvlOverride w:ilvl="8">
      <w:startOverride w:val="1"/>
      <w:lvl w:ilvl="8">
        <w:start w:val="1"/>
        <w:numFmt w:val="decimal"/>
        <w:pStyle w:val="Heading9"/>
        <w:lvlText w:val="%1.%2.%3.%4.%5.%6.%7.%8.%9"/>
        <w:lvlJc w:val="left"/>
        <w:rPr>
          <w:rFonts w:ascii="Calibri" w:eastAsia="Calibri" w:hAnsi="Calibri" w:cs="Calibri"/>
          <w:b/>
          <w:color w:val="3F3F3F"/>
          <w:sz w:val="20"/>
          <w:szCs w:val="20"/>
        </w:rPr>
      </w:lvl>
    </w:lvlOverride>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9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revisionView w:inkAnnotations="0"/>
  <w:defaultTabStop w:val="720"/>
  <w:hyphenationZone w:val="283"/>
  <w:characterSpacingControl w:val="doNotCompress"/>
  <w:alwaysMergeEmptyNamespace/>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4D"/>
    <w:rsid w:val="00025125"/>
    <w:rsid w:val="00084806"/>
    <w:rsid w:val="000F74C8"/>
    <w:rsid w:val="00166E4D"/>
    <w:rsid w:val="001A0D8A"/>
    <w:rsid w:val="001A1789"/>
    <w:rsid w:val="001C7CFB"/>
    <w:rsid w:val="00222450"/>
    <w:rsid w:val="00230191"/>
    <w:rsid w:val="00240A01"/>
    <w:rsid w:val="002974ED"/>
    <w:rsid w:val="002A66CD"/>
    <w:rsid w:val="002E4B7E"/>
    <w:rsid w:val="002F4304"/>
    <w:rsid w:val="00307239"/>
    <w:rsid w:val="00356698"/>
    <w:rsid w:val="0038223D"/>
    <w:rsid w:val="003D4A88"/>
    <w:rsid w:val="00453BD8"/>
    <w:rsid w:val="005B10C1"/>
    <w:rsid w:val="005D28E9"/>
    <w:rsid w:val="00625ED4"/>
    <w:rsid w:val="00644DAD"/>
    <w:rsid w:val="00652B14"/>
    <w:rsid w:val="00691EC0"/>
    <w:rsid w:val="006D5838"/>
    <w:rsid w:val="00702E4B"/>
    <w:rsid w:val="00733D58"/>
    <w:rsid w:val="00750BC6"/>
    <w:rsid w:val="007D0A08"/>
    <w:rsid w:val="007F705F"/>
    <w:rsid w:val="00827831"/>
    <w:rsid w:val="00840E5E"/>
    <w:rsid w:val="00842F2C"/>
    <w:rsid w:val="008974F9"/>
    <w:rsid w:val="008B6489"/>
    <w:rsid w:val="008C6290"/>
    <w:rsid w:val="0093549A"/>
    <w:rsid w:val="009A03FC"/>
    <w:rsid w:val="009A20B5"/>
    <w:rsid w:val="00A11B92"/>
    <w:rsid w:val="00A428B6"/>
    <w:rsid w:val="00A7775A"/>
    <w:rsid w:val="00A90936"/>
    <w:rsid w:val="00AF2F45"/>
    <w:rsid w:val="00B9576A"/>
    <w:rsid w:val="00BE18A3"/>
    <w:rsid w:val="00CE7497"/>
    <w:rsid w:val="00D24D30"/>
    <w:rsid w:val="00D51424"/>
    <w:rsid w:val="00D626D2"/>
    <w:rsid w:val="00D716C7"/>
    <w:rsid w:val="00D71922"/>
    <w:rsid w:val="00DD39F0"/>
    <w:rsid w:val="00E07DE3"/>
    <w:rsid w:val="00E86DD1"/>
    <w:rsid w:val="00ED4A0A"/>
    <w:rsid w:val="00EE4622"/>
    <w:rsid w:val="00F24F96"/>
    <w:rsid w:val="00FA2199"/>
    <w:rsid w:val="00FC4A13"/>
    <w:rsid w:val="00FD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numPr>
        <w:numId w:val="1"/>
      </w:numPr>
      <w:spacing w:after="80"/>
      <w:outlineLvl w:val="0"/>
    </w:pPr>
    <w:rPr>
      <w:rFonts w:ascii="Calibri" w:eastAsia="Calibri" w:hAnsi="Calibri" w:cs="Calibri"/>
      <w:b/>
      <w:color w:val="365F91"/>
      <w:sz w:val="32"/>
      <w:szCs w:val="32"/>
    </w:rPr>
  </w:style>
  <w:style w:type="paragraph" w:styleId="Heading2">
    <w:name w:val="heading 2"/>
    <w:basedOn w:val="Normal"/>
    <w:next w:val="Normal"/>
    <w:pPr>
      <w:numPr>
        <w:ilvl w:val="1"/>
        <w:numId w:val="1"/>
      </w:numPr>
      <w:spacing w:after="80"/>
      <w:outlineLvl w:val="1"/>
    </w:pPr>
    <w:rPr>
      <w:rFonts w:ascii="Calibri" w:eastAsia="Calibri" w:hAnsi="Calibri" w:cs="Calibri"/>
      <w:b/>
      <w:color w:val="4F81BC"/>
      <w:sz w:val="28"/>
      <w:szCs w:val="28"/>
    </w:rPr>
  </w:style>
  <w:style w:type="paragraph" w:styleId="Heading3">
    <w:name w:val="heading 3"/>
    <w:basedOn w:val="Normal"/>
    <w:next w:val="Normal"/>
    <w:pPr>
      <w:numPr>
        <w:ilvl w:val="2"/>
        <w:numId w:val="1"/>
      </w:numPr>
      <w:spacing w:after="80"/>
      <w:outlineLvl w:val="2"/>
    </w:pPr>
    <w:rPr>
      <w:rFonts w:ascii="Calibri" w:eastAsia="Calibri" w:hAnsi="Calibri" w:cs="Calibri"/>
      <w:b/>
      <w:color w:val="000000"/>
    </w:rPr>
  </w:style>
  <w:style w:type="paragraph" w:styleId="Heading4">
    <w:name w:val="heading 4"/>
    <w:basedOn w:val="Normal"/>
    <w:next w:val="Normal"/>
    <w:pPr>
      <w:numPr>
        <w:ilvl w:val="3"/>
        <w:numId w:val="1"/>
      </w:numPr>
      <w:spacing w:after="80"/>
      <w:outlineLvl w:val="3"/>
    </w:pPr>
    <w:rPr>
      <w:rFonts w:ascii="Calibri" w:eastAsia="Calibri" w:hAnsi="Calibri" w:cs="Calibri"/>
      <w:b/>
      <w:color w:val="000000"/>
      <w:sz w:val="20"/>
      <w:szCs w:val="20"/>
    </w:rPr>
  </w:style>
  <w:style w:type="paragraph" w:styleId="Heading5">
    <w:name w:val="heading 5"/>
    <w:basedOn w:val="Normal"/>
    <w:next w:val="Normal"/>
    <w:pPr>
      <w:numPr>
        <w:ilvl w:val="4"/>
        <w:numId w:val="1"/>
      </w:numPr>
      <w:spacing w:after="80"/>
      <w:outlineLvl w:val="4"/>
    </w:pPr>
    <w:rPr>
      <w:rFonts w:ascii="Calibri" w:eastAsia="Calibri" w:hAnsi="Calibri" w:cs="Calibri"/>
      <w:b/>
      <w:color w:val="233E5F"/>
    </w:rPr>
  </w:style>
  <w:style w:type="paragraph" w:styleId="Heading6">
    <w:name w:val="heading 6"/>
    <w:basedOn w:val="Normal"/>
    <w:next w:val="Normal"/>
    <w:pPr>
      <w:numPr>
        <w:ilvl w:val="5"/>
        <w:numId w:val="1"/>
      </w:numPr>
      <w:spacing w:after="80"/>
      <w:outlineLvl w:val="5"/>
    </w:pPr>
    <w:rPr>
      <w:rFonts w:ascii="Calibri" w:eastAsia="Calibri" w:hAnsi="Calibri" w:cs="Calibri"/>
      <w:b/>
      <w:color w:val="233E5F"/>
    </w:rPr>
  </w:style>
  <w:style w:type="paragraph" w:styleId="Heading7">
    <w:name w:val="heading 7"/>
    <w:basedOn w:val="Normal"/>
    <w:next w:val="Normal"/>
    <w:pPr>
      <w:numPr>
        <w:ilvl w:val="6"/>
        <w:numId w:val="1"/>
      </w:numPr>
      <w:spacing w:after="80"/>
      <w:outlineLvl w:val="6"/>
    </w:pPr>
    <w:rPr>
      <w:rFonts w:ascii="Calibri" w:eastAsia="Calibri" w:hAnsi="Calibri" w:cs="Calibri"/>
      <w:b/>
      <w:color w:val="3F3F3F"/>
    </w:rPr>
  </w:style>
  <w:style w:type="paragraph" w:styleId="Heading8">
    <w:name w:val="heading 8"/>
    <w:basedOn w:val="Normal"/>
    <w:next w:val="Normal"/>
    <w:pPr>
      <w:numPr>
        <w:ilvl w:val="7"/>
        <w:numId w:val="1"/>
      </w:numPr>
      <w:spacing w:after="80"/>
      <w:outlineLvl w:val="7"/>
    </w:pPr>
    <w:rPr>
      <w:rFonts w:ascii="Calibri" w:eastAsia="Calibri" w:hAnsi="Calibri" w:cs="Calibri"/>
      <w:b/>
      <w:color w:val="3F3F3F"/>
    </w:rPr>
  </w:style>
  <w:style w:type="paragraph" w:styleId="Heading9">
    <w:name w:val="heading 9"/>
    <w:basedOn w:val="Normal"/>
    <w:next w:val="Normal"/>
    <w:pPr>
      <w:numPr>
        <w:ilvl w:val="8"/>
        <w:numId w:val="1"/>
      </w:numPr>
      <w:spacing w:after="80"/>
      <w:outlineLvl w:val="8"/>
    </w:pPr>
    <w:rPr>
      <w:rFonts w:ascii="Calibri" w:eastAsia="Calibri" w:hAnsi="Calibri" w:cs="Calibri"/>
      <w:b/>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Calibri" w:eastAsia="Calibri" w:hAnsi="Calibri" w:cs="Calibri"/>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styleId="TOC1">
    <w:name w:val="toc 1"/>
    <w:basedOn w:val="Normal"/>
    <w:next w:val="Normal"/>
    <w:pPr>
      <w:spacing w:before="120" w:after="40"/>
      <w:ind w:right="720"/>
    </w:pPr>
    <w:rPr>
      <w:rFonts w:ascii="Calibri" w:eastAsia="Calibri" w:hAnsi="Calibri" w:cs="Calibri"/>
      <w:b/>
      <w:sz w:val="22"/>
      <w:szCs w:val="22"/>
    </w:rPr>
  </w:style>
  <w:style w:type="paragraph" w:styleId="TOC2">
    <w:name w:val="toc 2"/>
    <w:basedOn w:val="Normal"/>
    <w:next w:val="Normal"/>
    <w:pPr>
      <w:spacing w:before="40" w:after="20"/>
      <w:ind w:right="720"/>
    </w:pPr>
    <w:rPr>
      <w:rFonts w:ascii="Calibri" w:eastAsia="Calibri" w:hAnsi="Calibri" w:cs="Calibri"/>
      <w:sz w:val="22"/>
      <w:szCs w:val="22"/>
    </w:rPr>
  </w:style>
  <w:style w:type="paragraph" w:styleId="TOC3">
    <w:name w:val="toc 3"/>
    <w:basedOn w:val="Normal"/>
    <w:next w:val="Normal"/>
    <w:pPr>
      <w:spacing w:before="40" w:after="20"/>
      <w:ind w:right="720"/>
    </w:pPr>
    <w:rPr>
      <w:rFonts w:ascii="Calibri" w:eastAsia="Calibri" w:hAnsi="Calibri" w:cs="Calibri"/>
      <w:sz w:val="22"/>
      <w:szCs w:val="22"/>
    </w:rPr>
  </w:style>
  <w:style w:type="paragraph" w:styleId="TOC4">
    <w:name w:val="toc 4"/>
    <w:basedOn w:val="Normal"/>
    <w:next w:val="Normal"/>
    <w:pPr>
      <w:spacing w:before="40" w:after="20"/>
      <w:ind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right="720"/>
    </w:pPr>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Normal"/>
    <w:pPr>
      <w:spacing w:before="120" w:after="120"/>
    </w:pPr>
    <w:rPr>
      <w:rFonts w:ascii="Times New Roman" w:eastAsia="Times New Roman" w:hAnsi="Times New Roman" w:cs="Times New Roman"/>
      <w:i/>
    </w:rPr>
  </w:style>
  <w:style w:type="paragraph" w:styleId="List">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paragraph" w:styleId="PlainText">
    <w:name w:val="Plain Text"/>
    <w:basedOn w:val="Normal"/>
    <w:rPr>
      <w:color w:val="000000"/>
      <w:sz w:val="20"/>
      <w:szCs w:val="20"/>
    </w:rPr>
  </w:style>
  <w:style w:type="paragraph" w:styleId="BalloonText">
    <w:name w:val="Balloon Text"/>
    <w:basedOn w:val="Normal"/>
    <w:link w:val="BalloonTextChar"/>
    <w:uiPriority w:val="99"/>
    <w:semiHidden/>
    <w:unhideWhenUsed/>
    <w:rsid w:val="00FD2A2E"/>
    <w:rPr>
      <w:rFonts w:ascii="Tahoma" w:hAnsi="Tahoma" w:cs="Tahoma"/>
      <w:sz w:val="16"/>
      <w:szCs w:val="16"/>
    </w:rPr>
  </w:style>
  <w:style w:type="character" w:customStyle="1" w:styleId="BalloonTextChar">
    <w:name w:val="Balloon Text Char"/>
    <w:basedOn w:val="DefaultParagraphFont"/>
    <w:link w:val="BalloonText"/>
    <w:uiPriority w:val="99"/>
    <w:semiHidden/>
    <w:rsid w:val="00FD2A2E"/>
    <w:rPr>
      <w:rFonts w:ascii="Tahoma" w:hAnsi="Tahoma" w:cs="Tahoma"/>
      <w:sz w:val="16"/>
      <w:szCs w:val="16"/>
    </w:rPr>
  </w:style>
  <w:style w:type="paragraph" w:styleId="ListParagraph">
    <w:name w:val="List Paragraph"/>
    <w:basedOn w:val="Normal"/>
    <w:uiPriority w:val="34"/>
    <w:qFormat/>
    <w:rsid w:val="00ED4A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numPr>
        <w:numId w:val="1"/>
      </w:numPr>
      <w:spacing w:after="80"/>
      <w:outlineLvl w:val="0"/>
    </w:pPr>
    <w:rPr>
      <w:rFonts w:ascii="Calibri" w:eastAsia="Calibri" w:hAnsi="Calibri" w:cs="Calibri"/>
      <w:b/>
      <w:color w:val="365F91"/>
      <w:sz w:val="32"/>
      <w:szCs w:val="32"/>
    </w:rPr>
  </w:style>
  <w:style w:type="paragraph" w:styleId="Heading2">
    <w:name w:val="heading 2"/>
    <w:basedOn w:val="Normal"/>
    <w:next w:val="Normal"/>
    <w:pPr>
      <w:numPr>
        <w:ilvl w:val="1"/>
        <w:numId w:val="1"/>
      </w:numPr>
      <w:spacing w:after="80"/>
      <w:outlineLvl w:val="1"/>
    </w:pPr>
    <w:rPr>
      <w:rFonts w:ascii="Calibri" w:eastAsia="Calibri" w:hAnsi="Calibri" w:cs="Calibri"/>
      <w:b/>
      <w:color w:val="4F81BC"/>
      <w:sz w:val="28"/>
      <w:szCs w:val="28"/>
    </w:rPr>
  </w:style>
  <w:style w:type="paragraph" w:styleId="Heading3">
    <w:name w:val="heading 3"/>
    <w:basedOn w:val="Normal"/>
    <w:next w:val="Normal"/>
    <w:pPr>
      <w:numPr>
        <w:ilvl w:val="2"/>
        <w:numId w:val="1"/>
      </w:numPr>
      <w:spacing w:after="80"/>
      <w:outlineLvl w:val="2"/>
    </w:pPr>
    <w:rPr>
      <w:rFonts w:ascii="Calibri" w:eastAsia="Calibri" w:hAnsi="Calibri" w:cs="Calibri"/>
      <w:b/>
      <w:color w:val="000000"/>
    </w:rPr>
  </w:style>
  <w:style w:type="paragraph" w:styleId="Heading4">
    <w:name w:val="heading 4"/>
    <w:basedOn w:val="Normal"/>
    <w:next w:val="Normal"/>
    <w:pPr>
      <w:numPr>
        <w:ilvl w:val="3"/>
        <w:numId w:val="1"/>
      </w:numPr>
      <w:spacing w:after="80"/>
      <w:outlineLvl w:val="3"/>
    </w:pPr>
    <w:rPr>
      <w:rFonts w:ascii="Calibri" w:eastAsia="Calibri" w:hAnsi="Calibri" w:cs="Calibri"/>
      <w:b/>
      <w:color w:val="000000"/>
      <w:sz w:val="20"/>
      <w:szCs w:val="20"/>
    </w:rPr>
  </w:style>
  <w:style w:type="paragraph" w:styleId="Heading5">
    <w:name w:val="heading 5"/>
    <w:basedOn w:val="Normal"/>
    <w:next w:val="Normal"/>
    <w:pPr>
      <w:numPr>
        <w:ilvl w:val="4"/>
        <w:numId w:val="1"/>
      </w:numPr>
      <w:spacing w:after="80"/>
      <w:outlineLvl w:val="4"/>
    </w:pPr>
    <w:rPr>
      <w:rFonts w:ascii="Calibri" w:eastAsia="Calibri" w:hAnsi="Calibri" w:cs="Calibri"/>
      <w:b/>
      <w:color w:val="233E5F"/>
    </w:rPr>
  </w:style>
  <w:style w:type="paragraph" w:styleId="Heading6">
    <w:name w:val="heading 6"/>
    <w:basedOn w:val="Normal"/>
    <w:next w:val="Normal"/>
    <w:pPr>
      <w:numPr>
        <w:ilvl w:val="5"/>
        <w:numId w:val="1"/>
      </w:numPr>
      <w:spacing w:after="80"/>
      <w:outlineLvl w:val="5"/>
    </w:pPr>
    <w:rPr>
      <w:rFonts w:ascii="Calibri" w:eastAsia="Calibri" w:hAnsi="Calibri" w:cs="Calibri"/>
      <w:b/>
      <w:color w:val="233E5F"/>
    </w:rPr>
  </w:style>
  <w:style w:type="paragraph" w:styleId="Heading7">
    <w:name w:val="heading 7"/>
    <w:basedOn w:val="Normal"/>
    <w:next w:val="Normal"/>
    <w:pPr>
      <w:numPr>
        <w:ilvl w:val="6"/>
        <w:numId w:val="1"/>
      </w:numPr>
      <w:spacing w:after="80"/>
      <w:outlineLvl w:val="6"/>
    </w:pPr>
    <w:rPr>
      <w:rFonts w:ascii="Calibri" w:eastAsia="Calibri" w:hAnsi="Calibri" w:cs="Calibri"/>
      <w:b/>
      <w:color w:val="3F3F3F"/>
    </w:rPr>
  </w:style>
  <w:style w:type="paragraph" w:styleId="Heading8">
    <w:name w:val="heading 8"/>
    <w:basedOn w:val="Normal"/>
    <w:next w:val="Normal"/>
    <w:pPr>
      <w:numPr>
        <w:ilvl w:val="7"/>
        <w:numId w:val="1"/>
      </w:numPr>
      <w:spacing w:after="80"/>
      <w:outlineLvl w:val="7"/>
    </w:pPr>
    <w:rPr>
      <w:rFonts w:ascii="Calibri" w:eastAsia="Calibri" w:hAnsi="Calibri" w:cs="Calibri"/>
      <w:b/>
      <w:color w:val="3F3F3F"/>
    </w:rPr>
  </w:style>
  <w:style w:type="paragraph" w:styleId="Heading9">
    <w:name w:val="heading 9"/>
    <w:basedOn w:val="Normal"/>
    <w:next w:val="Normal"/>
    <w:pPr>
      <w:numPr>
        <w:ilvl w:val="8"/>
        <w:numId w:val="1"/>
      </w:numPr>
      <w:spacing w:after="80"/>
      <w:outlineLvl w:val="8"/>
    </w:pPr>
    <w:rPr>
      <w:rFonts w:ascii="Calibri" w:eastAsia="Calibri" w:hAnsi="Calibri" w:cs="Calibri"/>
      <w:b/>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Calibri" w:eastAsia="Calibri" w:hAnsi="Calibri" w:cs="Calibri"/>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styleId="TOC1">
    <w:name w:val="toc 1"/>
    <w:basedOn w:val="Normal"/>
    <w:next w:val="Normal"/>
    <w:pPr>
      <w:spacing w:before="120" w:after="40"/>
      <w:ind w:right="720"/>
    </w:pPr>
    <w:rPr>
      <w:rFonts w:ascii="Calibri" w:eastAsia="Calibri" w:hAnsi="Calibri" w:cs="Calibri"/>
      <w:b/>
      <w:sz w:val="22"/>
      <w:szCs w:val="22"/>
    </w:rPr>
  </w:style>
  <w:style w:type="paragraph" w:styleId="TOC2">
    <w:name w:val="toc 2"/>
    <w:basedOn w:val="Normal"/>
    <w:next w:val="Normal"/>
    <w:pPr>
      <w:spacing w:before="40" w:after="20"/>
      <w:ind w:right="720"/>
    </w:pPr>
    <w:rPr>
      <w:rFonts w:ascii="Calibri" w:eastAsia="Calibri" w:hAnsi="Calibri" w:cs="Calibri"/>
      <w:sz w:val="22"/>
      <w:szCs w:val="22"/>
    </w:rPr>
  </w:style>
  <w:style w:type="paragraph" w:styleId="TOC3">
    <w:name w:val="toc 3"/>
    <w:basedOn w:val="Normal"/>
    <w:next w:val="Normal"/>
    <w:pPr>
      <w:spacing w:before="40" w:after="20"/>
      <w:ind w:right="720"/>
    </w:pPr>
    <w:rPr>
      <w:rFonts w:ascii="Calibri" w:eastAsia="Calibri" w:hAnsi="Calibri" w:cs="Calibri"/>
      <w:sz w:val="22"/>
      <w:szCs w:val="22"/>
    </w:rPr>
  </w:style>
  <w:style w:type="paragraph" w:styleId="TOC4">
    <w:name w:val="toc 4"/>
    <w:basedOn w:val="Normal"/>
    <w:next w:val="Normal"/>
    <w:pPr>
      <w:spacing w:before="40" w:after="20"/>
      <w:ind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right="720"/>
    </w:pPr>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Normal"/>
    <w:pPr>
      <w:spacing w:before="120" w:after="120"/>
    </w:pPr>
    <w:rPr>
      <w:rFonts w:ascii="Times New Roman" w:eastAsia="Times New Roman" w:hAnsi="Times New Roman" w:cs="Times New Roman"/>
      <w:i/>
    </w:rPr>
  </w:style>
  <w:style w:type="paragraph" w:styleId="List">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paragraph" w:styleId="PlainText">
    <w:name w:val="Plain Text"/>
    <w:basedOn w:val="Normal"/>
    <w:rPr>
      <w:color w:val="000000"/>
      <w:sz w:val="20"/>
      <w:szCs w:val="20"/>
    </w:rPr>
  </w:style>
  <w:style w:type="paragraph" w:styleId="BalloonText">
    <w:name w:val="Balloon Text"/>
    <w:basedOn w:val="Normal"/>
    <w:link w:val="BalloonTextChar"/>
    <w:uiPriority w:val="99"/>
    <w:semiHidden/>
    <w:unhideWhenUsed/>
    <w:rsid w:val="00FD2A2E"/>
    <w:rPr>
      <w:rFonts w:ascii="Tahoma" w:hAnsi="Tahoma" w:cs="Tahoma"/>
      <w:sz w:val="16"/>
      <w:szCs w:val="16"/>
    </w:rPr>
  </w:style>
  <w:style w:type="character" w:customStyle="1" w:styleId="BalloonTextChar">
    <w:name w:val="Balloon Text Char"/>
    <w:basedOn w:val="DefaultParagraphFont"/>
    <w:link w:val="BalloonText"/>
    <w:uiPriority w:val="99"/>
    <w:semiHidden/>
    <w:rsid w:val="00FD2A2E"/>
    <w:rPr>
      <w:rFonts w:ascii="Tahoma" w:hAnsi="Tahoma" w:cs="Tahoma"/>
      <w:sz w:val="16"/>
      <w:szCs w:val="16"/>
    </w:rPr>
  </w:style>
  <w:style w:type="paragraph" w:styleId="ListParagraph">
    <w:name w:val="List Paragraph"/>
    <w:basedOn w:val="Normal"/>
    <w:uiPriority w:val="34"/>
    <w:qFormat/>
    <w:rsid w:val="00ED4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58BD7FB4</Template>
  <TotalTime>879</TotalTime>
  <Pages>57</Pages>
  <Words>13710</Words>
  <Characters>78150</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London Stock Exchange</Company>
  <LinksUpToDate>false</LinksUpToDate>
  <CharactersWithSpaces>91677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Citrix-Admin-s</dc:creator>
  <cp:lastModifiedBy>Citrix-Admin-s</cp:lastModifiedBy>
  <cp:revision>31</cp:revision>
  <dcterms:created xsi:type="dcterms:W3CDTF">2019-11-19T11:20:00Z</dcterms:created>
  <dcterms:modified xsi:type="dcterms:W3CDTF">2019-11-21T13:18:00Z</dcterms:modified>
</cp:coreProperties>
</file>