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F6" w:rsidRDefault="007C6965">
      <w:r>
        <w:rPr>
          <w:noProof/>
        </w:rPr>
        <w:drawing>
          <wp:inline distT="0" distB="0" distL="0" distR="0" wp14:anchorId="39D79B13" wp14:editId="56AA19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ED" w:rsidRDefault="004672ED"/>
    <w:p w:rsidR="004672ED" w:rsidRDefault="004672ED">
      <w:r>
        <w:rPr>
          <w:noProof/>
        </w:rPr>
        <w:drawing>
          <wp:inline distT="0" distB="0" distL="0" distR="0" wp14:anchorId="1779379F" wp14:editId="15FEE47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65"/>
    <w:rsid w:val="004672ED"/>
    <w:rsid w:val="007C6965"/>
    <w:rsid w:val="00E212F6"/>
    <w:rsid w:val="00FD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3B02AF91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Petracca, Massimo</dc:creator>
  <cp:lastModifiedBy>Petracca, Massimo</cp:lastModifiedBy>
  <cp:revision>3</cp:revision>
  <dcterms:created xsi:type="dcterms:W3CDTF">2015-06-12T15:21:00Z</dcterms:created>
  <dcterms:modified xsi:type="dcterms:W3CDTF">2015-06-12T15:45:00Z</dcterms:modified>
</cp:coreProperties>
</file>