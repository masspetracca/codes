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8D" w:rsidRPr="00D46C8D" w:rsidRDefault="001F712A" w:rsidP="00D46C8D">
      <w:r>
        <w:rPr>
          <w:noProof/>
          <w:lang w:eastAsia="it-IT"/>
        </w:rPr>
        <w:drawing>
          <wp:inline distT="0" distB="0" distL="0" distR="0">
            <wp:extent cx="5731510" cy="707039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C8D" w:rsidRPr="00D46C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8D"/>
    <w:rsid w:val="001F712A"/>
    <w:rsid w:val="00357C2E"/>
    <w:rsid w:val="004317B0"/>
    <w:rsid w:val="0079034B"/>
    <w:rsid w:val="00D4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6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6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81C517F8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Citrix-Admin-s</dc:creator>
  <cp:lastModifiedBy>Citrix-Admin-s</cp:lastModifiedBy>
  <cp:revision>2</cp:revision>
  <dcterms:created xsi:type="dcterms:W3CDTF">2019-06-25T07:08:00Z</dcterms:created>
  <dcterms:modified xsi:type="dcterms:W3CDTF">2019-06-25T07:08:00Z</dcterms:modified>
</cp:coreProperties>
</file>