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flashed, 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hasn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tany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one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right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see the president? yow mean to say that he will not see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woman in trouble? then all these pretty stories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hear of him are false they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are made up by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yankees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" poor captain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lige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! he had some notion of the multitude of calls upon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mr.</w:t>
      </w:r>
      <w:r>
        <w:rPr>
          <w:rFonts w:ascii="Times New Roman" w:hAnsi="Times New Roman" w:cs="Times New Roman"/>
          <w:sz w:val="24"/>
          <w:szCs w:val="24"/>
          <w:lang w:val="en-US"/>
        </w:rPr>
        <w:t>lincol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 especially at that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time. but he could not, he dared not, remind her of the principal reason for this, lee</w:t>
      </w:r>
      <w:r w:rsidR="00F22748">
        <w:rPr>
          <w:rFonts w:ascii="Times New Roman" w:hAnsi="Times New Roman" w:cs="Times New Roman"/>
          <w:sz w:val="24"/>
          <w:szCs w:val="24"/>
          <w:lang w:val="en-US"/>
        </w:rPr>
        <w:t xml:space="preserve"> ‘s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surrender and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the approaching end of the war. and then the captain had never seen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mr.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74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incoln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in the distant valley of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mississippi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he had only heard of the president very conflicting things he had heard him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criticised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and reviled and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praised, just as is every man who goes to the white house, be he saint or sinner. and, during</w:t>
      </w:r>
      <w:r w:rsidR="00866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administration</w:t>
      </w:r>
      <w:r w:rsidR="00F22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no man at a distance may come at a president</w:t>
      </w:r>
      <w:r w:rsidR="0086633E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true character and worth the captain had seen</w:t>
      </w:r>
    </w:p>
    <w:p w:rsidR="00AD7FC9" w:rsidRPr="00AD7FC9" w:rsidRDefault="0086633E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incoln</w:t>
      </w:r>
      <w:proofErr w:type="spellEnd"/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caricatured vilely. and again he had read and heard the pleasant anecdotes of which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had spoken, until 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did not know what to believe as for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 he knew</w:t>
      </w:r>
      <w:r w:rsidR="00866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her partisanship to, and undying love for, the souths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he knew the class prejudice which was bound to assert itself, an</w:t>
      </w:r>
      <w:r w:rsidR="0086633E">
        <w:rPr>
          <w:rFonts w:ascii="Times New Roman" w:hAnsi="Times New Roman" w:cs="Times New Roman"/>
          <w:sz w:val="24"/>
          <w:szCs w:val="24"/>
          <w:lang w:val="en-US"/>
        </w:rPr>
        <w:t>d he had seen enough in the girl’s</w:t>
      </w:r>
    </w:p>
    <w:p w:rsidR="00AD7FC9" w:rsidRPr="00AD7FC9" w:rsidRDefault="0086633E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demean</w:t>
      </w:r>
      <w:r w:rsidR="00E45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to fear that she was 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going to demand rather than implore. she did not come</w:t>
      </w:r>
    </w:p>
    <w:p w:rsidR="00AD7FC9" w:rsidRPr="00AD7FC9" w:rsidRDefault="00E4596D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a race that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was wont to bend the knee "well, well," he said d</w:t>
      </w:r>
      <w:r w:rsidR="00E4596D">
        <w:rPr>
          <w:rFonts w:ascii="Times New Roman" w:hAnsi="Times New Roman" w:cs="Times New Roman"/>
          <w:sz w:val="24"/>
          <w:szCs w:val="24"/>
          <w:lang w:val="en-US"/>
        </w:rPr>
        <w:t xml:space="preserve">espairingly, "you must eat some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breakfast first,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jinny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." she waited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D8055E">
        <w:rPr>
          <w:rFonts w:ascii="Times New Roman" w:hAnsi="Times New Roman" w:cs="Times New Roman"/>
          <w:sz w:val="24"/>
          <w:szCs w:val="24"/>
          <w:lang w:val="en-US"/>
        </w:rPr>
        <w:t xml:space="preserve"> an ominous calmness until it w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055E">
        <w:rPr>
          <w:rFonts w:ascii="Times New Roman" w:hAnsi="Times New Roman" w:cs="Times New Roman"/>
          <w:sz w:val="24"/>
          <w:szCs w:val="24"/>
          <w:lang w:val="en-US"/>
        </w:rPr>
        <w:t xml:space="preserve">s brought in, and then she took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a part of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coffee. "this won t do" exclaimed the captain "why, why, that won t</w:t>
      </w:r>
      <w:r w:rsidR="00D8055E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get you halfway to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mr.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55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incoln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" she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shook her head, half smiling. "you must eat enough,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lige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," she said. he was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finished in 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incredibly short time,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and amid the protestations of </w:t>
      </w:r>
      <w:proofErr w:type="spellStart"/>
      <w:r w:rsidR="00D8055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izbeth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and the yellow butler they got into the carriage again, and splashed and rattled</w:t>
      </w:r>
    </w:p>
    <w:p w:rsidR="00AD7FC9" w:rsidRPr="00AD7FC9" w:rsidRDefault="00D8055E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toward the white house once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glanced out, and catc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hin</w:t>
      </w:r>
      <w:r>
        <w:rPr>
          <w:rFonts w:ascii="Times New Roman" w:hAnsi="Times New Roman" w:cs="Times New Roman"/>
          <w:sz w:val="24"/>
          <w:szCs w:val="24"/>
          <w:lang w:val="en-US"/>
        </w:rPr>
        <w:t>g sight of the bedraggled flag on the hou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ses in honor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of lee y surrender, a look of pain crossed her face. the captain could not repress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an idea that you u find the president a good deal of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jinny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," said he, 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 man now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if you re allowed to see him, don t get him mad,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jinny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, whatever you do."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stared straight ahead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"if he is something of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a man, </w:t>
      </w:r>
      <w:proofErr w:type="spellStart"/>
      <w:r w:rsidR="00D8055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 he will n</w:t>
      </w:r>
      <w:r w:rsidR="00D8055E">
        <w:rPr>
          <w:rFonts w:ascii="Times New Roman" w:hAnsi="Times New Roman" w:cs="Times New Roman"/>
          <w:sz w:val="24"/>
          <w:szCs w:val="24"/>
          <w:lang w:val="en-US"/>
        </w:rPr>
        <w:t>ot lose his temper with a woman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" captain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lige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subsided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and just then they came in sight of the house of the president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, wi</w:t>
      </w:r>
      <w:r w:rsidR="00D8055E">
        <w:rPr>
          <w:rFonts w:ascii="Times New Roman" w:hAnsi="Times New Roman" w:cs="Times New Roman"/>
          <w:sz w:val="24"/>
          <w:szCs w:val="24"/>
          <w:lang w:val="en-US"/>
        </w:rPr>
        <w:t>th its beautiful portico and its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broad</w:t>
      </w:r>
    </w:p>
    <w:p w:rsidR="00102298" w:rsidRPr="00AD7FC9" w:rsidRDefault="00AD7FC9" w:rsidP="00102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wings and they turned in under the dripping trees of the grounds a carriage with</w:t>
      </w:r>
      <w:r w:rsidR="00102298" w:rsidRPr="0010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298" w:rsidRPr="00AD7FC9">
        <w:rPr>
          <w:rFonts w:ascii="Times New Roman" w:hAnsi="Times New Roman" w:cs="Times New Roman"/>
          <w:sz w:val="24"/>
          <w:szCs w:val="24"/>
          <w:lang w:val="en-US"/>
        </w:rPr>
        <w:t>a black coachman and footman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was ahead of them, and they saw</w:t>
      </w:r>
      <w:r w:rsidR="0010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two stately gentlemen descend from it and pass the guard at the door.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then their turn came. the captain helped her out in his best manner, and gave some money to the driver.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reckon he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t wait for us this time,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jinny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," said be. she shook her head and went in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he following, and they were directed to the ante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rain of the president office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the second floor. there were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lastRenderedPageBreak/>
        <w:t>many people in the corridors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, and one or two young officers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in blue who stared at her. she passed them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wit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h her head high. but her spirits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sank when they came to the ante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rain it was</w:t>
      </w:r>
    </w:p>
    <w:p w:rsidR="00AD7FC9" w:rsidRPr="00AD7FC9" w:rsidRDefault="00891C27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of all sorts</w:t>
      </w:r>
    </w:p>
    <w:p w:rsidR="00AD7FC9" w:rsidRPr="00AD7FC9" w:rsidRDefault="00891C27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 people. pol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itician</w:t>
      </w:r>
      <w:r>
        <w:rPr>
          <w:rFonts w:ascii="Times New Roman" w:hAnsi="Times New Roman" w:cs="Times New Roman"/>
          <w:sz w:val="24"/>
          <w:szCs w:val="24"/>
          <w:lang w:val="en-US"/>
        </w:rPr>
        <w:t>s, both prosperous and seedy, fo</w:t>
      </w:r>
      <w:r w:rsidR="00AD7FC9" w:rsidRPr="00AD7FC9">
        <w:rPr>
          <w:rFonts w:ascii="Times New Roman" w:hAnsi="Times New Roman" w:cs="Times New Roman"/>
          <w:sz w:val="24"/>
          <w:szCs w:val="24"/>
          <w:lang w:val="en-US"/>
        </w:rPr>
        <w:t>il faced and keen faced, seeking offices wome</w:t>
      </w:r>
      <w:r>
        <w:rPr>
          <w:rFonts w:ascii="Times New Roman" w:hAnsi="Times New Roman" w:cs="Times New Roman"/>
          <w:sz w:val="24"/>
          <w:szCs w:val="24"/>
          <w:lang w:val="en-US"/>
        </w:rPr>
        <w:t>n, officers, and a one armed soldier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sitting in the corner. he was among the men 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who offered </w:t>
      </w:r>
      <w:proofErr w:type="spellStart"/>
      <w:r w:rsidR="00891C27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their seats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, and the only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one whom she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thanked. but she walked directly to the doorkeeper at the end of the rain captain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tige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was beside her. "can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we see the president?" he asked. "have yow got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appointment?" said the old man "no." "then you u have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to wait your turn, sir," he said, shaking his head and looki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ng at </w:t>
      </w:r>
      <w:proofErr w:type="spellStart"/>
      <w:r w:rsidR="00891C27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and he added "its sa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w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work waiting your turn, there s so many governor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and generals and senators, although the session y over. it 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a busy time, miss."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went very close to him "oh, can t you do something?" she said and added,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with 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instantly, with a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glanced at her again, as if demurring.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inspiration, "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must see him it y a matter of life and death" she saw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woman y instinct, that these words had had their effect: the old man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"you re sure, miss, it y life and death2" he said. "oh, why should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say so if it were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not?" she cried. "the orders are very strict," he said "but the president told me to give precedence to cases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when a life is in quest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ion just you wait a minute, mis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s until governor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ddridge</w:t>
      </w:r>
      <w:proofErr w:type="spellEnd"/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comes out, and yo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see what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can do for you give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me your name, please, miss." she remained standing where she was in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his face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 little while the heavy door opened, and a portly, rubicund man came out with a smile on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he broke into a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laugh, when halfway across the rain, as if the memory of what he had heard were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too much for his gravity. the doorkeeper slipped into the rain, and there was a silent, anxious interval. then 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came out again "the president will see you, miss" captain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started forward with her, but she restrained him "wait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for me here, </w:t>
      </w:r>
      <w:proofErr w:type="spellStart"/>
      <w:r w:rsidR="00891C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ige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," she said. she swept in alone, and the door closed softly after her. the rain was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 big one, and there were maps on the table, with pins sticking in them she saw that much, and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then could this fantastically tall, stooping figure before her be that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of the president of the united states? she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stopped,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from the shock he gave her. the lean, yellow face with the masklike lines all up and down,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the unkempt, tousled hair, the beard why, he was a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hundred times more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ridiculous than his caricatures he might have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stood for many of the poor white trash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farmery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she had seen in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kentucky</w:t>
      </w:r>
      <w:proofErr w:type="spellEnd"/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save for the long black coat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"is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mr.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C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incoln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" she asked, her breath taken away. he bowed and smiled down at her. somehow that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smile chan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ged his face a little. "</w:t>
      </w:r>
      <w:proofErr w:type="spellStart"/>
      <w:r w:rsidR="00891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guess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u have to own up," he answered. "my name is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lastRenderedPageBreak/>
        <w:t>carvel," she said. 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have come all the way from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: Louis to see you." "miss carvel," said the president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looking at her intently, 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have rarely been so flattered in my life.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hope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have not disappointed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you"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justly angry. "oh, you haven t," she cried, her eyes flashing, "because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am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what you would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was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call a rebel." the mirth in the dark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cornery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of his eyes disturbed her more and more. and then she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saw that the president was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laughing. "and have you a better name for it, miss carvel?" 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ked. "because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searching for a better name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just now" she was silent sternly silent: and she tapped her foot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the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am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carpet. what manner of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man was this? "won t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>you sit down?" said the president, kindly. "you must be tired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after your journey." and he put forth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chair. "no, thank you," said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virginia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think that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can say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have come to say better stan</w:t>
      </w:r>
      <w:r w:rsidR="00891C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ing." "well," said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mr.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lincoln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, "that s not strange.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 m that way,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too: the words seem to come out better. that reminds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FC9">
        <w:rPr>
          <w:rFonts w:ascii="Times New Roman" w:hAnsi="Times New Roman" w:cs="Times New Roman"/>
          <w:sz w:val="24"/>
          <w:szCs w:val="24"/>
          <w:lang w:val="en-US"/>
        </w:rPr>
        <w:t>of a story they tell about general buck tanner.</w:t>
      </w:r>
    </w:p>
    <w:p w:rsidR="00AD7FC9" w:rsidRPr="00AD7FC9" w:rsidRDefault="00AD7FC9" w:rsidP="00AD7FC9">
      <w:pPr>
        <w:rPr>
          <w:rFonts w:ascii="Times New Roman" w:hAnsi="Times New Roman" w:cs="Times New Roman"/>
          <w:sz w:val="24"/>
          <w:szCs w:val="24"/>
        </w:rPr>
      </w:pPr>
      <w:r w:rsidRPr="00AD7FC9">
        <w:rPr>
          <w:rFonts w:ascii="Times New Roman" w:hAnsi="Times New Roman" w:cs="Times New Roman"/>
          <w:sz w:val="24"/>
          <w:szCs w:val="24"/>
        </w:rPr>
        <w:t>me</w:t>
      </w:r>
    </w:p>
    <w:p w:rsidR="00BC6B3E" w:rsidRPr="00AD7FC9" w:rsidRDefault="00AD7FC9" w:rsidP="00AD7FC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D7FC9">
        <w:rPr>
          <w:rFonts w:ascii="Times New Roman" w:hAnsi="Times New Roman" w:cs="Times New Roman"/>
          <w:sz w:val="24"/>
          <w:szCs w:val="24"/>
          <w:lang w:val="en-US"/>
        </w:rPr>
        <w:t xml:space="preserve">ever heard of buck, miss carvel? no? well, buck was a character. he got his title in the </w:t>
      </w:r>
      <w:proofErr w:type="spellStart"/>
      <w:r w:rsidRPr="00AD7FC9">
        <w:rPr>
          <w:rFonts w:ascii="Times New Roman" w:hAnsi="Times New Roman" w:cs="Times New Roman"/>
          <w:sz w:val="24"/>
          <w:szCs w:val="24"/>
          <w:lang w:val="en-US"/>
        </w:rPr>
        <w:t>mormon</w:t>
      </w:r>
      <w:bookmarkEnd w:id="0"/>
      <w:proofErr w:type="spellEnd"/>
    </w:p>
    <w:sectPr w:rsidR="00BC6B3E" w:rsidRPr="00AD7F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C9"/>
    <w:rsid w:val="00102298"/>
    <w:rsid w:val="00357C2E"/>
    <w:rsid w:val="004317B0"/>
    <w:rsid w:val="0079034B"/>
    <w:rsid w:val="0086633E"/>
    <w:rsid w:val="00891C27"/>
    <w:rsid w:val="00AD7FC9"/>
    <w:rsid w:val="00D8055E"/>
    <w:rsid w:val="00E4596D"/>
    <w:rsid w:val="00F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ED14F48E</Template>
  <TotalTime>162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2</cp:revision>
  <dcterms:created xsi:type="dcterms:W3CDTF">2019-07-30T10:03:00Z</dcterms:created>
  <dcterms:modified xsi:type="dcterms:W3CDTF">2019-07-30T12:45:00Z</dcterms:modified>
</cp:coreProperties>
</file>