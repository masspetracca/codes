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DC7DE0">
        <w:rPr>
          <w:rFonts w:ascii="Times New Roman" w:hAnsi="Times New Roman" w:cs="Times New Roman"/>
          <w:sz w:val="20"/>
          <w:szCs w:val="20"/>
        </w:rPr>
        <w:t>Quality Assurance vs Quality Control.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Assurance: act to giving confidence of systematic activities.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Q.A.: planned and systematic activities implemented for the requirements when the product will be fulfilled.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Control: get of guiding a process of chance causes.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How to think about the quality.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Formalizing the test.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Identify the bugs.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Slow down the progress and move forward without inspecting (too much expensive to go back to solve this problem).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Write down to a report sheet and solve it to the next release.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Understanding your project and quality goals.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Create a backlog of bugs and forcing you to make with a little bit a planning up front.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Interpreting bug models.</w:t>
      </w:r>
    </w:p>
    <w:p w:rsidR="00821D32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>Pulling bugs down into realistic expectations.</w:t>
      </w:r>
    </w:p>
    <w:p w:rsidR="007A4680" w:rsidRPr="00DC7DE0" w:rsidRDefault="00821D32" w:rsidP="00821D32">
      <w:pPr>
        <w:rPr>
          <w:rFonts w:ascii="Times New Roman" w:hAnsi="Times New Roman" w:cs="Times New Roman"/>
          <w:sz w:val="20"/>
          <w:szCs w:val="20"/>
        </w:rPr>
      </w:pPr>
      <w:r w:rsidRPr="00DC7DE0">
        <w:rPr>
          <w:rFonts w:ascii="Times New Roman" w:hAnsi="Times New Roman" w:cs="Times New Roman"/>
          <w:sz w:val="20"/>
          <w:szCs w:val="20"/>
        </w:rPr>
        <w:t xml:space="preserve">You can find many defects to be addressed before the deadline, cutting less </w:t>
      </w:r>
      <w:proofErr w:type="spellStart"/>
      <w:r w:rsidRPr="00DC7DE0">
        <w:rPr>
          <w:rFonts w:ascii="Times New Roman" w:hAnsi="Times New Roman" w:cs="Times New Roman"/>
          <w:sz w:val="20"/>
          <w:szCs w:val="20"/>
        </w:rPr>
        <w:t>crytical</w:t>
      </w:r>
      <w:proofErr w:type="spellEnd"/>
      <w:r w:rsidRPr="00DC7DE0">
        <w:rPr>
          <w:rFonts w:ascii="Times New Roman" w:hAnsi="Times New Roman" w:cs="Times New Roman"/>
          <w:sz w:val="20"/>
          <w:szCs w:val="20"/>
        </w:rPr>
        <w:t xml:space="preserve"> functionally from your release.</w:t>
      </w:r>
      <w:bookmarkEnd w:id="0"/>
    </w:p>
    <w:sectPr w:rsidR="007A4680" w:rsidRPr="00DC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32"/>
    <w:rsid w:val="007A4680"/>
    <w:rsid w:val="00821D32"/>
    <w:rsid w:val="00B02A8F"/>
    <w:rsid w:val="00D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37ED1A82</Template>
  <TotalTime>12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Stock Exchange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Petracca, Massimo</dc:creator>
  <cp:lastModifiedBy>Petracca, Massimo</cp:lastModifiedBy>
  <cp:revision>2</cp:revision>
  <cp:lastPrinted>2016-03-15T15:50:00Z</cp:lastPrinted>
  <dcterms:created xsi:type="dcterms:W3CDTF">2016-03-15T15:45:00Z</dcterms:created>
  <dcterms:modified xsi:type="dcterms:W3CDTF">2016-03-15T15:58:00Z</dcterms:modified>
</cp:coreProperties>
</file>