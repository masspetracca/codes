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4F5484" w:rsidRDefault="005B2E9B">
      <w:r>
        <w:rPr>
          <w:noProof/>
        </w:rPr>
        <w:drawing>
          <wp:inline distT="0" distB="0" distL="0" distR="0">
            <wp:extent cx="6311900" cy="4102100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318650" cy="410648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/>
    <w:p w:rsidR="005B2E9B" w:rsidRDefault="005B2E9B"/>
    <w:p w:rsidR="005B2E9B" w:rsidRDefault="005B2E9B">
      <w:r>
        <w:rPr>
          <w:noProof/>
        </w:rPr>
        <w:drawing>
          <wp:inline distT="0" distB="0" distL="0" distR="0">
            <wp:extent cx="5943600" cy="3006645"/>
            <wp:effectExtent l="0" t="0" r="0" b="381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066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>
      <w:r>
        <w:rPr>
          <w:noProof/>
        </w:rPr>
        <w:lastRenderedPageBreak/>
        <w:drawing>
          <wp:inline distT="0" distB="0" distL="0" distR="0">
            <wp:extent cx="5943600" cy="2996823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299682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/>
    <w:p w:rsidR="005B2E9B" w:rsidRDefault="005B2E9B">
      <w:r>
        <w:rPr>
          <w:noProof/>
        </w:rPr>
        <w:drawing>
          <wp:inline distT="0" distB="0" distL="0" distR="0">
            <wp:extent cx="6400800" cy="320040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400800" cy="3200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>
      <w:r>
        <w:rPr>
          <w:noProof/>
        </w:rPr>
        <w:lastRenderedPageBreak/>
        <w:drawing>
          <wp:inline distT="0" distB="0" distL="0" distR="0">
            <wp:extent cx="5937250" cy="3242563"/>
            <wp:effectExtent l="0" t="0" r="6350" b="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24603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/>
    <w:p w:rsidR="005B2E9B" w:rsidRDefault="005B2E9B">
      <w:bookmarkStart w:id="0" w:name="_GoBack"/>
      <w:r>
        <w:rPr>
          <w:noProof/>
        </w:rPr>
        <w:drawing>
          <wp:inline distT="0" distB="0" distL="0" distR="0">
            <wp:extent cx="5937250" cy="3543300"/>
            <wp:effectExtent l="0" t="0" r="635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54709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5B2E9B" w:rsidRDefault="005B2E9B">
      <w:r>
        <w:rPr>
          <w:noProof/>
        </w:rPr>
        <w:lastRenderedPageBreak/>
        <w:drawing>
          <wp:inline distT="0" distB="0" distL="0" distR="0">
            <wp:extent cx="5943600" cy="3079750"/>
            <wp:effectExtent l="0" t="0" r="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43600" cy="30797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5B2E9B" w:rsidRDefault="005B2E9B">
      <w:r>
        <w:rPr>
          <w:noProof/>
        </w:rPr>
        <w:drawing>
          <wp:inline distT="0" distB="0" distL="0" distR="0">
            <wp:extent cx="6197600" cy="345440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97600" cy="34544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sectPr w:rsidR="005B2E9B"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proofState w:spelling="clean"/>
  <w:defaultTabStop w:val="720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5B2E9B"/>
    <w:rsid w:val="004F5484"/>
    <w:rsid w:val="005B2E9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2E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E9B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5B2E9B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5B2E9B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fontTable" Target="fontTable.xml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2" Type="http://schemas.microsoft.com/office/2007/relationships/stylesWithEffects" Target="stylesWithEffects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7B8718F1</Template>
  <TotalTime>10</TotalTime>
  <Pages>4</Pages>
  <Words>2</Words>
  <Characters>18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19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Petracca, Massimo</dc:creator>
  <cp:lastModifiedBy>Petracca, Massimo</cp:lastModifiedBy>
  <cp:revision>1</cp:revision>
  <dcterms:created xsi:type="dcterms:W3CDTF">2017-04-07T08:26:00Z</dcterms:created>
  <dcterms:modified xsi:type="dcterms:W3CDTF">2017-04-07T08:39:00Z</dcterms:modified>
</cp:coreProperties>
</file>