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BC6B3E" w:rsidRDefault="004E2D18">
      <w:r>
        <w:rPr>
          <w:noProof/>
          <w:lang w:eastAsia="it-IT"/>
        </w:rPr>
        <w:drawing>
          <wp:inline distT="0" distB="0" distL="0" distR="0">
            <wp:extent cx="5731510" cy="3200766"/>
            <wp:effectExtent l="0" t="0" r="2540" b="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20076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4D2" w:rsidRDefault="000424D2"/>
    <w:p w:rsidR="000424D2" w:rsidRDefault="000424D2"/>
    <w:p w:rsidR="004E2D18" w:rsidRDefault="004E2D18">
      <w:r>
        <w:rPr>
          <w:noProof/>
          <w:lang w:eastAsia="it-IT"/>
        </w:rPr>
        <w:drawing>
          <wp:inline distT="0" distB="0" distL="0" distR="0">
            <wp:extent cx="5731510" cy="3178481"/>
            <wp:effectExtent l="0" t="0" r="2540" b="317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17848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4A3" w:rsidRDefault="00D914A3">
      <w:r>
        <w:rPr>
          <w:noProof/>
          <w:lang w:eastAsia="it-IT"/>
        </w:rPr>
        <w:lastRenderedPageBreak/>
        <w:drawing>
          <wp:inline distT="0" distB="0" distL="0" distR="0">
            <wp:extent cx="5732060" cy="3439236"/>
            <wp:effectExtent l="0" t="0" r="2540" b="889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3890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4D2" w:rsidRDefault="000424D2"/>
    <w:p w:rsidR="000424D2" w:rsidRDefault="000424D2"/>
    <w:p w:rsidR="00D914A3" w:rsidRDefault="00D914A3">
      <w:r>
        <w:rPr>
          <w:noProof/>
          <w:lang w:eastAsia="it-IT"/>
        </w:rPr>
        <w:drawing>
          <wp:inline distT="0" distB="0" distL="0" distR="0">
            <wp:extent cx="5731510" cy="2203695"/>
            <wp:effectExtent l="0" t="0" r="2540" b="635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20369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4D2" w:rsidRDefault="000424D2"/>
    <w:p w:rsidR="00D914A3" w:rsidRDefault="00D914A3">
      <w:r>
        <w:rPr>
          <w:noProof/>
          <w:lang w:eastAsia="it-IT"/>
        </w:rPr>
        <w:drawing>
          <wp:inline distT="0" distB="0" distL="0" distR="0">
            <wp:extent cx="5731510" cy="1858898"/>
            <wp:effectExtent l="0" t="0" r="2540" b="825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1858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4A3" w:rsidRDefault="00D914A3">
      <w:r>
        <w:rPr>
          <w:noProof/>
          <w:lang w:eastAsia="it-IT"/>
        </w:rPr>
        <w:lastRenderedPageBreak/>
        <w:drawing>
          <wp:inline distT="0" distB="0" distL="0" distR="0">
            <wp:extent cx="5731510" cy="3469422"/>
            <wp:effectExtent l="0" t="0" r="2540" b="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6"/>
                    <pic:cNvPicPr>
                      <a:picLocks noChangeAspect="1" noChangeArrowheads="1"/>
                    </pic:cNvPicPr>
                  </pic:nvPicPr>
                  <pic:blipFill>
                    <a:blip r:embed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46942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4D2" w:rsidRDefault="000424D2"/>
    <w:p w:rsidR="000424D2" w:rsidRDefault="000424D2"/>
    <w:p w:rsidR="00D914A3" w:rsidRDefault="00D914A3">
      <w:r>
        <w:rPr>
          <w:noProof/>
          <w:lang w:eastAsia="it-IT"/>
        </w:rPr>
        <w:drawing>
          <wp:inline distT="0" distB="0" distL="0" distR="0">
            <wp:extent cx="5731510" cy="2821401"/>
            <wp:effectExtent l="0" t="0" r="254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1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282140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4A3" w:rsidRDefault="00D914A3">
      <w:r>
        <w:rPr>
          <w:noProof/>
          <w:lang w:eastAsia="it-IT"/>
        </w:rPr>
        <w:lastRenderedPageBreak/>
        <w:drawing>
          <wp:inline distT="0" distB="0" distL="0" distR="0">
            <wp:extent cx="5728045" cy="3828197"/>
            <wp:effectExtent l="0" t="0" r="6350" b="127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1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83051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4D2" w:rsidRDefault="000424D2"/>
    <w:p w:rsidR="000424D2" w:rsidRDefault="000424D2"/>
    <w:p w:rsidR="00D914A3" w:rsidRDefault="00D914A3">
      <w:r>
        <w:rPr>
          <w:noProof/>
          <w:lang w:eastAsia="it-IT"/>
        </w:rPr>
        <w:drawing>
          <wp:inline distT="0" distB="0" distL="0" distR="0">
            <wp:extent cx="5726588" cy="3323230"/>
            <wp:effectExtent l="0" t="0" r="762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0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32608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D914A3" w:rsidRDefault="00D914A3">
      <w:r>
        <w:rPr>
          <w:noProof/>
          <w:lang w:eastAsia="it-IT"/>
        </w:rPr>
        <w:lastRenderedPageBreak/>
        <w:drawing>
          <wp:inline distT="0" distB="0" distL="0" distR="0">
            <wp:extent cx="5732060" cy="3650776"/>
            <wp:effectExtent l="0" t="0" r="2540" b="698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650426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0424D2" w:rsidRDefault="000424D2"/>
    <w:p w:rsidR="00D914A3" w:rsidRDefault="00D914A3">
      <w:bookmarkStart w:id="0" w:name="_GoBack"/>
      <w:r>
        <w:rPr>
          <w:noProof/>
          <w:lang w:eastAsia="it-IT"/>
        </w:rPr>
        <w:drawing>
          <wp:inline distT="0" distB="0" distL="0" distR="0">
            <wp:extent cx="5724953" cy="3991970"/>
            <wp:effectExtent l="0" t="0" r="0" b="889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2"/>
                    <pic:cNvPicPr>
                      <a:picLocks noChangeAspect="1" noChangeArrowheads="1"/>
                    </pic:cNvPicPr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31510" cy="399654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  <w:bookmarkEnd w:id="0"/>
    </w:p>
    <w:p w:rsidR="00D914A3" w:rsidRDefault="00D914A3"/>
    <w:sectPr w:rsidR="00D914A3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4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4E2D18"/>
    <w:rsid w:val="000424D2"/>
    <w:rsid w:val="00357C2E"/>
    <w:rsid w:val="004317B0"/>
    <w:rsid w:val="004E2D18"/>
    <w:rsid w:val="0079034B"/>
    <w:rsid w:val="00805776"/>
    <w:rsid w:val="00AC521F"/>
    <w:rsid w:val="00D914A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2D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D18"/>
    <w:rPr>
      <w:rFonts w:ascii="Tahoma" w:hAnsi="Tahoma" w:cs="Tahoma"/>
      <w:sz w:val="16"/>
      <w:szCs w:val="16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BalloonText">
    <w:name w:val="Balloon Text"/>
    <w:basedOn w:val="Normal"/>
    <w:link w:val="BalloonTextChar"/>
    <w:uiPriority w:val="99"/>
    <w:semiHidden/>
    <w:unhideWhenUsed/>
    <w:rsid w:val="004E2D1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4E2D18"/>
    <w:rPr>
      <w:rFonts w:ascii="Tahoma" w:hAnsi="Tahoma" w:cs="Tahoma"/>
      <w:sz w:val="16"/>
      <w:szCs w:val="1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4.emf"/><Relationship Id="rId13" Type="http://schemas.openxmlformats.org/officeDocument/2006/relationships/image" Target="media/image9.emf"/><Relationship Id="rId3" Type="http://schemas.openxmlformats.org/officeDocument/2006/relationships/settings" Target="settings.xml"/><Relationship Id="rId7" Type="http://schemas.openxmlformats.org/officeDocument/2006/relationships/image" Target="media/image3.emf"/><Relationship Id="rId12" Type="http://schemas.openxmlformats.org/officeDocument/2006/relationships/image" Target="media/image8.emf"/><Relationship Id="rId17" Type="http://schemas.openxmlformats.org/officeDocument/2006/relationships/theme" Target="theme/theme1.xml"/><Relationship Id="rId2" Type="http://schemas.microsoft.com/office/2007/relationships/stylesWithEffects" Target="stylesWithEffects.xml"/><Relationship Id="rId16" Type="http://schemas.openxmlformats.org/officeDocument/2006/relationships/fontTable" Target="fontTable.xml"/><Relationship Id="rId1" Type="http://schemas.openxmlformats.org/officeDocument/2006/relationships/styles" Target="styles.xml"/><Relationship Id="rId6" Type="http://schemas.openxmlformats.org/officeDocument/2006/relationships/image" Target="media/image2.emf"/><Relationship Id="rId11" Type="http://schemas.openxmlformats.org/officeDocument/2006/relationships/image" Target="media/image7.emf"/><Relationship Id="rId5" Type="http://schemas.openxmlformats.org/officeDocument/2006/relationships/image" Target="media/image1.emf"/><Relationship Id="rId15" Type="http://schemas.openxmlformats.org/officeDocument/2006/relationships/image" Target="media/image11.emf"/><Relationship Id="rId10" Type="http://schemas.openxmlformats.org/officeDocument/2006/relationships/image" Target="media/image6.emf"/><Relationship Id="rId4" Type="http://schemas.openxmlformats.org/officeDocument/2006/relationships/webSettings" Target="webSettings.xml"/><Relationship Id="rId9" Type="http://schemas.openxmlformats.org/officeDocument/2006/relationships/image" Target="media/image5.emf"/><Relationship Id="rId14" Type="http://schemas.openxmlformats.org/officeDocument/2006/relationships/image" Target="media/image10.em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F7F33663</Template>
  <TotalTime>12</TotalTime>
  <Pages>5</Pages>
  <Words>4</Words>
  <Characters>29</Characters>
  <Application>Microsoft Office Word</Application>
  <DocSecurity>0</DocSecurity>
  <Lines>1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London Stock Exchange</Company>
  <LinksUpToDate>false</LinksUpToDate>
  <CharactersWithSpaces>32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Citrix-Admin-s</dc:creator>
  <cp:lastModifiedBy>Citrix-Admin-s</cp:lastModifiedBy>
  <cp:revision>5</cp:revision>
  <dcterms:created xsi:type="dcterms:W3CDTF">2019-08-02T11:48:00Z</dcterms:created>
  <dcterms:modified xsi:type="dcterms:W3CDTF">2019-08-02T12:00:00Z</dcterms:modified>
</cp:coreProperties>
</file>